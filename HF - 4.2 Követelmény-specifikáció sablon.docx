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E5EB" w14:textId="77777777" w:rsidR="0000479A" w:rsidRPr="00562471" w:rsidRDefault="0000479A" w:rsidP="0000479A">
      <w:pPr>
        <w:pStyle w:val="Szvegblokk"/>
        <w:rPr>
          <w:lang w:val="hu-HU"/>
        </w:rPr>
      </w:pPr>
    </w:p>
    <w:p w14:paraId="65C6571D" w14:textId="77777777" w:rsidR="008A6308" w:rsidRDefault="008A6308" w:rsidP="00EB123D">
      <w:pPr>
        <w:pStyle w:val="TitleTitle"/>
        <w:rPr>
          <w:lang w:val="hu-HU"/>
        </w:rPr>
      </w:pPr>
    </w:p>
    <w:p w14:paraId="4039D0D6" w14:textId="77777777" w:rsidR="008A6308" w:rsidRDefault="008A6308" w:rsidP="00EB123D">
      <w:pPr>
        <w:pStyle w:val="TitleTitle"/>
        <w:rPr>
          <w:lang w:val="hu-HU"/>
        </w:rPr>
      </w:pPr>
    </w:p>
    <w:p w14:paraId="7219CB7D" w14:textId="77777777" w:rsidR="008A6308" w:rsidRDefault="008A6308" w:rsidP="00EB123D">
      <w:pPr>
        <w:pStyle w:val="TitleTitle"/>
        <w:rPr>
          <w:lang w:val="hu-HU"/>
        </w:rPr>
      </w:pPr>
    </w:p>
    <w:p w14:paraId="3D429C2F" w14:textId="77777777" w:rsidR="008A6308" w:rsidRDefault="008A6308" w:rsidP="00EB123D">
      <w:pPr>
        <w:pStyle w:val="TitleTitle"/>
        <w:rPr>
          <w:lang w:val="hu-HU"/>
        </w:rPr>
      </w:pPr>
    </w:p>
    <w:p w14:paraId="10E8051B" w14:textId="77777777" w:rsidR="008A6308" w:rsidRDefault="008A6308" w:rsidP="00EB123D">
      <w:pPr>
        <w:pStyle w:val="TitleTitle"/>
        <w:rPr>
          <w:lang w:val="hu-HU"/>
        </w:rPr>
      </w:pPr>
    </w:p>
    <w:p w14:paraId="37B7C576" w14:textId="77777777" w:rsidR="008A6308" w:rsidRDefault="008A6308" w:rsidP="00EB123D">
      <w:pPr>
        <w:pStyle w:val="TitleTitle"/>
        <w:rPr>
          <w:lang w:val="hu-HU"/>
        </w:rPr>
      </w:pPr>
    </w:p>
    <w:p w14:paraId="642166D0" w14:textId="77777777" w:rsidR="008A6308" w:rsidRDefault="008A6308" w:rsidP="00EB123D">
      <w:pPr>
        <w:pStyle w:val="TitleTitle"/>
        <w:rPr>
          <w:lang w:val="hu-HU"/>
        </w:rPr>
      </w:pPr>
    </w:p>
    <w:p w14:paraId="78EBE9C5" w14:textId="77777777" w:rsidR="00FA66AF" w:rsidRDefault="00FA66AF" w:rsidP="00EB123D">
      <w:pPr>
        <w:pStyle w:val="TitleTitle"/>
        <w:rPr>
          <w:lang w:val="hu-HU"/>
        </w:rPr>
      </w:pPr>
    </w:p>
    <w:p w14:paraId="41EE1F4C" w14:textId="36BC829F" w:rsidR="00A978DA" w:rsidRPr="00562471" w:rsidRDefault="000F2605" w:rsidP="00EB123D">
      <w:pPr>
        <w:pStyle w:val="TitleTitle"/>
        <w:rPr>
          <w:lang w:val="hu-HU"/>
        </w:rPr>
      </w:pPr>
      <w:r w:rsidRPr="00562471">
        <w:rPr>
          <w:lang w:val="hu-HU"/>
        </w:rPr>
        <w:t>Követelmény specifikáció</w:t>
      </w:r>
    </w:p>
    <w:p w14:paraId="67337A01" w14:textId="1497B03A" w:rsidR="00C6757F" w:rsidRPr="00562471" w:rsidRDefault="008A6308" w:rsidP="00DB7758">
      <w:pPr>
        <w:pStyle w:val="TitleCompany"/>
        <w:rPr>
          <w:snapToGrid w:val="0"/>
          <w:lang w:val="hu-HU"/>
        </w:rPr>
      </w:pPr>
      <w:r>
        <w:rPr>
          <w:lang w:val="hu-HU"/>
        </w:rPr>
        <w:t>Dátum</w:t>
      </w:r>
      <w:r w:rsidR="00567994">
        <w:rPr>
          <w:lang w:val="hu-HU"/>
        </w:rPr>
        <w:t xml:space="preserve"> 2020.11.30</w:t>
      </w:r>
      <w:r w:rsidR="00562471">
        <w:rPr>
          <w:lang w:val="hu-HU"/>
        </w:rPr>
        <w:t>.</w:t>
      </w:r>
    </w:p>
    <w:p w14:paraId="3CDC5892" w14:textId="13AAE732" w:rsidR="00C6757F" w:rsidRPr="00562471" w:rsidRDefault="00C6757F" w:rsidP="00DB7758">
      <w:pPr>
        <w:pStyle w:val="TitleCompany"/>
        <w:rPr>
          <w:snapToGrid w:val="0"/>
          <w:lang w:val="hu-HU"/>
        </w:rPr>
      </w:pPr>
      <w:proofErr w:type="spellStart"/>
      <w:r w:rsidRPr="00562471">
        <w:rPr>
          <w:snapToGrid w:val="0"/>
          <w:lang w:val="hu-HU"/>
        </w:rPr>
        <w:t>V</w:t>
      </w:r>
      <w:r w:rsidR="008A6308">
        <w:rPr>
          <w:snapToGrid w:val="0"/>
          <w:lang w:val="hu-HU"/>
        </w:rPr>
        <w:t>erzio</w:t>
      </w:r>
      <w:proofErr w:type="spellEnd"/>
      <w:r w:rsidR="00567994">
        <w:rPr>
          <w:snapToGrid w:val="0"/>
          <w:lang w:val="hu-HU"/>
        </w:rPr>
        <w:t xml:space="preserve"> 0.1</w:t>
      </w:r>
      <w:r w:rsidRPr="00562471">
        <w:rPr>
          <w:snapToGrid w:val="0"/>
          <w:lang w:val="hu-HU"/>
        </w:rPr>
        <w:fldChar w:fldCharType="begin"/>
      </w:r>
      <w:r w:rsidRPr="00562471">
        <w:rPr>
          <w:snapToGrid w:val="0"/>
          <w:lang w:val="hu-HU"/>
        </w:rPr>
        <w:instrText xml:space="preserve"> KEYWORDS   \* MERGEFORMAT </w:instrText>
      </w:r>
      <w:r w:rsidRPr="00562471">
        <w:rPr>
          <w:snapToGrid w:val="0"/>
          <w:lang w:val="hu-HU"/>
        </w:rPr>
        <w:fldChar w:fldCharType="end"/>
      </w:r>
    </w:p>
    <w:p w14:paraId="6C3EBB91" w14:textId="77777777" w:rsidR="00743135" w:rsidRPr="00562471" w:rsidRDefault="003E66D3" w:rsidP="00743135">
      <w:pPr>
        <w:pStyle w:val="TitleDocumentInformation"/>
        <w:rPr>
          <w:lang w:val="hu-HU"/>
        </w:rPr>
      </w:pPr>
      <w:r w:rsidRPr="00562471">
        <w:rPr>
          <w:lang w:val="hu-HU"/>
        </w:rPr>
        <w:t xml:space="preserve"> </w:t>
      </w:r>
    </w:p>
    <w:p w14:paraId="3DAEA469" w14:textId="77777777" w:rsidR="004F6E57" w:rsidRPr="00562471" w:rsidRDefault="000F2605" w:rsidP="00721F1B">
      <w:pPr>
        <w:jc w:val="right"/>
        <w:rPr>
          <w:b/>
          <w:sz w:val="28"/>
          <w:szCs w:val="28"/>
          <w:lang w:val="hu-HU"/>
        </w:rPr>
      </w:pPr>
      <w:r w:rsidRPr="00562471">
        <w:rPr>
          <w:b/>
          <w:sz w:val="28"/>
          <w:szCs w:val="28"/>
          <w:lang w:val="hu-HU"/>
        </w:rPr>
        <w:t>Dokumentum információk</w:t>
      </w:r>
    </w:p>
    <w:tbl>
      <w:tblPr>
        <w:tblW w:w="0" w:type="auto"/>
        <w:jc w:val="righ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3"/>
        <w:gridCol w:w="1911"/>
      </w:tblGrid>
      <w:tr w:rsidR="00924589" w:rsidRPr="00562471" w14:paraId="7B8B4A1F" w14:textId="77777777" w:rsidTr="000F2605">
        <w:trPr>
          <w:trHeight w:val="383"/>
          <w:jc w:val="right"/>
        </w:trPr>
        <w:tc>
          <w:tcPr>
            <w:tcW w:w="2473" w:type="dxa"/>
          </w:tcPr>
          <w:p w14:paraId="6FE61800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Szerző</w:t>
            </w:r>
          </w:p>
        </w:tc>
        <w:tc>
          <w:tcPr>
            <w:tcW w:w="1911" w:type="dxa"/>
          </w:tcPr>
          <w:p w14:paraId="69339941" w14:textId="21A4A04E" w:rsidR="00924589" w:rsidRPr="00562471" w:rsidRDefault="00567994" w:rsidP="00924589">
            <w:pPr>
              <w:jc w:val="left"/>
              <w:rPr>
                <w:sz w:val="16"/>
                <w:szCs w:val="16"/>
                <w:lang w:val="hu-HU"/>
              </w:rPr>
            </w:pPr>
            <w:r w:rsidRPr="00567994">
              <w:rPr>
                <w:sz w:val="16"/>
                <w:szCs w:val="16"/>
                <w:lang w:val="hu-HU"/>
              </w:rPr>
              <w:t>Bartos Emeric</w:t>
            </w:r>
          </w:p>
        </w:tc>
      </w:tr>
      <w:tr w:rsidR="00924589" w:rsidRPr="00562471" w14:paraId="284D89E8" w14:textId="77777777" w:rsidTr="000F2605">
        <w:trPr>
          <w:trHeight w:val="322"/>
          <w:jc w:val="right"/>
        </w:trPr>
        <w:tc>
          <w:tcPr>
            <w:tcW w:w="2473" w:type="dxa"/>
          </w:tcPr>
          <w:p w14:paraId="29A77C9A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Létrehozás dátuma</w:t>
            </w:r>
          </w:p>
        </w:tc>
        <w:tc>
          <w:tcPr>
            <w:tcW w:w="1911" w:type="dxa"/>
          </w:tcPr>
          <w:p w14:paraId="1963E4CF" w14:textId="391AFDC6" w:rsidR="00924589" w:rsidRPr="00562471" w:rsidRDefault="00567994" w:rsidP="00924589">
            <w:pPr>
              <w:jc w:val="left"/>
              <w:rPr>
                <w:sz w:val="16"/>
                <w:szCs w:val="16"/>
                <w:lang w:val="hu-HU"/>
              </w:rPr>
            </w:pPr>
            <w:r>
              <w:rPr>
                <w:sz w:val="16"/>
                <w:szCs w:val="16"/>
                <w:lang w:val="hu-HU"/>
              </w:rPr>
              <w:t>2020.11.30.</w:t>
            </w:r>
          </w:p>
        </w:tc>
      </w:tr>
      <w:tr w:rsidR="00924589" w:rsidRPr="00562471" w14:paraId="4A278B7A" w14:textId="77777777" w:rsidTr="000F2605">
        <w:trPr>
          <w:trHeight w:val="292"/>
          <w:jc w:val="right"/>
        </w:trPr>
        <w:tc>
          <w:tcPr>
            <w:tcW w:w="2473" w:type="dxa"/>
          </w:tcPr>
          <w:p w14:paraId="41B03F4E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Fájl neve</w:t>
            </w:r>
          </w:p>
        </w:tc>
        <w:tc>
          <w:tcPr>
            <w:tcW w:w="1911" w:type="dxa"/>
          </w:tcPr>
          <w:p w14:paraId="21796BC1" w14:textId="093A7D89" w:rsidR="00924589" w:rsidRPr="00562471" w:rsidRDefault="00924589" w:rsidP="00924589">
            <w:pPr>
              <w:jc w:val="left"/>
              <w:rPr>
                <w:sz w:val="16"/>
                <w:szCs w:val="16"/>
                <w:lang w:val="hu-HU"/>
              </w:rPr>
            </w:pPr>
          </w:p>
        </w:tc>
      </w:tr>
      <w:tr w:rsidR="00924589" w:rsidRPr="00562471" w14:paraId="45938F6D" w14:textId="77777777" w:rsidTr="000F2605">
        <w:trPr>
          <w:trHeight w:val="398"/>
          <w:jc w:val="right"/>
        </w:trPr>
        <w:tc>
          <w:tcPr>
            <w:tcW w:w="2473" w:type="dxa"/>
          </w:tcPr>
          <w:p w14:paraId="6A1EA248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Utolsó módosító</w:t>
            </w:r>
          </w:p>
        </w:tc>
        <w:tc>
          <w:tcPr>
            <w:tcW w:w="1911" w:type="dxa"/>
          </w:tcPr>
          <w:p w14:paraId="344491A1" w14:textId="23EE9FE7" w:rsidR="00924589" w:rsidRPr="00562471" w:rsidRDefault="00924589" w:rsidP="00924589">
            <w:pPr>
              <w:jc w:val="left"/>
              <w:rPr>
                <w:sz w:val="16"/>
                <w:szCs w:val="16"/>
                <w:lang w:val="hu-HU"/>
              </w:rPr>
            </w:pPr>
          </w:p>
        </w:tc>
      </w:tr>
      <w:tr w:rsidR="00924589" w:rsidRPr="00562471" w14:paraId="4AED2F8F" w14:textId="77777777" w:rsidTr="000F2605">
        <w:trPr>
          <w:trHeight w:val="368"/>
          <w:jc w:val="right"/>
        </w:trPr>
        <w:tc>
          <w:tcPr>
            <w:tcW w:w="2473" w:type="dxa"/>
          </w:tcPr>
          <w:p w14:paraId="48F21C71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Utolsó módosítás dátuma</w:t>
            </w:r>
          </w:p>
        </w:tc>
        <w:tc>
          <w:tcPr>
            <w:tcW w:w="1911" w:type="dxa"/>
          </w:tcPr>
          <w:p w14:paraId="0B39FEB5" w14:textId="0D817E32" w:rsidR="00924589" w:rsidRPr="00562471" w:rsidRDefault="00567994" w:rsidP="00DD0773">
            <w:pPr>
              <w:jc w:val="left"/>
              <w:rPr>
                <w:sz w:val="16"/>
                <w:szCs w:val="16"/>
                <w:lang w:val="hu-HU"/>
              </w:rPr>
            </w:pPr>
            <w:r>
              <w:rPr>
                <w:sz w:val="16"/>
                <w:szCs w:val="16"/>
                <w:lang w:val="hu-HU"/>
              </w:rPr>
              <w:t>2020. 12. 29.</w:t>
            </w:r>
          </w:p>
        </w:tc>
      </w:tr>
      <w:tr w:rsidR="00924589" w:rsidRPr="00562471" w14:paraId="6EFB2E2D" w14:textId="77777777" w:rsidTr="000F2605">
        <w:trPr>
          <w:trHeight w:val="368"/>
          <w:jc w:val="right"/>
        </w:trPr>
        <w:tc>
          <w:tcPr>
            <w:tcW w:w="2473" w:type="dxa"/>
          </w:tcPr>
          <w:p w14:paraId="08465792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Kategória</w:t>
            </w:r>
          </w:p>
        </w:tc>
        <w:tc>
          <w:tcPr>
            <w:tcW w:w="1911" w:type="dxa"/>
          </w:tcPr>
          <w:p w14:paraId="0D9A2E9E" w14:textId="77777777" w:rsidR="00924589" w:rsidRPr="00562471" w:rsidRDefault="000F2605" w:rsidP="00924589">
            <w:pPr>
              <w:jc w:val="lef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Alkalmazás</w:t>
            </w:r>
          </w:p>
        </w:tc>
      </w:tr>
    </w:tbl>
    <w:p w14:paraId="352758D4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418786D2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074BFCE9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0932293A" w14:textId="77777777" w:rsidR="00DB7758" w:rsidRPr="00562471" w:rsidRDefault="000F2605" w:rsidP="00DB7758">
      <w:pPr>
        <w:pStyle w:val="TitleHead"/>
        <w:rPr>
          <w:lang w:val="hu-HU"/>
        </w:rPr>
      </w:pPr>
      <w:r w:rsidRPr="00562471">
        <w:rPr>
          <w:lang w:val="hu-HU"/>
        </w:rPr>
        <w:lastRenderedPageBreak/>
        <w:t>Változtatási történet</w:t>
      </w:r>
    </w:p>
    <w:tbl>
      <w:tblPr>
        <w:tblW w:w="9356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00"/>
        <w:gridCol w:w="1935"/>
        <w:gridCol w:w="1755"/>
        <w:gridCol w:w="1647"/>
        <w:gridCol w:w="3119"/>
      </w:tblGrid>
      <w:tr w:rsidR="00562471" w:rsidRPr="00562471" w14:paraId="2514536C" w14:textId="77777777" w:rsidTr="00562471">
        <w:trPr>
          <w:cantSplit/>
          <w:tblHeader/>
        </w:trPr>
        <w:tc>
          <w:tcPr>
            <w:tcW w:w="900" w:type="dxa"/>
            <w:shd w:val="pct10" w:color="auto" w:fill="auto"/>
          </w:tcPr>
          <w:p w14:paraId="64643A7C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Verzió</w:t>
            </w:r>
          </w:p>
        </w:tc>
        <w:tc>
          <w:tcPr>
            <w:tcW w:w="1935" w:type="dxa"/>
            <w:shd w:val="pct10" w:color="auto" w:fill="auto"/>
          </w:tcPr>
          <w:p w14:paraId="74248B86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Dátum</w:t>
            </w:r>
          </w:p>
        </w:tc>
        <w:tc>
          <w:tcPr>
            <w:tcW w:w="1755" w:type="dxa"/>
            <w:shd w:val="pct10" w:color="auto" w:fill="auto"/>
          </w:tcPr>
          <w:p w14:paraId="390983C6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Státusz</w:t>
            </w:r>
          </w:p>
        </w:tc>
        <w:tc>
          <w:tcPr>
            <w:tcW w:w="1647" w:type="dxa"/>
            <w:shd w:val="pct10" w:color="auto" w:fill="auto"/>
          </w:tcPr>
          <w:p w14:paraId="3D111294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Szerző</w:t>
            </w:r>
          </w:p>
        </w:tc>
        <w:tc>
          <w:tcPr>
            <w:tcW w:w="3119" w:type="dxa"/>
            <w:shd w:val="pct10" w:color="auto" w:fill="auto"/>
          </w:tcPr>
          <w:p w14:paraId="530294D3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Változtatások</w:t>
            </w:r>
          </w:p>
        </w:tc>
      </w:tr>
      <w:tr w:rsidR="00562471" w:rsidRPr="00562471" w14:paraId="3036FFD1" w14:textId="77777777" w:rsidTr="00562471">
        <w:trPr>
          <w:cantSplit/>
          <w:trHeight w:hRule="exact" w:val="60"/>
          <w:tblHeader/>
        </w:trPr>
        <w:tc>
          <w:tcPr>
            <w:tcW w:w="900" w:type="dxa"/>
            <w:shd w:val="pct50" w:color="auto" w:fill="auto"/>
          </w:tcPr>
          <w:p w14:paraId="17D117E0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  <w:shd w:val="pct50" w:color="auto" w:fill="auto"/>
          </w:tcPr>
          <w:p w14:paraId="4B8DA459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  <w:shd w:val="pct50" w:color="auto" w:fill="auto"/>
          </w:tcPr>
          <w:p w14:paraId="13E6B81C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  <w:shd w:val="pct50" w:color="auto" w:fill="auto"/>
          </w:tcPr>
          <w:p w14:paraId="1531D27B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  <w:shd w:val="pct50" w:color="auto" w:fill="auto"/>
          </w:tcPr>
          <w:p w14:paraId="33647706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</w:tr>
      <w:tr w:rsidR="00562471" w:rsidRPr="00562471" w14:paraId="37EEA59F" w14:textId="77777777" w:rsidTr="00562471">
        <w:trPr>
          <w:cantSplit/>
        </w:trPr>
        <w:tc>
          <w:tcPr>
            <w:tcW w:w="900" w:type="dxa"/>
          </w:tcPr>
          <w:p w14:paraId="4900B836" w14:textId="058307AF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</w:tcPr>
          <w:p w14:paraId="3BA7CDCD" w14:textId="0ECA7D13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</w:tcPr>
          <w:p w14:paraId="2F8F17AD" w14:textId="092CF3BC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</w:tcPr>
          <w:p w14:paraId="1F8C1866" w14:textId="1C8F1EC2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</w:tcPr>
          <w:p w14:paraId="5C90BEA5" w14:textId="399BB971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</w:tr>
      <w:tr w:rsidR="00562471" w:rsidRPr="00562471" w14:paraId="3ACC050D" w14:textId="77777777" w:rsidTr="00562471">
        <w:trPr>
          <w:cantSplit/>
          <w:trHeight w:val="237"/>
        </w:trPr>
        <w:tc>
          <w:tcPr>
            <w:tcW w:w="900" w:type="dxa"/>
          </w:tcPr>
          <w:p w14:paraId="59548AE5" w14:textId="2625EA09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</w:tcPr>
          <w:p w14:paraId="1B614DA2" w14:textId="179027C6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</w:tcPr>
          <w:p w14:paraId="7EEBFC8A" w14:textId="10529BDE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</w:tcPr>
          <w:p w14:paraId="3E443F48" w14:textId="4C324B52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</w:tcPr>
          <w:p w14:paraId="5B3C7E74" w14:textId="4080610E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</w:tr>
    </w:tbl>
    <w:p w14:paraId="4DEE04AD" w14:textId="77777777" w:rsidR="00CC0ACB" w:rsidRDefault="00CC0ACB" w:rsidP="00743135">
      <w:pPr>
        <w:pStyle w:val="TitleHead"/>
        <w:rPr>
          <w:lang w:val="hu-HU"/>
        </w:rPr>
      </w:pPr>
    </w:p>
    <w:p w14:paraId="3F362E2D" w14:textId="77777777" w:rsidR="00DB7758" w:rsidRPr="00562471" w:rsidRDefault="00CC0ACB" w:rsidP="00743135">
      <w:pPr>
        <w:pStyle w:val="TitleHead"/>
        <w:rPr>
          <w:lang w:val="hu-HU"/>
        </w:rPr>
      </w:pPr>
      <w:r>
        <w:rPr>
          <w:lang w:val="hu-HU"/>
        </w:rPr>
        <w:br w:type="page"/>
      </w:r>
      <w:r w:rsidR="00797672" w:rsidRPr="00562471">
        <w:rPr>
          <w:lang w:val="hu-HU"/>
        </w:rPr>
        <w:lastRenderedPageBreak/>
        <w:t>Tartalomjegyzék</w:t>
      </w:r>
    </w:p>
    <w:p w14:paraId="1C963936" w14:textId="77777777" w:rsidR="0000479A" w:rsidRPr="00562471" w:rsidRDefault="00F8451B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r w:rsidRPr="00562471">
        <w:rPr>
          <w:rStyle w:val="Hiperhivatkozs"/>
          <w:color w:val="auto"/>
          <w:lang w:val="hu-HU"/>
        </w:rPr>
        <w:fldChar w:fldCharType="begin"/>
      </w:r>
      <w:r w:rsidRPr="00562471">
        <w:rPr>
          <w:rStyle w:val="Hiperhivatkozs"/>
          <w:color w:val="auto"/>
          <w:lang w:val="hu-HU"/>
        </w:rPr>
        <w:instrText xml:space="preserve"> TOC \o "1-3" \h \z </w:instrText>
      </w:r>
      <w:r w:rsidRPr="00562471">
        <w:rPr>
          <w:rStyle w:val="Hiperhivatkozs"/>
          <w:color w:val="auto"/>
          <w:lang w:val="hu-HU"/>
        </w:rPr>
        <w:fldChar w:fldCharType="separate"/>
      </w:r>
      <w:hyperlink w:anchor="_Toc217280363" w:history="1">
        <w:r w:rsidR="0000479A" w:rsidRPr="00562471">
          <w:rPr>
            <w:rStyle w:val="Hiperhivatkozs"/>
            <w:noProof/>
            <w:color w:val="auto"/>
            <w:lang w:val="hu-HU"/>
          </w:rPr>
          <w:t>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Bevezetés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_Toc217280363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4A1D7D52" w14:textId="77777777" w:rsidR="0000479A" w:rsidRPr="00562471" w:rsidRDefault="00B611F2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4" w:history="1">
        <w:r w:rsidR="0000479A" w:rsidRPr="00562471">
          <w:rPr>
            <w:rStyle w:val="Hiperhivatkozs"/>
            <w:noProof/>
            <w:color w:val="auto"/>
            <w:lang w:val="hu-HU"/>
          </w:rPr>
          <w:t>1.1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Dokumentum célja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_Toc217280364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685D8F2C" w14:textId="77777777" w:rsidR="0000479A" w:rsidRPr="00562471" w:rsidRDefault="00B611F2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5" w:history="1">
        <w:r w:rsidR="0000479A" w:rsidRPr="00562471">
          <w:rPr>
            <w:rStyle w:val="Hiperhivatkozs"/>
            <w:noProof/>
            <w:color w:val="auto"/>
            <w:lang w:val="hu-HU"/>
          </w:rPr>
          <w:t>1.2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Hatókör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_Toc217280365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0E93E492" w14:textId="43326755" w:rsidR="0000479A" w:rsidRPr="00562471" w:rsidRDefault="00B611F2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6" w:history="1">
        <w:r w:rsidR="0000479A" w:rsidRPr="00562471">
          <w:rPr>
            <w:rStyle w:val="Hiperhivatkozs"/>
            <w:noProof/>
            <w:color w:val="auto"/>
            <w:lang w:val="hu-HU"/>
          </w:rPr>
          <w:t>1.3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Definíciók, rövidítések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_Toc217280366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AB469A3" w14:textId="77777777" w:rsidR="0000479A" w:rsidRPr="00562471" w:rsidRDefault="00B611F2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8" w:history="1">
        <w:r w:rsidR="0000479A" w:rsidRPr="00562471">
          <w:rPr>
            <w:rStyle w:val="Hiperhivatkozs"/>
            <w:noProof/>
            <w:color w:val="auto"/>
            <w:lang w:val="hu-HU"/>
          </w:rPr>
          <w:t>2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Általános leírás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_Toc217280368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5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6457FAF" w14:textId="77777777" w:rsidR="0000479A" w:rsidRPr="00562471" w:rsidRDefault="00B611F2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9" w:history="1">
        <w:r w:rsidR="0000479A" w:rsidRPr="00562471">
          <w:rPr>
            <w:rStyle w:val="Hiperhivatkozs"/>
            <w:noProof/>
            <w:color w:val="auto"/>
            <w:lang w:val="hu-HU"/>
          </w:rPr>
          <w:t>2.1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Üzleti szabályok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_Toc217280369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5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434044E0" w14:textId="77777777" w:rsidR="0000479A" w:rsidRPr="00562471" w:rsidRDefault="00B611F2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70" w:history="1">
        <w:r w:rsidR="0000479A" w:rsidRPr="00562471">
          <w:rPr>
            <w:rStyle w:val="Hiperhivatkozs"/>
            <w:noProof/>
            <w:color w:val="auto"/>
            <w:lang w:val="hu-HU"/>
          </w:rPr>
          <w:t>3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Követelmények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_Toc217280370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6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139F1939" w14:textId="77777777" w:rsidR="0000479A" w:rsidRPr="00562471" w:rsidRDefault="00B611F2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71" w:history="1">
        <w:r w:rsidR="0000479A" w:rsidRPr="00562471">
          <w:rPr>
            <w:rStyle w:val="Hiperhivatkozs"/>
            <w:noProof/>
            <w:color w:val="auto"/>
            <w:lang w:val="hu-HU"/>
          </w:rPr>
          <w:t>3.1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noProof/>
            <w:color w:val="auto"/>
            <w:lang w:val="hu-HU"/>
          </w:rPr>
          <w:t>Fun</w:t>
        </w:r>
        <w:r w:rsidR="00797672" w:rsidRPr="00562471">
          <w:rPr>
            <w:rStyle w:val="Hiperhivatkozs"/>
            <w:noProof/>
            <w:color w:val="auto"/>
            <w:lang w:val="hu-HU"/>
          </w:rPr>
          <w:t>kcionális követelmények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_Toc217280371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6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9975CFF" w14:textId="77777777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2" w:history="1">
        <w:r w:rsidR="0000479A" w:rsidRPr="00562471">
          <w:rPr>
            <w:rStyle w:val="Hiperhivatkozs"/>
            <w:color w:val="auto"/>
            <w:lang w:val="hu-HU"/>
          </w:rPr>
          <w:t>3.1.1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color w:val="auto"/>
            <w:lang w:val="hu-HU"/>
          </w:rPr>
          <w:t>Használati eset</w:t>
        </w:r>
        <w:r w:rsidR="0000479A" w:rsidRPr="00562471">
          <w:rPr>
            <w:rStyle w:val="Hiperhivatkozs"/>
            <w:color w:val="auto"/>
            <w:lang w:val="hu-HU"/>
          </w:rPr>
          <w:t xml:space="preserve"> diagram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_Toc217280372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6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</w:p>
    <w:p w14:paraId="1ED792CF" w14:textId="351A7909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3" w:history="1">
        <w:r w:rsidR="0000479A" w:rsidRPr="00562471">
          <w:rPr>
            <w:rStyle w:val="Hiperhivatkozs"/>
            <w:color w:val="auto"/>
            <w:lang w:val="hu-HU"/>
          </w:rPr>
          <w:t>3.1.2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UC1 </w:t>
        </w:r>
        <w:r w:rsidR="008A6308">
          <w:rPr>
            <w:rStyle w:val="Hiperhivatkozs"/>
            <w:color w:val="auto"/>
            <w:lang w:val="hu-HU"/>
          </w:rPr>
          <w:t>Funkció 01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_Toc217280373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7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</w:p>
    <w:p w14:paraId="4F27BF74" w14:textId="3C877C03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4" w:history="1">
        <w:r w:rsidR="0000479A" w:rsidRPr="00562471">
          <w:rPr>
            <w:rStyle w:val="Hiperhivatkozs"/>
            <w:color w:val="auto"/>
            <w:lang w:val="hu-HU"/>
          </w:rPr>
          <w:t>3.1.3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UC2 </w:t>
        </w:r>
        <w:r w:rsidR="008A6308">
          <w:rPr>
            <w:rStyle w:val="Hiperhivatkozs"/>
            <w:color w:val="auto"/>
            <w:lang w:val="hu-HU"/>
          </w:rPr>
          <w:t>Funkció 02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_Toc217280374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FA66AF">
        <w:rPr>
          <w:rStyle w:val="Hiperhivatkozs"/>
          <w:color w:val="auto"/>
          <w:lang w:val="hu-HU"/>
        </w:rPr>
        <w:t>8</w:t>
      </w:r>
    </w:p>
    <w:p w14:paraId="42E89E15" w14:textId="04472135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5" w:history="1">
        <w:r w:rsidR="0000479A" w:rsidRPr="00562471">
          <w:rPr>
            <w:rStyle w:val="Hiperhivatkozs"/>
            <w:color w:val="auto"/>
            <w:lang w:val="hu-HU"/>
          </w:rPr>
          <w:t>3.1.4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UC3 </w:t>
        </w:r>
        <w:r w:rsidR="008A6308">
          <w:rPr>
            <w:rStyle w:val="Hiperhivatkozs"/>
            <w:color w:val="auto"/>
            <w:lang w:val="hu-HU"/>
          </w:rPr>
          <w:t>Funkció 03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_Toc217280375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FA66AF">
        <w:rPr>
          <w:color w:val="auto"/>
          <w:lang w:val="hu-HU"/>
        </w:rPr>
        <w:t>9</w:t>
      </w:r>
    </w:p>
    <w:p w14:paraId="71055668" w14:textId="57051436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6" w:history="1">
        <w:r w:rsidR="0000479A" w:rsidRPr="00562471">
          <w:rPr>
            <w:rStyle w:val="Hiperhivatkozs"/>
            <w:color w:val="auto"/>
            <w:lang w:val="hu-HU"/>
          </w:rPr>
          <w:t>3.1.5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UC4 </w:t>
        </w:r>
        <w:r w:rsidR="008A6308">
          <w:rPr>
            <w:rStyle w:val="Hiperhivatkozs"/>
            <w:color w:val="auto"/>
            <w:lang w:val="hu-HU"/>
          </w:rPr>
          <w:t>Funkció 04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_Toc217280376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FA66AF">
        <w:rPr>
          <w:color w:val="auto"/>
          <w:lang w:val="hu-HU"/>
        </w:rPr>
        <w:t>9</w:t>
      </w:r>
    </w:p>
    <w:p w14:paraId="74D0B842" w14:textId="6DC7CA29" w:rsidR="0000479A" w:rsidRPr="00562471" w:rsidRDefault="00B611F2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7" w:history="1">
        <w:r w:rsidR="0000479A" w:rsidRPr="00562471">
          <w:rPr>
            <w:rStyle w:val="Hiperhivatkozs"/>
            <w:color w:val="auto"/>
            <w:lang w:val="hu-HU"/>
          </w:rPr>
          <w:t>3.1.6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UC5 </w:t>
        </w:r>
        <w:r w:rsidR="008A6308">
          <w:rPr>
            <w:rStyle w:val="Hiperhivatkozs"/>
            <w:color w:val="auto"/>
            <w:lang w:val="hu-HU"/>
          </w:rPr>
          <w:t>Funkció 05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_Toc217280377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1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FA66AF">
        <w:rPr>
          <w:color w:val="auto"/>
          <w:lang w:val="hu-HU"/>
        </w:rPr>
        <w:t>0</w:t>
      </w:r>
    </w:p>
    <w:p w14:paraId="2E607467" w14:textId="455E5D26" w:rsidR="00FA66AF" w:rsidRDefault="00F8451B" w:rsidP="00FA66AF">
      <w:pPr>
        <w:pStyle w:val="Szvegtrzs"/>
        <w:rPr>
          <w:lang w:val="hu-HU"/>
        </w:rPr>
      </w:pPr>
      <w:r w:rsidRPr="00562471">
        <w:rPr>
          <w:rStyle w:val="Hiperhivatkozs"/>
          <w:color w:val="auto"/>
          <w:lang w:val="hu-HU"/>
        </w:rPr>
        <w:fldChar w:fldCharType="end"/>
      </w:r>
    </w:p>
    <w:p w14:paraId="6D8DDE22" w14:textId="24A378DD" w:rsidR="00EC5B9D" w:rsidRPr="00562471" w:rsidRDefault="005B1A11" w:rsidP="00EC5B9D">
      <w:pPr>
        <w:pStyle w:val="Cmsor1"/>
        <w:rPr>
          <w:lang w:val="hu-HU"/>
        </w:rPr>
      </w:pPr>
      <w:r w:rsidRPr="00FA66AF">
        <w:rPr>
          <w:lang w:val="hu-HU"/>
        </w:rPr>
        <w:br w:type="page"/>
      </w:r>
      <w:r w:rsidR="00797672" w:rsidRPr="00562471">
        <w:rPr>
          <w:lang w:val="hu-HU"/>
        </w:rPr>
        <w:lastRenderedPageBreak/>
        <w:t>Bevezetés</w:t>
      </w:r>
    </w:p>
    <w:p w14:paraId="768F9E42" w14:textId="3359A023" w:rsidR="00E417C4" w:rsidRDefault="00321E27" w:rsidP="00321E27">
      <w:pPr>
        <w:pStyle w:val="Szvegtrzs"/>
        <w:rPr>
          <w:lang w:val="hu-HU"/>
        </w:rPr>
      </w:pPr>
      <w:r w:rsidRPr="00562471">
        <w:rPr>
          <w:lang w:val="hu-HU"/>
        </w:rPr>
        <w:t xml:space="preserve">Ez az </w:t>
      </w:r>
      <w:r w:rsidR="00D44F9B">
        <w:rPr>
          <w:lang w:val="hu-HU"/>
        </w:rPr>
        <w:t>…</w:t>
      </w:r>
      <w:r w:rsidRPr="00562471">
        <w:rPr>
          <w:lang w:val="hu-HU"/>
        </w:rPr>
        <w:t xml:space="preserve"> alkalmazás követelmény specifikációja. </w:t>
      </w:r>
    </w:p>
    <w:p w14:paraId="0BA38088" w14:textId="77777777" w:rsidR="00D44F9B" w:rsidRPr="00562471" w:rsidRDefault="00D44F9B" w:rsidP="00321E27">
      <w:pPr>
        <w:pStyle w:val="Szvegtrzs"/>
        <w:rPr>
          <w:lang w:val="hu-HU"/>
        </w:rPr>
      </w:pPr>
    </w:p>
    <w:p w14:paraId="7EB736FE" w14:textId="77777777" w:rsidR="00E417C4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A dokumentum bármikor megváltozhat, ezért mindig ellenőrizze, hogy a legutolsó változatot olvassa.</w:t>
      </w:r>
    </w:p>
    <w:p w14:paraId="55C5B990" w14:textId="77777777" w:rsidR="00757C17" w:rsidRPr="00562471" w:rsidRDefault="00757C17" w:rsidP="00F430A9">
      <w:pPr>
        <w:pStyle w:val="Szvegtrzs"/>
        <w:rPr>
          <w:lang w:val="hu-HU"/>
        </w:rPr>
      </w:pPr>
    </w:p>
    <w:p w14:paraId="1D6CBCEE" w14:textId="77777777" w:rsidR="00EC5B9D" w:rsidRPr="00562471" w:rsidRDefault="00797672" w:rsidP="00EC5B9D">
      <w:pPr>
        <w:pStyle w:val="Cmsor2"/>
        <w:rPr>
          <w:lang w:val="hu-HU"/>
        </w:rPr>
      </w:pPr>
      <w:r w:rsidRPr="00562471">
        <w:rPr>
          <w:lang w:val="hu-HU"/>
        </w:rPr>
        <w:t>Dokumentum célja</w:t>
      </w:r>
    </w:p>
    <w:p w14:paraId="6F98B459" w14:textId="77777777" w:rsidR="00B4293C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 xml:space="preserve">A dokumentum </w:t>
      </w:r>
      <w:proofErr w:type="spellStart"/>
      <w:r w:rsidRPr="00562471">
        <w:rPr>
          <w:lang w:val="hu-HU"/>
        </w:rPr>
        <w:t>teljeskörűen</w:t>
      </w:r>
      <w:proofErr w:type="spellEnd"/>
      <w:r w:rsidRPr="00562471">
        <w:rPr>
          <w:lang w:val="hu-HU"/>
        </w:rPr>
        <w:t xml:space="preserve"> leírja az alkalmazás funkcionális működését és a működés néhány nemfunkcionális elemét. Bemutatja a képernyőket és az alkalmazást használó felhasználói csoportokat.</w:t>
      </w:r>
    </w:p>
    <w:p w14:paraId="504BBBE2" w14:textId="77777777" w:rsidR="00EC5B9D" w:rsidRPr="00562471" w:rsidRDefault="00797672" w:rsidP="00EC5B9D">
      <w:pPr>
        <w:pStyle w:val="Cmsor2"/>
        <w:rPr>
          <w:lang w:val="hu-HU"/>
        </w:rPr>
      </w:pPr>
      <w:r w:rsidRPr="00562471">
        <w:rPr>
          <w:lang w:val="hu-HU"/>
        </w:rPr>
        <w:t>Hatókör</w:t>
      </w:r>
    </w:p>
    <w:p w14:paraId="0473A931" w14:textId="1A301CDC" w:rsidR="00E417C4" w:rsidRPr="00562471" w:rsidRDefault="00E417C4" w:rsidP="00F430A9">
      <w:pPr>
        <w:pStyle w:val="Szvegtrzs"/>
        <w:rPr>
          <w:lang w:val="hu-HU"/>
        </w:rPr>
      </w:pPr>
      <w:r w:rsidRPr="00562471">
        <w:rPr>
          <w:lang w:val="hu-HU"/>
        </w:rPr>
        <w:t xml:space="preserve">A dokumentum az </w:t>
      </w:r>
      <w:r w:rsidR="00D44F9B">
        <w:rPr>
          <w:lang w:val="hu-HU"/>
        </w:rPr>
        <w:t>…</w:t>
      </w:r>
      <w:r w:rsidRPr="00562471">
        <w:rPr>
          <w:lang w:val="hu-HU"/>
        </w:rPr>
        <w:t xml:space="preserve"> alkalmazás funkció</w:t>
      </w:r>
      <w:r w:rsidR="00CC0ACB">
        <w:rPr>
          <w:lang w:val="hu-HU"/>
        </w:rPr>
        <w:t>i</w:t>
      </w:r>
      <w:r w:rsidRPr="00562471">
        <w:rPr>
          <w:lang w:val="hu-HU"/>
        </w:rPr>
        <w:t xml:space="preserve">ról szól. Nem célunk a </w:t>
      </w:r>
      <w:r w:rsidR="00CC0ACB">
        <w:rPr>
          <w:lang w:val="hu-HU"/>
        </w:rPr>
        <w:t xml:space="preserve">futtató számítógép és a </w:t>
      </w:r>
      <w:r w:rsidRPr="00562471">
        <w:rPr>
          <w:lang w:val="hu-HU"/>
        </w:rPr>
        <w:t>rendszer</w:t>
      </w:r>
      <w:r w:rsidR="00CC0ACB">
        <w:rPr>
          <w:lang w:val="hu-HU"/>
        </w:rPr>
        <w:t xml:space="preserve"> egyéb</w:t>
      </w:r>
      <w:r w:rsidRPr="00562471">
        <w:rPr>
          <w:lang w:val="hu-HU"/>
        </w:rPr>
        <w:t xml:space="preserve"> hardver elemeinek bemutatása.</w:t>
      </w:r>
    </w:p>
    <w:p w14:paraId="642E7957" w14:textId="77777777" w:rsidR="00B4293C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Nem célunk az alkalmazáshoz kapcsolódó külső rendszerek ismertetés</w:t>
      </w:r>
      <w:r w:rsidR="00CC0ACB">
        <w:rPr>
          <w:lang w:val="hu-HU"/>
        </w:rPr>
        <w:t>e</w:t>
      </w:r>
      <w:r w:rsidRPr="00562471">
        <w:rPr>
          <w:lang w:val="hu-HU"/>
        </w:rPr>
        <w:t>, sem a kapcsolódó rendszerek leírása. Csak a felhasználó által látható szoftveres felületet tárgyaljuk, nem foglalkozunk a rendszer belső felépítésével, a használt technológiákkal.</w:t>
      </w:r>
    </w:p>
    <w:p w14:paraId="65F1F5D0" w14:textId="77777777" w:rsidR="00EC5B9D" w:rsidRPr="00562471" w:rsidRDefault="00EC5B9D" w:rsidP="00EC5B9D">
      <w:pPr>
        <w:pStyle w:val="Cmsor2"/>
        <w:rPr>
          <w:lang w:val="hu-HU"/>
        </w:rPr>
      </w:pPr>
      <w:bookmarkStart w:id="0" w:name="_Toc492795818"/>
      <w:bookmarkStart w:id="1" w:name="_Toc217280366"/>
      <w:r w:rsidRPr="00562471">
        <w:rPr>
          <w:lang w:val="hu-HU"/>
        </w:rPr>
        <w:t>Defin</w:t>
      </w:r>
      <w:r w:rsidR="00797672" w:rsidRPr="00562471">
        <w:rPr>
          <w:lang w:val="hu-HU"/>
        </w:rPr>
        <w:t>íciók, rövidítések</w:t>
      </w:r>
      <w:bookmarkEnd w:id="0"/>
      <w:bookmarkEnd w:id="1"/>
    </w:p>
    <w:p w14:paraId="0063CD87" w14:textId="2C028540" w:rsidR="00EC5B9D" w:rsidRDefault="00E417C4" w:rsidP="00714454">
      <w:pPr>
        <w:pStyle w:val="Szvegtrzs"/>
        <w:rPr>
          <w:lang w:val="hu-HU"/>
        </w:rPr>
      </w:pPr>
      <w:r w:rsidRPr="00562471">
        <w:rPr>
          <w:lang w:val="hu-HU"/>
        </w:rPr>
        <w:t>Külön dokumentum tartalmazza a kifejezéseket és rövidítéseket</w:t>
      </w:r>
      <w:r w:rsidR="00714454">
        <w:rPr>
          <w:lang w:val="hu-HU"/>
        </w:rPr>
        <w:t>.</w:t>
      </w:r>
    </w:p>
    <w:p w14:paraId="77BEB20D" w14:textId="77777777" w:rsidR="00714454" w:rsidRPr="00562471" w:rsidRDefault="00714454" w:rsidP="00714454">
      <w:pPr>
        <w:pStyle w:val="Szvegtrzs"/>
        <w:rPr>
          <w:lang w:val="hu-HU"/>
        </w:rPr>
      </w:pPr>
    </w:p>
    <w:p w14:paraId="0FD05550" w14:textId="77777777" w:rsidR="008347AF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A dokumentumot az érintetettekkel tartott specifikációs megbeszélések eredményeképpen hoztuk létre</w:t>
      </w:r>
      <w:r w:rsidR="008347AF" w:rsidRPr="00562471">
        <w:rPr>
          <w:lang w:val="hu-HU"/>
        </w:rPr>
        <w:t>.</w:t>
      </w:r>
      <w:r w:rsidRPr="00562471">
        <w:rPr>
          <w:lang w:val="hu-HU"/>
        </w:rPr>
        <w:t xml:space="preserve"> További kapcsolódó dokumentumok is előállításra vagy frissítésre kerültek. Ezek a következők:</w:t>
      </w:r>
    </w:p>
    <w:p w14:paraId="4665AA6A" w14:textId="77777777" w:rsidR="008347AF" w:rsidRPr="00562471" w:rsidRDefault="008347AF" w:rsidP="00F430A9">
      <w:pPr>
        <w:pStyle w:val="Szvegtrzs"/>
        <w:rPr>
          <w:lang w:val="hu-HU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3899"/>
        <w:gridCol w:w="1267"/>
        <w:gridCol w:w="2189"/>
      </w:tblGrid>
      <w:tr w:rsidR="00170736" w:rsidRPr="00D1180D" w14:paraId="527C33C1" w14:textId="77777777" w:rsidTr="00213D4E">
        <w:tc>
          <w:tcPr>
            <w:tcW w:w="1280" w:type="dxa"/>
            <w:shd w:val="clear" w:color="auto" w:fill="B3B3B3"/>
          </w:tcPr>
          <w:p w14:paraId="4547903C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Azonosító</w:t>
            </w:r>
          </w:p>
        </w:tc>
        <w:tc>
          <w:tcPr>
            <w:tcW w:w="3899" w:type="dxa"/>
            <w:shd w:val="clear" w:color="auto" w:fill="B3B3B3"/>
          </w:tcPr>
          <w:p w14:paraId="65753725" w14:textId="77777777" w:rsidR="00170736" w:rsidRPr="00D1180D" w:rsidRDefault="00170736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ab/>
            </w:r>
            <w:r w:rsidR="00797672" w:rsidRPr="00D1180D">
              <w:rPr>
                <w:b/>
                <w:szCs w:val="22"/>
                <w:lang w:val="hu-HU"/>
              </w:rPr>
              <w:t>Dokumentum neve</w:t>
            </w:r>
          </w:p>
        </w:tc>
        <w:tc>
          <w:tcPr>
            <w:tcW w:w="1267" w:type="dxa"/>
            <w:shd w:val="clear" w:color="auto" w:fill="B3B3B3"/>
          </w:tcPr>
          <w:p w14:paraId="5CD16F1D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Hely</w:t>
            </w:r>
          </w:p>
        </w:tc>
        <w:tc>
          <w:tcPr>
            <w:tcW w:w="2189" w:type="dxa"/>
            <w:shd w:val="clear" w:color="auto" w:fill="B3B3B3"/>
          </w:tcPr>
          <w:p w14:paraId="69A0A238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Rövid leírás</w:t>
            </w:r>
          </w:p>
        </w:tc>
      </w:tr>
      <w:tr w:rsidR="00CC0ACB" w:rsidRPr="00D1180D" w14:paraId="51658262" w14:textId="77777777" w:rsidTr="00213D4E">
        <w:tc>
          <w:tcPr>
            <w:tcW w:w="1280" w:type="dxa"/>
            <w:shd w:val="clear" w:color="auto" w:fill="auto"/>
            <w:vAlign w:val="center"/>
          </w:tcPr>
          <w:p w14:paraId="01DA6529" w14:textId="77777777" w:rsidR="00170736" w:rsidRPr="00D1180D" w:rsidRDefault="00170736" w:rsidP="00D1180D">
            <w:pPr>
              <w:pStyle w:val="Cmsor9"/>
              <w:jc w:val="left"/>
              <w:rPr>
                <w:lang w:val="hu-HU"/>
              </w:rPr>
            </w:pPr>
            <w:r w:rsidRPr="00D1180D">
              <w:rPr>
                <w:lang w:val="hu-HU"/>
              </w:rPr>
              <w:t>[1]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3267748B" w14:textId="7A66C29D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EEB723" w14:textId="5344EC7B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71F4A4DC" w14:textId="163116CF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</w:tr>
      <w:tr w:rsidR="00CC0ACB" w:rsidRPr="00D1180D" w14:paraId="6BB90C29" w14:textId="77777777" w:rsidTr="00213D4E">
        <w:tc>
          <w:tcPr>
            <w:tcW w:w="1280" w:type="dxa"/>
            <w:shd w:val="clear" w:color="auto" w:fill="auto"/>
            <w:vAlign w:val="center"/>
          </w:tcPr>
          <w:p w14:paraId="3E47CA2F" w14:textId="77777777" w:rsidR="00170736" w:rsidRPr="00D1180D" w:rsidRDefault="00170736" w:rsidP="00D1180D">
            <w:pPr>
              <w:pStyle w:val="Cmsor9"/>
              <w:jc w:val="left"/>
              <w:rPr>
                <w:lang w:val="hu-HU"/>
              </w:rPr>
            </w:pPr>
            <w:r w:rsidRPr="00D1180D">
              <w:rPr>
                <w:lang w:val="hu-HU"/>
              </w:rPr>
              <w:t>[</w:t>
            </w:r>
            <w:r w:rsidR="00901678" w:rsidRPr="00D1180D">
              <w:rPr>
                <w:lang w:val="hu-HU"/>
              </w:rPr>
              <w:t>2</w:t>
            </w:r>
            <w:r w:rsidRPr="00D1180D">
              <w:rPr>
                <w:lang w:val="hu-HU"/>
              </w:rPr>
              <w:t>]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63244C15" w14:textId="7444BACB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287A7C3" w14:textId="0BBEF569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293B870F" w14:textId="37D973C5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</w:tr>
    </w:tbl>
    <w:p w14:paraId="61FC0B2A" w14:textId="77777777" w:rsidR="008347AF" w:rsidRPr="00562471" w:rsidRDefault="008347AF" w:rsidP="008347AF">
      <w:pPr>
        <w:pStyle w:val="Szvegtrzs"/>
        <w:rPr>
          <w:lang w:val="hu-HU"/>
        </w:rPr>
      </w:pPr>
      <w:bookmarkStart w:id="2" w:name="_[5]_"/>
      <w:bookmarkEnd w:id="2"/>
    </w:p>
    <w:p w14:paraId="04981A8E" w14:textId="77777777" w:rsidR="00EC5B9D" w:rsidRPr="00562471" w:rsidRDefault="00CC0ACB" w:rsidP="00757C17">
      <w:pPr>
        <w:pStyle w:val="Cmsor1"/>
        <w:rPr>
          <w:lang w:val="hu-HU"/>
        </w:rPr>
      </w:pPr>
      <w:bookmarkStart w:id="3" w:name="_Toc216523370"/>
      <w:bookmarkStart w:id="4" w:name="_Toc216524021"/>
      <w:bookmarkStart w:id="5" w:name="_Toc216524671"/>
      <w:bookmarkStart w:id="6" w:name="_Toc216831617"/>
      <w:bookmarkStart w:id="7" w:name="_Toc216523371"/>
      <w:bookmarkStart w:id="8" w:name="_Toc216524022"/>
      <w:bookmarkStart w:id="9" w:name="_Toc216524672"/>
      <w:bookmarkStart w:id="10" w:name="_Toc21683161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lang w:val="hu-HU"/>
        </w:rPr>
        <w:br w:type="page"/>
      </w:r>
      <w:r w:rsidR="00797672" w:rsidRPr="00562471">
        <w:rPr>
          <w:lang w:val="hu-HU"/>
        </w:rPr>
        <w:lastRenderedPageBreak/>
        <w:t>Általános leírás</w:t>
      </w:r>
    </w:p>
    <w:p w14:paraId="38394DE2" w14:textId="77777777" w:rsidR="006E3266" w:rsidRPr="00562471" w:rsidRDefault="006E3266" w:rsidP="006F5BD4">
      <w:pPr>
        <w:pStyle w:val="Szvegtrzs"/>
        <w:rPr>
          <w:lang w:val="hu-HU"/>
        </w:rPr>
      </w:pPr>
    </w:p>
    <w:p w14:paraId="096DAE79" w14:textId="77777777" w:rsidR="006E3266" w:rsidRPr="00562471" w:rsidRDefault="00797672" w:rsidP="006E3266">
      <w:pPr>
        <w:pStyle w:val="Cmsor2"/>
        <w:rPr>
          <w:lang w:val="hu-HU"/>
        </w:rPr>
      </w:pPr>
      <w:r w:rsidRPr="00562471">
        <w:rPr>
          <w:lang w:val="hu-HU"/>
        </w:rPr>
        <w:t>Üzleti szabályok</w:t>
      </w:r>
    </w:p>
    <w:p w14:paraId="3096DDE5" w14:textId="2C3B1001" w:rsidR="006E3266" w:rsidRPr="00562471" w:rsidRDefault="006E3266" w:rsidP="00714454">
      <w:pPr>
        <w:pStyle w:val="Szvegtrzs"/>
        <w:jc w:val="both"/>
        <w:rPr>
          <w:lang w:val="hu-HU"/>
        </w:rPr>
      </w:pPr>
    </w:p>
    <w:p w14:paraId="26CB5F80" w14:textId="77777777" w:rsidR="00EC5B9D" w:rsidRPr="00562471" w:rsidRDefault="00737992" w:rsidP="009634A4">
      <w:pPr>
        <w:pStyle w:val="Cmsor1"/>
        <w:rPr>
          <w:lang w:val="hu-HU"/>
        </w:rPr>
      </w:pPr>
      <w:r w:rsidRPr="00562471">
        <w:rPr>
          <w:lang w:val="hu-HU"/>
        </w:rPr>
        <w:br w:type="page"/>
      </w:r>
      <w:r w:rsidR="00797672" w:rsidRPr="00562471">
        <w:rPr>
          <w:lang w:val="hu-HU"/>
        </w:rPr>
        <w:lastRenderedPageBreak/>
        <w:t>Követelmények</w:t>
      </w:r>
    </w:p>
    <w:p w14:paraId="631B8C03" w14:textId="77777777" w:rsidR="00F430A9" w:rsidRPr="00562471" w:rsidRDefault="003B00CA" w:rsidP="000C184B">
      <w:pPr>
        <w:pStyle w:val="Szvegtrzs"/>
        <w:rPr>
          <w:lang w:val="hu-HU"/>
        </w:rPr>
      </w:pPr>
      <w:r w:rsidRPr="00562471">
        <w:rPr>
          <w:lang w:val="hu-HU"/>
        </w:rPr>
        <w:t>A következőkben ismertetjük az alkalmazás funkcióit</w:t>
      </w:r>
      <w:r w:rsidR="00F430A9" w:rsidRPr="00562471">
        <w:rPr>
          <w:lang w:val="hu-HU"/>
        </w:rPr>
        <w:t xml:space="preserve">. </w:t>
      </w:r>
    </w:p>
    <w:p w14:paraId="32D7391D" w14:textId="77777777" w:rsidR="00305AD8" w:rsidRPr="00562471" w:rsidRDefault="00EC5B9D" w:rsidP="00EC5B9D">
      <w:pPr>
        <w:pStyle w:val="Cmsor2"/>
        <w:rPr>
          <w:lang w:val="hu-HU"/>
        </w:rPr>
      </w:pPr>
      <w:bookmarkStart w:id="11" w:name="_Toc217280371"/>
      <w:r w:rsidRPr="00562471">
        <w:rPr>
          <w:lang w:val="hu-HU"/>
        </w:rPr>
        <w:t>Fun</w:t>
      </w:r>
      <w:r w:rsidR="00797672" w:rsidRPr="00562471">
        <w:rPr>
          <w:lang w:val="hu-HU"/>
        </w:rPr>
        <w:t>kcionális követelmények</w:t>
      </w:r>
      <w:bookmarkEnd w:id="11"/>
    </w:p>
    <w:p w14:paraId="05B6E834" w14:textId="77777777" w:rsidR="00305AD8" w:rsidRPr="00562471" w:rsidRDefault="003B00CA" w:rsidP="00305AD8">
      <w:pPr>
        <w:pStyle w:val="Szvegtrzs"/>
        <w:rPr>
          <w:lang w:val="hu-HU"/>
        </w:rPr>
      </w:pPr>
      <w:r w:rsidRPr="00562471">
        <w:rPr>
          <w:lang w:val="hu-HU"/>
        </w:rPr>
        <w:t>A funkcionális követelményeket használati esetek formájában mutatjuk be.</w:t>
      </w:r>
      <w:r w:rsidR="00305AD8" w:rsidRPr="00562471">
        <w:rPr>
          <w:lang w:val="hu-HU"/>
        </w:rPr>
        <w:t xml:space="preserve"> </w:t>
      </w:r>
    </w:p>
    <w:p w14:paraId="54F6BE20" w14:textId="77777777" w:rsidR="00464F48" w:rsidRPr="00562471" w:rsidRDefault="00464F48" w:rsidP="00D330F8">
      <w:pPr>
        <w:pStyle w:val="Szvegtrzs"/>
        <w:ind w:left="0"/>
        <w:rPr>
          <w:lang w:val="hu-HU"/>
        </w:rPr>
      </w:pPr>
    </w:p>
    <w:p w14:paraId="0D043670" w14:textId="77777777" w:rsidR="00305AD8" w:rsidRPr="00562471" w:rsidRDefault="00797672" w:rsidP="00305AD8">
      <w:pPr>
        <w:pStyle w:val="Cmsor3"/>
        <w:rPr>
          <w:lang w:val="hu-HU"/>
        </w:rPr>
      </w:pPr>
      <w:bookmarkStart w:id="12" w:name="_Toc217280372"/>
      <w:r w:rsidRPr="00562471">
        <w:rPr>
          <w:lang w:val="hu-HU"/>
        </w:rPr>
        <w:t>Használati eset</w:t>
      </w:r>
      <w:r w:rsidR="00305AD8" w:rsidRPr="00562471">
        <w:rPr>
          <w:lang w:val="hu-HU"/>
        </w:rPr>
        <w:t xml:space="preserve"> diagram</w:t>
      </w:r>
      <w:bookmarkEnd w:id="12"/>
    </w:p>
    <w:p w14:paraId="75A92793" w14:textId="70E1BC1E" w:rsidR="00305AD8" w:rsidRPr="00562471" w:rsidRDefault="00305AD8" w:rsidP="00305AD8">
      <w:pPr>
        <w:pStyle w:val="Szvegtrzs"/>
        <w:rPr>
          <w:lang w:val="hu-HU"/>
        </w:rPr>
      </w:pPr>
    </w:p>
    <w:p w14:paraId="756017C7" w14:textId="77777777" w:rsidR="00511C50" w:rsidRPr="00562471" w:rsidRDefault="00511C50" w:rsidP="00305AD8">
      <w:pPr>
        <w:pStyle w:val="Szvegtrzs"/>
        <w:rPr>
          <w:lang w:val="hu-HU"/>
        </w:rPr>
      </w:pPr>
      <w:bookmarkStart w:id="13" w:name="_Toc492795823"/>
    </w:p>
    <w:p w14:paraId="027D245C" w14:textId="08129F33" w:rsidR="0081486B" w:rsidRPr="00562471" w:rsidRDefault="00511C50" w:rsidP="004B0398">
      <w:pPr>
        <w:pStyle w:val="Cmsor3"/>
        <w:rPr>
          <w:lang w:val="hu-HU"/>
        </w:rPr>
      </w:pPr>
      <w:bookmarkStart w:id="14" w:name="_Toc216524677"/>
      <w:r w:rsidRPr="00562471">
        <w:rPr>
          <w:lang w:val="hu-HU"/>
        </w:rPr>
        <w:br w:type="page"/>
      </w:r>
      <w:bookmarkStart w:id="15" w:name="_Toc217280373"/>
      <w:r w:rsidR="004B0398" w:rsidRPr="00562471">
        <w:rPr>
          <w:lang w:val="hu-HU"/>
        </w:rPr>
        <w:lastRenderedPageBreak/>
        <w:t xml:space="preserve">UC1 </w:t>
      </w:r>
      <w:bookmarkStart w:id="16" w:name="_Toc492795824"/>
      <w:bookmarkEnd w:id="13"/>
      <w:bookmarkEnd w:id="14"/>
      <w:bookmarkEnd w:id="15"/>
      <w:r w:rsidR="00D44F9B">
        <w:rPr>
          <w:lang w:val="hu-HU"/>
        </w:rPr>
        <w:t>Funkció 01</w:t>
      </w:r>
    </w:p>
    <w:p w14:paraId="15E882AA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Áttekintés</w:t>
      </w:r>
    </w:p>
    <w:p w14:paraId="7DBF9F3C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Szereplők</w:t>
      </w:r>
    </w:p>
    <w:p w14:paraId="085048E0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Előfeltételek</w:t>
      </w:r>
    </w:p>
    <w:p w14:paraId="5C842188" w14:textId="77777777" w:rsidR="00464F48" w:rsidRPr="00562471" w:rsidRDefault="00737992" w:rsidP="00487385">
      <w:pPr>
        <w:pStyle w:val="Cmsor4"/>
        <w:rPr>
          <w:lang w:val="hu-HU"/>
        </w:rPr>
      </w:pPr>
      <w:r w:rsidRPr="00562471">
        <w:rPr>
          <w:lang w:val="hu-HU"/>
        </w:rPr>
        <w:t>Indulás</w:t>
      </w:r>
    </w:p>
    <w:p w14:paraId="422884F4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Fő útvonal</w:t>
      </w:r>
    </w:p>
    <w:p w14:paraId="27815018" w14:textId="4D72154F" w:rsidR="00464F48" w:rsidRPr="00562471" w:rsidRDefault="00464F48" w:rsidP="00B7017B">
      <w:pPr>
        <w:pStyle w:val="Szmozottlista"/>
        <w:rPr>
          <w:lang w:val="hu-HU"/>
        </w:rPr>
      </w:pP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2"/>
        <w:gridCol w:w="1560"/>
        <w:gridCol w:w="3402"/>
        <w:gridCol w:w="1417"/>
      </w:tblGrid>
      <w:tr w:rsidR="006D7DE5" w:rsidRPr="00562471" w14:paraId="176A92D8" w14:textId="77777777" w:rsidTr="00212605">
        <w:trPr>
          <w:trHeight w:val="597"/>
        </w:trPr>
        <w:tc>
          <w:tcPr>
            <w:tcW w:w="2192" w:type="dxa"/>
            <w:shd w:val="clear" w:color="auto" w:fill="E0E0E0"/>
            <w:vAlign w:val="center"/>
          </w:tcPr>
          <w:p w14:paraId="26EA7F30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Felület elem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0D1E1F72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Típus</w:t>
            </w:r>
          </w:p>
        </w:tc>
        <w:tc>
          <w:tcPr>
            <w:tcW w:w="3402" w:type="dxa"/>
            <w:shd w:val="clear" w:color="auto" w:fill="E0E0E0"/>
            <w:vAlign w:val="center"/>
          </w:tcPr>
          <w:p w14:paraId="57A90512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Leírás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0A346746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Kötelező</w:t>
            </w:r>
          </w:p>
        </w:tc>
      </w:tr>
      <w:tr w:rsidR="00511C50" w:rsidRPr="00562471" w14:paraId="7CE70B1A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6E901499" w14:textId="2CA850DE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28733143" w14:textId="50330DF8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66359E98" w14:textId="51ABBB35" w:rsidR="00511C50" w:rsidRPr="00562471" w:rsidRDefault="00511C50" w:rsidP="0000479A">
            <w:pPr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2122375" w14:textId="77777777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</w:tr>
      <w:tr w:rsidR="00A6432C" w:rsidRPr="00562471" w14:paraId="7815123B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4D62D3BE" w14:textId="77777777" w:rsidR="00A6432C" w:rsidRPr="00562471" w:rsidRDefault="00A6432C" w:rsidP="00D44F9B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6361F3CB" w14:textId="4439D178" w:rsidR="00A6432C" w:rsidRPr="00562471" w:rsidRDefault="00A6432C" w:rsidP="0000479A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0BD56341" w14:textId="7925D40A" w:rsidR="00A6432C" w:rsidRPr="00562471" w:rsidRDefault="00A6432C" w:rsidP="0000479A">
            <w:pPr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144D647F" w14:textId="3B446F9B" w:rsidR="00A6432C" w:rsidRPr="00562471" w:rsidRDefault="00A6432C" w:rsidP="0000479A">
            <w:pPr>
              <w:jc w:val="left"/>
              <w:rPr>
                <w:lang w:val="hu-HU"/>
              </w:rPr>
            </w:pPr>
          </w:p>
        </w:tc>
      </w:tr>
      <w:tr w:rsidR="00511C50" w:rsidRPr="00562471" w14:paraId="55600D05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5B69672E" w14:textId="4B7A5D68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75A83263" w14:textId="305E3F4A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15993B81" w14:textId="77777777" w:rsidR="00511C50" w:rsidRPr="00562471" w:rsidRDefault="00511C50" w:rsidP="00D44F9B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28C8F3E" w14:textId="2AAED1ED" w:rsidR="00511C50" w:rsidRPr="00562471" w:rsidRDefault="00511C50" w:rsidP="0000479A">
            <w:pPr>
              <w:jc w:val="left"/>
              <w:rPr>
                <w:lang w:val="hu-HU"/>
              </w:rPr>
            </w:pPr>
          </w:p>
        </w:tc>
      </w:tr>
      <w:tr w:rsidR="00464F48" w:rsidRPr="00562471" w14:paraId="6F8FD103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0E06E4D" w14:textId="0FB834FC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1CF478FC" w14:textId="28D570C1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69D21C6F" w14:textId="1F536159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C99B3B4" w14:textId="5CCA66E0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</w:tr>
      <w:tr w:rsidR="00464F48" w:rsidRPr="00562471" w14:paraId="4156E661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B524B02" w14:textId="5BD98D85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1F1493B9" w14:textId="4417019B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7373EDC1" w14:textId="41A56C6D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4175053E" w14:textId="023D78A1" w:rsidR="00464F48" w:rsidRPr="00562471" w:rsidRDefault="00464F48" w:rsidP="00E92608">
            <w:pPr>
              <w:jc w:val="left"/>
              <w:rPr>
                <w:lang w:val="hu-HU"/>
              </w:rPr>
            </w:pPr>
          </w:p>
        </w:tc>
      </w:tr>
      <w:tr w:rsidR="00E91EEE" w:rsidRPr="00562471" w14:paraId="095F22D1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3DD0DC53" w14:textId="0B49629A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10A121C4" w14:textId="19586493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109905DE" w14:textId="6F170F77" w:rsidR="00E92608" w:rsidRPr="00562471" w:rsidRDefault="00E92608" w:rsidP="00E92608">
            <w:pPr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5982C8D3" w14:textId="62B94266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</w:tr>
      <w:tr w:rsidR="00E91EEE" w:rsidRPr="00562471" w14:paraId="7FC6232C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21C76F70" w14:textId="78353684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7B0AE869" w14:textId="2C7962A3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794A9C13" w14:textId="47C9C448" w:rsidR="00C56F07" w:rsidRPr="00C56F07" w:rsidRDefault="00C56F07" w:rsidP="00B424F1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E528BB3" w14:textId="227BD96C" w:rsidR="00E91EEE" w:rsidRPr="00562471" w:rsidRDefault="00E91EEE" w:rsidP="00E92608">
            <w:pPr>
              <w:jc w:val="left"/>
              <w:rPr>
                <w:lang w:val="hu-HU"/>
              </w:rPr>
            </w:pPr>
          </w:p>
        </w:tc>
      </w:tr>
      <w:tr w:rsidR="00016CFE" w:rsidRPr="00562471" w14:paraId="0E0E4AB9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6F404452" w14:textId="0450C0DB" w:rsidR="00016CFE" w:rsidRPr="00562471" w:rsidRDefault="00016CFE" w:rsidP="00E92608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0F89E904" w14:textId="29034303" w:rsidR="00016CFE" w:rsidRPr="00562471" w:rsidRDefault="00016CFE" w:rsidP="00E92608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057652AE" w14:textId="7D2E9F6E" w:rsidR="00016CFE" w:rsidRPr="00562471" w:rsidRDefault="00016CFE" w:rsidP="00E92608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274E9DF3" w14:textId="00A73AE6" w:rsidR="00016CFE" w:rsidRPr="00562471" w:rsidRDefault="00016CFE" w:rsidP="00E92608">
            <w:pPr>
              <w:jc w:val="left"/>
              <w:rPr>
                <w:lang w:val="hu-HU"/>
              </w:rPr>
            </w:pPr>
          </w:p>
        </w:tc>
      </w:tr>
    </w:tbl>
    <w:p w14:paraId="55554DB5" w14:textId="2A8B2774" w:rsidR="00206355" w:rsidRPr="00562471" w:rsidRDefault="00206355" w:rsidP="00B7017B">
      <w:pPr>
        <w:pStyle w:val="Szmozottlista"/>
        <w:rPr>
          <w:lang w:val="hu-HU"/>
        </w:rPr>
      </w:pPr>
    </w:p>
    <w:p w14:paraId="449302ED" w14:textId="377552D3" w:rsidR="000C70B3" w:rsidRPr="00562471" w:rsidRDefault="000C70B3" w:rsidP="00B7017B">
      <w:pPr>
        <w:pStyle w:val="Szmozottlista"/>
        <w:rPr>
          <w:lang w:val="hu-HU"/>
        </w:rPr>
      </w:pPr>
    </w:p>
    <w:p w14:paraId="56E426B2" w14:textId="2AF74B26" w:rsidR="000C70B3" w:rsidRPr="00562471" w:rsidRDefault="000C70B3" w:rsidP="00B7017B">
      <w:pPr>
        <w:pStyle w:val="Szmozottlista"/>
        <w:rPr>
          <w:lang w:val="hu-HU"/>
        </w:rPr>
      </w:pPr>
    </w:p>
    <w:p w14:paraId="09AD6A63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Alternatív útvonalak</w:t>
      </w:r>
    </w:p>
    <w:p w14:paraId="3FDEEB3C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Kivételek</w:t>
      </w:r>
    </w:p>
    <w:p w14:paraId="0D28DE86" w14:textId="6C0AAE8B" w:rsidR="000C70B3" w:rsidRPr="00562471" w:rsidRDefault="00797672" w:rsidP="00D44F9B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47C82" w:rsidRPr="00562471">
        <w:rPr>
          <w:lang w:val="hu-HU"/>
        </w:rPr>
        <w:t xml:space="preserve"> E</w:t>
      </w:r>
      <w:r w:rsidR="00B424F1">
        <w:rPr>
          <w:lang w:val="hu-HU"/>
        </w:rPr>
        <w:t>1</w:t>
      </w:r>
      <w:r w:rsidR="00E47C82" w:rsidRPr="00562471">
        <w:rPr>
          <w:lang w:val="hu-HU"/>
        </w:rPr>
        <w:t xml:space="preserve"> </w:t>
      </w:r>
    </w:p>
    <w:p w14:paraId="73ED6A7B" w14:textId="4DEC7CBB" w:rsidR="00D44F9B" w:rsidRPr="00562471" w:rsidRDefault="00797672" w:rsidP="00D44F9B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47C82" w:rsidRPr="00562471">
        <w:rPr>
          <w:lang w:val="hu-HU"/>
        </w:rPr>
        <w:t xml:space="preserve"> </w:t>
      </w:r>
      <w:r w:rsidR="00B424F1">
        <w:rPr>
          <w:lang w:val="hu-HU"/>
        </w:rPr>
        <w:t>E2</w:t>
      </w:r>
      <w:r w:rsidR="00E47C82" w:rsidRPr="00562471">
        <w:rPr>
          <w:lang w:val="hu-HU"/>
        </w:rPr>
        <w:t xml:space="preserve"> </w:t>
      </w:r>
    </w:p>
    <w:p w14:paraId="2A4052B8" w14:textId="70D6FE1C" w:rsidR="00FB030F" w:rsidRPr="00562471" w:rsidRDefault="00FB030F" w:rsidP="00D44F9B">
      <w:pPr>
        <w:pStyle w:val="Szmozottlista"/>
        <w:numPr>
          <w:ilvl w:val="0"/>
          <w:numId w:val="0"/>
        </w:numPr>
        <w:ind w:left="1040"/>
        <w:rPr>
          <w:lang w:val="hu-HU"/>
        </w:rPr>
      </w:pPr>
    </w:p>
    <w:p w14:paraId="48303F6F" w14:textId="7DFE6F6B" w:rsidR="00FA66AF" w:rsidRDefault="00797672" w:rsidP="00487385">
      <w:pPr>
        <w:pStyle w:val="Cmsor4"/>
        <w:rPr>
          <w:lang w:val="hu-HU"/>
        </w:rPr>
      </w:pPr>
      <w:r w:rsidRPr="00FA66AF">
        <w:rPr>
          <w:lang w:val="hu-HU"/>
        </w:rPr>
        <w:t>Utófeltételek</w:t>
      </w:r>
    </w:p>
    <w:p w14:paraId="250563DE" w14:textId="5AD50933" w:rsidR="00FA66AF" w:rsidRDefault="00FA66AF" w:rsidP="00FA66AF">
      <w:pPr>
        <w:pStyle w:val="Szvegtrzs"/>
        <w:rPr>
          <w:lang w:val="hu-HU"/>
        </w:rPr>
      </w:pPr>
    </w:p>
    <w:p w14:paraId="39CEC34B" w14:textId="77777777" w:rsidR="00FA66AF" w:rsidRPr="00FA66AF" w:rsidRDefault="00FA66AF" w:rsidP="00FA66AF">
      <w:pPr>
        <w:pStyle w:val="Szvegtrzs"/>
        <w:rPr>
          <w:lang w:val="hu-HU"/>
        </w:rPr>
      </w:pPr>
    </w:p>
    <w:p w14:paraId="08ADD18D" w14:textId="1B9542CC" w:rsidR="00464F48" w:rsidRPr="00FA66AF" w:rsidRDefault="00AF2379" w:rsidP="00487385">
      <w:pPr>
        <w:pStyle w:val="Cmsor4"/>
        <w:rPr>
          <w:lang w:val="hu-HU"/>
        </w:rPr>
      </w:pPr>
      <w:r w:rsidRPr="00FA66AF">
        <w:rPr>
          <w:lang w:val="hu-HU"/>
        </w:rPr>
        <w:t>Implementációs megjegyzések</w:t>
      </w:r>
    </w:p>
    <w:p w14:paraId="0F4CD4BC" w14:textId="77777777" w:rsidR="009B6710" w:rsidRPr="00562471" w:rsidRDefault="003B00CA" w:rsidP="00757C17">
      <w:pPr>
        <w:pStyle w:val="Enumeration"/>
        <w:rPr>
          <w:lang w:val="hu-HU"/>
        </w:rPr>
      </w:pPr>
      <w:r w:rsidRPr="00562471">
        <w:rPr>
          <w:lang w:val="hu-HU"/>
        </w:rPr>
        <w:t>Bejelentkezés képernyő terve</w:t>
      </w:r>
      <w:r w:rsidR="009B6710" w:rsidRPr="00562471">
        <w:rPr>
          <w:lang w:val="hu-HU"/>
        </w:rPr>
        <w:t>:</w:t>
      </w:r>
    </w:p>
    <w:p w14:paraId="1189E0DB" w14:textId="0479F0CD" w:rsidR="00464F48" w:rsidRPr="00562471" w:rsidRDefault="00464F48" w:rsidP="00757C17">
      <w:pPr>
        <w:pStyle w:val="Szvegtrzs"/>
        <w:ind w:left="0"/>
        <w:jc w:val="center"/>
        <w:rPr>
          <w:lang w:val="hu-HU"/>
        </w:rPr>
      </w:pPr>
    </w:p>
    <w:p w14:paraId="7183D9A4" w14:textId="77777777" w:rsidR="00757C17" w:rsidRPr="00562471" w:rsidRDefault="00757C17" w:rsidP="0049274A">
      <w:pPr>
        <w:pStyle w:val="Szvegtrzs"/>
        <w:ind w:left="0"/>
        <w:rPr>
          <w:lang w:val="hu-HU"/>
        </w:rPr>
      </w:pPr>
    </w:p>
    <w:p w14:paraId="6B6326B5" w14:textId="337128C0" w:rsidR="00757C17" w:rsidRPr="00562471" w:rsidRDefault="00757C17" w:rsidP="00757C17">
      <w:pPr>
        <w:pStyle w:val="Szvegtrzs"/>
        <w:ind w:left="0"/>
        <w:jc w:val="center"/>
        <w:rPr>
          <w:lang w:val="hu-HU"/>
        </w:rPr>
      </w:pPr>
    </w:p>
    <w:p w14:paraId="55D0DDB2" w14:textId="77777777" w:rsidR="00757C17" w:rsidRPr="00562471" w:rsidRDefault="00757C17" w:rsidP="00757C17">
      <w:pPr>
        <w:pStyle w:val="Szvegtrzs"/>
        <w:ind w:left="0"/>
        <w:jc w:val="center"/>
        <w:rPr>
          <w:lang w:val="hu-HU"/>
        </w:rPr>
      </w:pPr>
    </w:p>
    <w:p w14:paraId="5906380D" w14:textId="67FD6EB4" w:rsidR="00264C22" w:rsidRPr="00562471" w:rsidRDefault="00DD1EEA" w:rsidP="00DD1EEA">
      <w:pPr>
        <w:pStyle w:val="Cmsor3"/>
        <w:rPr>
          <w:lang w:val="hu-HU"/>
        </w:rPr>
      </w:pPr>
      <w:bookmarkStart w:id="17" w:name="_Toc216523379"/>
      <w:bookmarkStart w:id="18" w:name="_Toc216524030"/>
      <w:bookmarkStart w:id="19" w:name="_Toc216524680"/>
      <w:bookmarkStart w:id="20" w:name="_Toc216831625"/>
      <w:bookmarkStart w:id="21" w:name="_Toc216523380"/>
      <w:bookmarkStart w:id="22" w:name="_Toc216524031"/>
      <w:bookmarkStart w:id="23" w:name="_Toc216524681"/>
      <w:bookmarkStart w:id="24" w:name="_Toc216831626"/>
      <w:bookmarkStart w:id="25" w:name="_Toc216523381"/>
      <w:bookmarkStart w:id="26" w:name="_Toc216524032"/>
      <w:bookmarkStart w:id="27" w:name="_Toc216524682"/>
      <w:bookmarkStart w:id="28" w:name="_Toc216831627"/>
      <w:bookmarkStart w:id="29" w:name="_Toc216523383"/>
      <w:bookmarkStart w:id="30" w:name="_Toc216524034"/>
      <w:bookmarkStart w:id="31" w:name="_Toc216524684"/>
      <w:bookmarkStart w:id="32" w:name="_Toc216831629"/>
      <w:bookmarkStart w:id="33" w:name="_Toc216523386"/>
      <w:bookmarkStart w:id="34" w:name="_Toc216524037"/>
      <w:bookmarkStart w:id="35" w:name="_Toc216524687"/>
      <w:bookmarkStart w:id="36" w:name="_Toc216831632"/>
      <w:bookmarkStart w:id="37" w:name="_Toc216523388"/>
      <w:bookmarkStart w:id="38" w:name="_Toc216524039"/>
      <w:bookmarkStart w:id="39" w:name="_Toc216524689"/>
      <w:bookmarkStart w:id="40" w:name="_Toc216831634"/>
      <w:bookmarkStart w:id="41" w:name="_Toc216523389"/>
      <w:bookmarkStart w:id="42" w:name="_Toc216524040"/>
      <w:bookmarkStart w:id="43" w:name="_Toc216524690"/>
      <w:bookmarkStart w:id="44" w:name="_Toc216831635"/>
      <w:bookmarkStart w:id="45" w:name="_Toc216523390"/>
      <w:bookmarkStart w:id="46" w:name="_Toc216524041"/>
      <w:bookmarkStart w:id="47" w:name="_Toc216524691"/>
      <w:bookmarkStart w:id="48" w:name="_Toc216831636"/>
      <w:bookmarkStart w:id="49" w:name="_Toc216523393"/>
      <w:bookmarkStart w:id="50" w:name="_Toc216524044"/>
      <w:bookmarkStart w:id="51" w:name="_Toc216524694"/>
      <w:bookmarkStart w:id="52" w:name="_Toc216831639"/>
      <w:bookmarkStart w:id="53" w:name="_Toc216523394"/>
      <w:bookmarkStart w:id="54" w:name="_Toc216524045"/>
      <w:bookmarkStart w:id="55" w:name="_Toc216524695"/>
      <w:bookmarkStart w:id="56" w:name="_Toc216831640"/>
      <w:bookmarkStart w:id="57" w:name="_Toc216523396"/>
      <w:bookmarkStart w:id="58" w:name="_Toc216524047"/>
      <w:bookmarkStart w:id="59" w:name="_Toc216524697"/>
      <w:bookmarkStart w:id="60" w:name="_Toc216831642"/>
      <w:bookmarkStart w:id="61" w:name="_Toc216523397"/>
      <w:bookmarkStart w:id="62" w:name="_Toc216524048"/>
      <w:bookmarkStart w:id="63" w:name="_Toc216524698"/>
      <w:bookmarkStart w:id="64" w:name="_Toc216831643"/>
      <w:bookmarkStart w:id="65" w:name="_Toc216523398"/>
      <w:bookmarkStart w:id="66" w:name="_Toc216524049"/>
      <w:bookmarkStart w:id="67" w:name="_Toc216524699"/>
      <w:bookmarkStart w:id="68" w:name="_Toc216831644"/>
      <w:bookmarkStart w:id="69" w:name="_Toc216523399"/>
      <w:bookmarkStart w:id="70" w:name="_Toc216524050"/>
      <w:bookmarkStart w:id="71" w:name="_Toc216524700"/>
      <w:bookmarkStart w:id="72" w:name="_Toc216831645"/>
      <w:bookmarkStart w:id="73" w:name="_Toc216523402"/>
      <w:bookmarkStart w:id="74" w:name="_Toc216524053"/>
      <w:bookmarkStart w:id="75" w:name="_Toc216524703"/>
      <w:bookmarkStart w:id="76" w:name="_Toc216831648"/>
      <w:bookmarkStart w:id="77" w:name="_Toc216523404"/>
      <w:bookmarkStart w:id="78" w:name="_Toc216524055"/>
      <w:bookmarkStart w:id="79" w:name="_Toc216524705"/>
      <w:bookmarkStart w:id="80" w:name="_Toc216831650"/>
      <w:bookmarkStart w:id="81" w:name="_Toc216523405"/>
      <w:bookmarkStart w:id="82" w:name="_Toc216524056"/>
      <w:bookmarkStart w:id="83" w:name="_Toc216524706"/>
      <w:bookmarkStart w:id="84" w:name="_Toc216831651"/>
      <w:bookmarkStart w:id="85" w:name="_Toc216523406"/>
      <w:bookmarkStart w:id="86" w:name="_Toc216524057"/>
      <w:bookmarkStart w:id="87" w:name="_Toc216524707"/>
      <w:bookmarkStart w:id="88" w:name="_Toc216831652"/>
      <w:bookmarkStart w:id="89" w:name="_Toc21728037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562471">
        <w:rPr>
          <w:lang w:val="hu-HU"/>
        </w:rPr>
        <w:lastRenderedPageBreak/>
        <w:t xml:space="preserve">UC2 </w:t>
      </w:r>
      <w:bookmarkEnd w:id="89"/>
      <w:r w:rsidR="00E20E9B">
        <w:rPr>
          <w:lang w:val="hu-HU"/>
        </w:rPr>
        <w:t>Funkció 02</w:t>
      </w:r>
    </w:p>
    <w:p w14:paraId="5EA124DC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Áttekintés</w:t>
      </w:r>
    </w:p>
    <w:p w14:paraId="6AE2397F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Szereplők</w:t>
      </w:r>
    </w:p>
    <w:p w14:paraId="2C1C75BD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Előfeltételek</w:t>
      </w:r>
    </w:p>
    <w:p w14:paraId="02679AEE" w14:textId="77777777" w:rsidR="00DD1EEA" w:rsidRPr="00562471" w:rsidRDefault="00843932" w:rsidP="00DD1EEA">
      <w:pPr>
        <w:pStyle w:val="Cmsor4"/>
        <w:rPr>
          <w:lang w:val="hu-HU"/>
        </w:rPr>
      </w:pPr>
      <w:r w:rsidRPr="00562471">
        <w:rPr>
          <w:lang w:val="hu-HU"/>
        </w:rPr>
        <w:t>Indulás</w:t>
      </w:r>
    </w:p>
    <w:p w14:paraId="6FBFDA2E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Fő útvonal</w:t>
      </w:r>
    </w:p>
    <w:p w14:paraId="2E21F7E5" w14:textId="55178AF0" w:rsidR="00E92608" w:rsidRPr="00562471" w:rsidRDefault="00E92608" w:rsidP="00B7017B">
      <w:pPr>
        <w:pStyle w:val="Szmozottlista"/>
        <w:numPr>
          <w:ilvl w:val="0"/>
          <w:numId w:val="10"/>
        </w:numPr>
        <w:rPr>
          <w:lang w:val="hu-HU"/>
        </w:rPr>
      </w:pP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2"/>
        <w:gridCol w:w="1560"/>
        <w:gridCol w:w="3402"/>
        <w:gridCol w:w="1417"/>
      </w:tblGrid>
      <w:tr w:rsidR="00E92608" w:rsidRPr="00562471" w14:paraId="0A0BA7BE" w14:textId="77777777" w:rsidTr="00212605">
        <w:trPr>
          <w:trHeight w:val="597"/>
        </w:trPr>
        <w:tc>
          <w:tcPr>
            <w:tcW w:w="2192" w:type="dxa"/>
            <w:shd w:val="clear" w:color="auto" w:fill="E0E0E0"/>
            <w:vAlign w:val="center"/>
          </w:tcPr>
          <w:p w14:paraId="682FD64B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Felület elem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0E3CEDBD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Típus</w:t>
            </w:r>
          </w:p>
        </w:tc>
        <w:tc>
          <w:tcPr>
            <w:tcW w:w="3402" w:type="dxa"/>
            <w:shd w:val="clear" w:color="auto" w:fill="E0E0E0"/>
            <w:vAlign w:val="center"/>
          </w:tcPr>
          <w:p w14:paraId="5279341D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Leírás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0ED12F2E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Kötelező</w:t>
            </w:r>
          </w:p>
        </w:tc>
      </w:tr>
      <w:tr w:rsidR="00E92608" w:rsidRPr="00562471" w14:paraId="378F8908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C2EE80E" w14:textId="033A084F" w:rsidR="00E92608" w:rsidRPr="00562471" w:rsidRDefault="00E92608" w:rsidP="007C6F8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2E895E98" w14:textId="645D807C" w:rsidR="00E92608" w:rsidRPr="00562471" w:rsidRDefault="00E92608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2D78DC8" w14:textId="72170151" w:rsidR="00E92608" w:rsidRPr="00562471" w:rsidRDefault="00E92608" w:rsidP="007C6F8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26714A3" w14:textId="779A8353" w:rsidR="00E92608" w:rsidRPr="00562471" w:rsidRDefault="00E92608" w:rsidP="007C6F82">
            <w:pPr>
              <w:jc w:val="left"/>
              <w:rPr>
                <w:lang w:val="hu-HU"/>
              </w:rPr>
            </w:pPr>
          </w:p>
        </w:tc>
      </w:tr>
      <w:tr w:rsidR="000B7602" w:rsidRPr="00562471" w14:paraId="0EF8AAA2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1888CD41" w14:textId="7DACED93" w:rsidR="000B7602" w:rsidRPr="00562471" w:rsidRDefault="000B7602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5336E5D1" w14:textId="6E232C4A" w:rsidR="000B7602" w:rsidRPr="00562471" w:rsidRDefault="000B7602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2618EA7E" w14:textId="566717E1" w:rsidR="0003017E" w:rsidRPr="00562471" w:rsidRDefault="0003017E" w:rsidP="0084393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24E8B872" w14:textId="4C0BFC76" w:rsidR="000B7602" w:rsidRPr="00562471" w:rsidRDefault="000B7602" w:rsidP="007C6F82">
            <w:pPr>
              <w:jc w:val="left"/>
              <w:rPr>
                <w:lang w:val="hu-HU"/>
              </w:rPr>
            </w:pPr>
          </w:p>
        </w:tc>
      </w:tr>
      <w:tr w:rsidR="000B7602" w:rsidRPr="00562471" w14:paraId="6F1DE2CA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4B6CBAF" w14:textId="02E12006" w:rsidR="000B7602" w:rsidRPr="00562471" w:rsidRDefault="000B7602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23B0F9AD" w14:textId="119641E7" w:rsidR="000B7602" w:rsidRPr="00562471" w:rsidRDefault="000B7602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2E3BA2AE" w14:textId="4C6AE57B" w:rsidR="00C56F07" w:rsidRPr="00C56F07" w:rsidRDefault="00C56F07" w:rsidP="00B424F1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40DCBBD0" w14:textId="3BF270C2" w:rsidR="000B7602" w:rsidRPr="00562471" w:rsidRDefault="000B7602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0E01C18D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892637B" w14:textId="5EDC8A7B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52FF4883" w14:textId="4DB97FE0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268DB9D6" w14:textId="606BA37E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261EFDF7" w14:textId="1C6C00ED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1F83F246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46B095F" w14:textId="766C4A01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495388D5" w14:textId="335FF443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15D95339" w14:textId="032A7766" w:rsidR="00C56F07" w:rsidRPr="00562471" w:rsidRDefault="00C56F07" w:rsidP="009A03BB">
            <w:pPr>
              <w:pStyle w:val="Szvegblokk"/>
              <w:ind w:left="0" w:right="0"/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4D5A628F" w14:textId="0F333B5B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62E7A40F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23F2379B" w14:textId="3B78C77C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1E4BF66C" w14:textId="2389BE15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D71D46E" w14:textId="764E03E4" w:rsidR="00C56F07" w:rsidRPr="00562471" w:rsidRDefault="00C56F07" w:rsidP="009A03BB">
            <w:pPr>
              <w:pStyle w:val="Szvegblokk"/>
              <w:ind w:left="0" w:right="72"/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72EF56F3" w14:textId="29F840FC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7922AB2D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B8DAFFC" w14:textId="33E1C077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35A53CE6" w14:textId="76A1628E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1F1E2231" w14:textId="284ECCCF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62127516" w14:textId="7213F857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55E5FCC5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420DC38D" w14:textId="032B04F7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2513C8C6" w14:textId="246A25D0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030A1186" w14:textId="17396B3E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44F00FF" w14:textId="10D3E95E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0478C1BB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31F0301" w14:textId="2CAC6556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07C33DB8" w14:textId="6CB851D5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68237529" w14:textId="76283E0E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3352A460" w14:textId="00E18BA9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7DF94D22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27ACE805" w14:textId="67B78D83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2F4DCD6D" w14:textId="07BCC07F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6CE9E9F" w14:textId="6F318846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4FA8134D" w14:textId="5A45D1DA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03017E" w:rsidRPr="00562471" w14:paraId="012561E0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010FB39" w14:textId="43906BBE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0682ACE0" w14:textId="16821FCF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E2EC7D1" w14:textId="190AFC21" w:rsidR="0003017E" w:rsidRPr="00562471" w:rsidRDefault="0003017E" w:rsidP="000B760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43B490D7" w14:textId="55772CBE" w:rsidR="0003017E" w:rsidRPr="00562471" w:rsidRDefault="0003017E" w:rsidP="007C6F82">
            <w:pPr>
              <w:jc w:val="left"/>
              <w:rPr>
                <w:lang w:val="hu-HU"/>
              </w:rPr>
            </w:pPr>
          </w:p>
        </w:tc>
      </w:tr>
      <w:tr w:rsidR="00E82CF2" w:rsidRPr="00562471" w14:paraId="64A0AA47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122872B8" w14:textId="57FC5C0C" w:rsidR="00E82CF2" w:rsidRPr="00562471" w:rsidRDefault="00E82CF2" w:rsidP="000B7602">
            <w:pPr>
              <w:jc w:val="left"/>
              <w:rPr>
                <w:lang w:val="hu-HU"/>
              </w:rPr>
            </w:pPr>
          </w:p>
        </w:tc>
        <w:tc>
          <w:tcPr>
            <w:tcW w:w="1560" w:type="dxa"/>
            <w:vAlign w:val="center"/>
          </w:tcPr>
          <w:p w14:paraId="34C5B3FE" w14:textId="07642F33" w:rsidR="00E82CF2" w:rsidRPr="00562471" w:rsidRDefault="00E82CF2" w:rsidP="007C6F82">
            <w:pPr>
              <w:jc w:val="left"/>
              <w:rPr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3C33955B" w14:textId="29736E27" w:rsidR="00E82CF2" w:rsidRPr="00562471" w:rsidRDefault="00E82CF2" w:rsidP="00E82CF2">
            <w:pPr>
              <w:jc w:val="left"/>
              <w:rPr>
                <w:lang w:val="hu-HU"/>
              </w:rPr>
            </w:pPr>
          </w:p>
        </w:tc>
        <w:tc>
          <w:tcPr>
            <w:tcW w:w="1417" w:type="dxa"/>
            <w:vAlign w:val="center"/>
          </w:tcPr>
          <w:p w14:paraId="21F58FF7" w14:textId="4C55919A" w:rsidR="00E82CF2" w:rsidRPr="00562471" w:rsidRDefault="00E82CF2" w:rsidP="007C6F82">
            <w:pPr>
              <w:jc w:val="left"/>
              <w:rPr>
                <w:lang w:val="hu-HU"/>
              </w:rPr>
            </w:pPr>
          </w:p>
        </w:tc>
      </w:tr>
    </w:tbl>
    <w:p w14:paraId="02B164CD" w14:textId="5C3FBB00" w:rsidR="0003017E" w:rsidRPr="00562471" w:rsidRDefault="0003017E" w:rsidP="00B7017B">
      <w:pPr>
        <w:pStyle w:val="Szmozottlista"/>
        <w:rPr>
          <w:lang w:val="hu-HU"/>
        </w:rPr>
      </w:pPr>
    </w:p>
    <w:p w14:paraId="6A74BB60" w14:textId="13F5D1D5" w:rsidR="0003017E" w:rsidRPr="00562471" w:rsidRDefault="0003017E" w:rsidP="00B7017B">
      <w:pPr>
        <w:pStyle w:val="Szmozottlista"/>
        <w:rPr>
          <w:lang w:val="hu-HU"/>
        </w:rPr>
      </w:pPr>
    </w:p>
    <w:p w14:paraId="1B4546D8" w14:textId="587FA242" w:rsidR="003C264E" w:rsidRPr="00562471" w:rsidRDefault="003C264E" w:rsidP="00B7017B">
      <w:pPr>
        <w:pStyle w:val="Szmozottlista"/>
        <w:rPr>
          <w:lang w:val="hu-HU"/>
        </w:rPr>
      </w:pPr>
    </w:p>
    <w:p w14:paraId="4BBB8557" w14:textId="33809B90" w:rsidR="00843932" w:rsidRPr="00562471" w:rsidRDefault="00843932" w:rsidP="00843932">
      <w:pPr>
        <w:pStyle w:val="Szmozottlista"/>
        <w:rPr>
          <w:lang w:val="hu-HU"/>
        </w:rPr>
      </w:pPr>
    </w:p>
    <w:p w14:paraId="06B85A01" w14:textId="0A16FE91" w:rsidR="003C264E" w:rsidRPr="00562471" w:rsidRDefault="003C264E" w:rsidP="00B7017B">
      <w:pPr>
        <w:pStyle w:val="Szmozottlista"/>
        <w:rPr>
          <w:lang w:val="hu-HU"/>
        </w:rPr>
      </w:pPr>
    </w:p>
    <w:p w14:paraId="696193C7" w14:textId="2F30BD4C" w:rsidR="001D76EE" w:rsidRPr="00562471" w:rsidRDefault="001D76EE" w:rsidP="001D76EE">
      <w:pPr>
        <w:pStyle w:val="Szmozottlista"/>
        <w:rPr>
          <w:lang w:val="hu-HU"/>
        </w:rPr>
      </w:pPr>
    </w:p>
    <w:p w14:paraId="4939EC18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Alternatív útvonalak</w:t>
      </w:r>
    </w:p>
    <w:p w14:paraId="2942F09E" w14:textId="7BDAD50D" w:rsidR="0067101D" w:rsidRPr="00562471" w:rsidRDefault="0067101D" w:rsidP="00E20E9B">
      <w:pPr>
        <w:pStyle w:val="Cmsor5"/>
        <w:rPr>
          <w:lang w:val="hu-HU"/>
        </w:rPr>
      </w:pPr>
      <w:r w:rsidRPr="00562471">
        <w:rPr>
          <w:lang w:val="hu-HU"/>
        </w:rPr>
        <w:t>Alternat</w:t>
      </w:r>
      <w:r w:rsidR="006C13C6" w:rsidRPr="00562471">
        <w:rPr>
          <w:lang w:val="hu-HU"/>
        </w:rPr>
        <w:t>ív</w:t>
      </w:r>
      <w:r w:rsidRPr="00562471">
        <w:rPr>
          <w:lang w:val="hu-HU"/>
        </w:rPr>
        <w:t xml:space="preserve"> A</w:t>
      </w:r>
      <w:r w:rsidR="00B424F1">
        <w:rPr>
          <w:lang w:val="hu-HU"/>
        </w:rPr>
        <w:t>1</w:t>
      </w:r>
      <w:r w:rsidRPr="00562471">
        <w:rPr>
          <w:lang w:val="hu-HU"/>
        </w:rPr>
        <w:t xml:space="preserve"> –</w:t>
      </w:r>
      <w:r w:rsidR="005F2820" w:rsidRPr="00562471">
        <w:rPr>
          <w:lang w:val="hu-HU"/>
        </w:rPr>
        <w:t xml:space="preserve"> </w:t>
      </w:r>
    </w:p>
    <w:p w14:paraId="081598E5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Kivételek</w:t>
      </w:r>
    </w:p>
    <w:p w14:paraId="5AF7768D" w14:textId="152C5D7B" w:rsidR="007C3EEA" w:rsidRPr="00562471" w:rsidRDefault="00797672" w:rsidP="00E20E9B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57B33" w:rsidRPr="00562471">
        <w:rPr>
          <w:lang w:val="hu-HU"/>
        </w:rPr>
        <w:t xml:space="preserve"> E</w:t>
      </w:r>
      <w:r w:rsidR="00B424F1">
        <w:rPr>
          <w:lang w:val="hu-HU"/>
        </w:rPr>
        <w:t>1</w:t>
      </w:r>
      <w:r w:rsidR="00E57B33" w:rsidRPr="00562471">
        <w:rPr>
          <w:lang w:val="hu-HU"/>
        </w:rPr>
        <w:t xml:space="preserve"> – </w:t>
      </w:r>
    </w:p>
    <w:p w14:paraId="74B21F29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lastRenderedPageBreak/>
        <w:t>Utófeltételek</w:t>
      </w:r>
    </w:p>
    <w:p w14:paraId="088E4C49" w14:textId="77777777" w:rsidR="00DD1EEA" w:rsidRPr="00562471" w:rsidRDefault="00AF2379" w:rsidP="00DD1EEA">
      <w:pPr>
        <w:pStyle w:val="Cmsor4"/>
        <w:rPr>
          <w:lang w:val="hu-HU"/>
        </w:rPr>
      </w:pPr>
      <w:r w:rsidRPr="00562471">
        <w:rPr>
          <w:lang w:val="hu-HU"/>
        </w:rPr>
        <w:t>Implementációs megjegyzések</w:t>
      </w:r>
    </w:p>
    <w:p w14:paraId="56114816" w14:textId="77777777" w:rsidR="00DD1EEA" w:rsidRPr="00562471" w:rsidRDefault="00AB4153" w:rsidP="007C3EEA">
      <w:pPr>
        <w:pStyle w:val="Enumeration"/>
        <w:rPr>
          <w:lang w:val="hu-HU"/>
        </w:rPr>
      </w:pPr>
      <w:r w:rsidRPr="00562471">
        <w:rPr>
          <w:lang w:val="hu-HU"/>
        </w:rPr>
        <w:t xml:space="preserve">Képernyőterv az email </w:t>
      </w:r>
      <w:proofErr w:type="spellStart"/>
      <w:r w:rsidRPr="00562471">
        <w:rPr>
          <w:lang w:val="hu-HU"/>
        </w:rPr>
        <w:t>küldéshez</w:t>
      </w:r>
      <w:proofErr w:type="spellEnd"/>
      <w:r w:rsidR="00DD1EEA" w:rsidRPr="00562471">
        <w:rPr>
          <w:lang w:val="hu-HU"/>
        </w:rPr>
        <w:t>:</w:t>
      </w:r>
    </w:p>
    <w:p w14:paraId="70075D57" w14:textId="620AFC64" w:rsidR="00DD1EEA" w:rsidRPr="00562471" w:rsidRDefault="00DD1EEA" w:rsidP="007C3EEA">
      <w:pPr>
        <w:pStyle w:val="Szvegtrzs"/>
        <w:rPr>
          <w:lang w:val="hu-HU"/>
        </w:rPr>
      </w:pPr>
    </w:p>
    <w:p w14:paraId="15E1898F" w14:textId="173510F7" w:rsidR="000F130E" w:rsidRPr="00562471" w:rsidRDefault="000F130E" w:rsidP="00F337AA">
      <w:pPr>
        <w:pStyle w:val="Szvegtrzs"/>
        <w:jc w:val="center"/>
        <w:rPr>
          <w:lang w:val="hu-HU"/>
        </w:rPr>
      </w:pPr>
    </w:p>
    <w:p w14:paraId="0866E29B" w14:textId="69D88495" w:rsidR="000F130E" w:rsidRPr="00562471" w:rsidRDefault="000F130E" w:rsidP="00F337AA">
      <w:pPr>
        <w:pStyle w:val="Szvegtrzs"/>
        <w:jc w:val="center"/>
        <w:rPr>
          <w:lang w:val="hu-HU"/>
        </w:rPr>
      </w:pPr>
    </w:p>
    <w:p w14:paraId="6E101BDD" w14:textId="77777777" w:rsidR="00F552A7" w:rsidRPr="00562471" w:rsidRDefault="00F552A7" w:rsidP="00F337AA">
      <w:pPr>
        <w:pStyle w:val="Szvegtrzs"/>
        <w:jc w:val="center"/>
        <w:rPr>
          <w:lang w:val="hu-HU"/>
        </w:rPr>
      </w:pPr>
    </w:p>
    <w:p w14:paraId="7B09D907" w14:textId="32633274" w:rsidR="00D93D34" w:rsidRPr="00562471" w:rsidRDefault="00D93D34" w:rsidP="00F337AA">
      <w:pPr>
        <w:pStyle w:val="Szvegtrzs"/>
        <w:jc w:val="center"/>
        <w:rPr>
          <w:lang w:val="hu-HU"/>
        </w:rPr>
      </w:pPr>
    </w:p>
    <w:p w14:paraId="43D7E98A" w14:textId="5C36B8F9" w:rsidR="003B1CD3" w:rsidRPr="00562471" w:rsidRDefault="003B1CD3" w:rsidP="003B1CD3">
      <w:pPr>
        <w:pStyle w:val="Cmsor3"/>
        <w:rPr>
          <w:lang w:val="hu-HU"/>
        </w:rPr>
      </w:pPr>
      <w:bookmarkStart w:id="90" w:name="_Toc217280375"/>
      <w:r w:rsidRPr="00562471">
        <w:rPr>
          <w:lang w:val="hu-HU"/>
        </w:rPr>
        <w:t xml:space="preserve">UC3 </w:t>
      </w:r>
      <w:bookmarkEnd w:id="90"/>
      <w:r w:rsidR="00E20E9B">
        <w:rPr>
          <w:lang w:val="hu-HU"/>
        </w:rPr>
        <w:t>Funkció 03</w:t>
      </w:r>
    </w:p>
    <w:p w14:paraId="33084A8A" w14:textId="6BAD66B1" w:rsidR="000F130E" w:rsidRPr="00562471" w:rsidRDefault="00213D4E" w:rsidP="00213D4E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60205BCF" w14:textId="1DABF445" w:rsidR="003B1CD3" w:rsidRPr="00562471" w:rsidRDefault="003B1CD3" w:rsidP="003B1CD3">
      <w:pPr>
        <w:pStyle w:val="Cmsor3"/>
        <w:rPr>
          <w:lang w:val="hu-HU"/>
        </w:rPr>
      </w:pPr>
      <w:bookmarkStart w:id="91" w:name="_Toc217280376"/>
      <w:r w:rsidRPr="00562471">
        <w:rPr>
          <w:lang w:val="hu-HU"/>
        </w:rPr>
        <w:t xml:space="preserve">UC4 </w:t>
      </w:r>
      <w:bookmarkEnd w:id="91"/>
      <w:r w:rsidR="00E20E9B">
        <w:rPr>
          <w:lang w:val="hu-HU"/>
        </w:rPr>
        <w:t>Funkció 04</w:t>
      </w:r>
    </w:p>
    <w:p w14:paraId="6C4E8109" w14:textId="4582C91B" w:rsidR="006C3D4F" w:rsidRPr="00562471" w:rsidRDefault="00213D4E" w:rsidP="00213D4E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1AB93A4C" w14:textId="3CA92F25" w:rsidR="00A6432C" w:rsidRDefault="00A6432C" w:rsidP="00A6432C">
      <w:pPr>
        <w:pStyle w:val="Cmsor3"/>
        <w:rPr>
          <w:lang w:val="hu-HU"/>
        </w:rPr>
      </w:pPr>
      <w:bookmarkStart w:id="92" w:name="_Toc217280377"/>
      <w:r w:rsidRPr="00562471">
        <w:rPr>
          <w:lang w:val="hu-HU"/>
        </w:rPr>
        <w:t xml:space="preserve">UC5 </w:t>
      </w:r>
      <w:bookmarkEnd w:id="92"/>
      <w:r w:rsidR="00E20E9B">
        <w:rPr>
          <w:lang w:val="hu-HU"/>
        </w:rPr>
        <w:t>Funkció 05</w:t>
      </w:r>
    </w:p>
    <w:p w14:paraId="329627D4" w14:textId="77777777" w:rsidR="00213D4E" w:rsidRPr="00562471" w:rsidRDefault="00213D4E" w:rsidP="00213D4E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3A50388C" w14:textId="77777777" w:rsidR="00213D4E" w:rsidRPr="00213D4E" w:rsidRDefault="00213D4E" w:rsidP="00213D4E">
      <w:pPr>
        <w:pStyle w:val="Szvegtrzs"/>
        <w:rPr>
          <w:lang w:val="hu-HU"/>
        </w:rPr>
      </w:pPr>
    </w:p>
    <w:p w14:paraId="32995AB4" w14:textId="728B3E00" w:rsidR="003B1CD3" w:rsidRDefault="003B1CD3" w:rsidP="0000479A">
      <w:pPr>
        <w:pStyle w:val="Szvegtrzs"/>
        <w:ind w:left="0"/>
        <w:jc w:val="center"/>
        <w:rPr>
          <w:lang w:val="hu-HU"/>
        </w:rPr>
      </w:pPr>
    </w:p>
    <w:p w14:paraId="62D674D1" w14:textId="584C68A4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65738F1" w14:textId="5B303577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637FEDBF" w14:textId="3DD09838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66C8266" w14:textId="0BD345AB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432476F4" w14:textId="68F45391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036D538" w14:textId="529E7C44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25121C04" w14:textId="42C9891D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489DF833" w14:textId="6F478E1F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2724340C" w14:textId="32ED82B5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5CBC2521" w14:textId="38E958DA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6B027251" w14:textId="57E8866F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E7A37A7" w14:textId="01B5C7A8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35B91E2C" w14:textId="19C742EC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C5F266A" w14:textId="39515958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0DD5E96" w14:textId="47825D42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6F4092BA" w14:textId="1B49E880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7D6944F2" w14:textId="4A86FEEF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37EEFCF4" w14:textId="666AE638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2E0EDA6C" w14:textId="0ADE202D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6852802" w14:textId="3D5C770B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1F4FC22E" w14:textId="51D928BD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12FCC62F" w14:textId="50284A74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416B8263" w14:textId="34BD2134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7CC1AEB4" w14:textId="56AF924B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40425C42" w14:textId="77777777" w:rsidR="007A7D93" w:rsidRPr="00562471" w:rsidRDefault="007A7D93" w:rsidP="0000479A">
      <w:pPr>
        <w:pStyle w:val="Szvegtrzs"/>
        <w:ind w:left="0"/>
        <w:jc w:val="center"/>
        <w:rPr>
          <w:lang w:val="hu-HU"/>
        </w:rPr>
      </w:pPr>
    </w:p>
    <w:sectPr w:rsidR="007A7D93" w:rsidRPr="00562471" w:rsidSect="00170736">
      <w:headerReference w:type="default" r:id="rId7"/>
      <w:footerReference w:type="default" r:id="rId8"/>
      <w:headerReference w:type="first" r:id="rId9"/>
      <w:pgSz w:w="11906" w:h="16838" w:code="9"/>
      <w:pgMar w:top="1418" w:right="1134" w:bottom="1134" w:left="1418" w:header="709" w:footer="49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3CE3" w14:textId="77777777" w:rsidR="00B611F2" w:rsidRDefault="00B611F2">
      <w:r>
        <w:separator/>
      </w:r>
    </w:p>
  </w:endnote>
  <w:endnote w:type="continuationSeparator" w:id="0">
    <w:p w14:paraId="63F63059" w14:textId="77777777" w:rsidR="00B611F2" w:rsidRDefault="00B6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F516F" w14:textId="77777777" w:rsidR="00567994" w:rsidRDefault="00567994" w:rsidP="00656F18">
    <w:pPr>
      <w:pStyle w:val="llb"/>
      <w:pBdr>
        <w:top w:val="single" w:sz="2" w:space="1" w:color="auto"/>
      </w:pBdr>
      <w:tabs>
        <w:tab w:val="clear" w:pos="4153"/>
        <w:tab w:val="clear" w:pos="8306"/>
        <w:tab w:val="center" w:pos="4678"/>
        <w:tab w:val="right" w:pos="9356"/>
      </w:tabs>
      <w:spacing w:before="0" w:line="200" w:lineRule="atLeast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19</w:t>
    </w:r>
    <w:r>
      <w:rPr>
        <w:sz w:val="16"/>
      </w:rPr>
      <w:fldChar w:fldCharType="end"/>
    </w:r>
  </w:p>
  <w:p w14:paraId="02B3DE3A" w14:textId="77777777" w:rsidR="00567994" w:rsidRPr="002510EF" w:rsidRDefault="00567994" w:rsidP="00EB21BC">
    <w:pPr>
      <w:pStyle w:val="llb"/>
      <w:pBdr>
        <w:top w:val="single" w:sz="2" w:space="1" w:color="auto"/>
      </w:pBdr>
      <w:tabs>
        <w:tab w:val="clear" w:pos="4153"/>
        <w:tab w:val="clear" w:pos="8306"/>
        <w:tab w:val="center" w:pos="4678"/>
        <w:tab w:val="right" w:pos="9356"/>
      </w:tabs>
      <w:spacing w:before="0" w:line="200" w:lineRule="atLea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B7621" w14:textId="77777777" w:rsidR="00B611F2" w:rsidRDefault="00B611F2">
      <w:r>
        <w:separator/>
      </w:r>
    </w:p>
  </w:footnote>
  <w:footnote w:type="continuationSeparator" w:id="0">
    <w:p w14:paraId="1FDC9A36" w14:textId="77777777" w:rsidR="00B611F2" w:rsidRDefault="00B6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B4C0" w14:textId="0D98857E" w:rsidR="00567994" w:rsidRPr="00562471" w:rsidRDefault="00567994">
    <w:pPr>
      <w:pStyle w:val="lfej"/>
      <w:pBdr>
        <w:bottom w:val="single" w:sz="4" w:space="1" w:color="auto"/>
      </w:pBdr>
      <w:tabs>
        <w:tab w:val="clear" w:pos="4153"/>
        <w:tab w:val="clear" w:pos="8306"/>
        <w:tab w:val="center" w:pos="3686"/>
        <w:tab w:val="right" w:pos="9356"/>
      </w:tabs>
      <w:spacing w:line="260" w:lineRule="exact"/>
      <w:jc w:val="left"/>
      <w:rPr>
        <w:lang w:val="hu-HU"/>
      </w:rPr>
    </w:pPr>
    <w:r w:rsidRPr="00562471">
      <w:rPr>
        <w:lang w:val="hu-HU"/>
      </w:rPr>
      <w:t xml:space="preserve">2020 </w:t>
    </w:r>
    <w:r>
      <w:rPr>
        <w:lang w:val="hu-HU"/>
      </w:rPr>
      <w:t xml:space="preserve">november 12. </w:t>
    </w:r>
    <w:r w:rsidRPr="00562471">
      <w:rPr>
        <w:lang w:val="hu-HU"/>
      </w:rPr>
      <w:t>v</w:t>
    </w:r>
    <w:r>
      <w:rPr>
        <w:lang w:val="hu-HU"/>
      </w:rPr>
      <w:t>0.2</w:t>
    </w:r>
    <w:r w:rsidRPr="00562471">
      <w:rPr>
        <w:lang w:val="hu-HU"/>
      </w:rPr>
      <w:br/>
    </w:r>
    <w:r w:rsidR="00643527">
      <w:rPr>
        <w:lang w:val="hu-HU"/>
      </w:rPr>
      <w:t>Sablon</w:t>
    </w:r>
    <w:r w:rsidRPr="00562471">
      <w:rPr>
        <w:lang w:val="hu-HU"/>
      </w:rPr>
      <w:t xml:space="preserve"> – Követelmény specifikáció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83CD1" w14:textId="77777777" w:rsidR="00567994" w:rsidRPr="00E97A75" w:rsidRDefault="00567994" w:rsidP="00A00C47">
    <w:pPr>
      <w:framePr w:w="9092" w:hSpace="142" w:wrap="auto" w:vAnchor="page" w:hAnchor="page" w:x="1695" w:y="1805"/>
      <w:tabs>
        <w:tab w:val="left" w:pos="6577"/>
        <w:tab w:val="right" w:pos="9582"/>
      </w:tabs>
      <w:jc w:val="right"/>
    </w:pPr>
  </w:p>
  <w:p w14:paraId="35F1F2D2" w14:textId="77777777" w:rsidR="00567994" w:rsidRDefault="0056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36" type="#_x0000_t75" style="width:9pt;height:9pt" o:bullet="t">
        <v:imagedata r:id="rId1" o:title="BD21434_"/>
      </v:shape>
    </w:pict>
  </w:numPicBullet>
  <w:numPicBullet w:numPicBulletId="1">
    <w:pict>
      <v:shape id="_x0000_i2037" type="#_x0000_t75" style="width:9pt;height:9pt" o:bullet="t">
        <v:imagedata r:id="rId2" o:title="MCBD15173_0000[1]"/>
      </v:shape>
    </w:pict>
  </w:numPicBullet>
  <w:numPicBullet w:numPicBulletId="2">
    <w:pict>
      <v:shape id="_x0000_i2038" type="#_x0000_t75" style="width:6.6pt;height:6.6pt" o:bullet="t">
        <v:imagedata r:id="rId3" o:title="lhbullet"/>
      </v:shape>
    </w:pict>
  </w:numPicBullet>
  <w:numPicBullet w:numPicBulletId="3">
    <w:pict>
      <v:shape id="_x0000_i2039" type="#_x0000_t75" style="width:5.4pt;height:5.4pt" o:bullet="t">
        <v:imagedata r:id="rId4" o:title="lhbullet"/>
      </v:shape>
    </w:pict>
  </w:numPicBullet>
  <w:numPicBullet w:numPicBulletId="4">
    <w:pict>
      <v:shape id="_x0000_i2040" type="#_x0000_t75" style="width:9pt;height:9pt" o:bullet="t">
        <v:imagedata r:id="rId5" o:title="BD14985_"/>
      </v:shape>
    </w:pict>
  </w:numPicBullet>
  <w:abstractNum w:abstractNumId="0" w15:restartNumberingAfterBreak="0">
    <w:nsid w:val="FFFFFF88"/>
    <w:multiLevelType w:val="singleLevel"/>
    <w:tmpl w:val="FAF8B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0B1AF7"/>
    <w:multiLevelType w:val="multilevel"/>
    <w:tmpl w:val="98E880FA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3024"/>
        </w:tabs>
        <w:ind w:left="302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E50C97"/>
    <w:multiLevelType w:val="multilevel"/>
    <w:tmpl w:val="92D47DAA"/>
    <w:lvl w:ilvl="0">
      <w:start w:val="1"/>
      <w:numFmt w:val="decimal"/>
      <w:pStyle w:val="Szmozottlista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2"/>
        </w:tabs>
        <w:ind w:left="14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0"/>
        </w:tabs>
        <w:ind w:left="19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0"/>
        </w:tabs>
        <w:ind w:left="24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0"/>
        </w:tabs>
        <w:ind w:left="29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20"/>
        </w:tabs>
        <w:ind w:left="34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80"/>
        </w:tabs>
        <w:ind w:left="3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00"/>
        </w:tabs>
        <w:ind w:left="44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60"/>
        </w:tabs>
        <w:ind w:left="5000" w:hanging="1440"/>
      </w:pPr>
      <w:rPr>
        <w:rFonts w:hint="default"/>
      </w:rPr>
    </w:lvl>
  </w:abstractNum>
  <w:abstractNum w:abstractNumId="3" w15:restartNumberingAfterBreak="0">
    <w:nsid w:val="288A7E15"/>
    <w:multiLevelType w:val="hybridMultilevel"/>
    <w:tmpl w:val="1F2C46EA"/>
    <w:lvl w:ilvl="0" w:tplc="9A00615E">
      <w:start w:val="1"/>
      <w:numFmt w:val="bullet"/>
      <w:pStyle w:val="StyleBullete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6AA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3C3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6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C84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CE6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2D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67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C44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35BD8"/>
    <w:multiLevelType w:val="hybridMultilevel"/>
    <w:tmpl w:val="63C4B276"/>
    <w:lvl w:ilvl="0" w:tplc="FA88C4A2">
      <w:start w:val="1"/>
      <w:numFmt w:val="bullet"/>
      <w:pStyle w:val="Enumeration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C0C0C0"/>
      </w:rPr>
    </w:lvl>
    <w:lvl w:ilvl="1" w:tplc="F2A8B6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D29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027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E4F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905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29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0E1E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E4A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hu-HU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9F"/>
    <w:rsid w:val="00002C5A"/>
    <w:rsid w:val="0000479A"/>
    <w:rsid w:val="00014DFD"/>
    <w:rsid w:val="000150C0"/>
    <w:rsid w:val="00016CFE"/>
    <w:rsid w:val="000173E7"/>
    <w:rsid w:val="00021A85"/>
    <w:rsid w:val="00023566"/>
    <w:rsid w:val="0003017E"/>
    <w:rsid w:val="00030D0C"/>
    <w:rsid w:val="00037134"/>
    <w:rsid w:val="0005122E"/>
    <w:rsid w:val="000522B9"/>
    <w:rsid w:val="00055468"/>
    <w:rsid w:val="00060D5A"/>
    <w:rsid w:val="00063D8C"/>
    <w:rsid w:val="0007413A"/>
    <w:rsid w:val="00076556"/>
    <w:rsid w:val="0008281C"/>
    <w:rsid w:val="000854C6"/>
    <w:rsid w:val="00085DEE"/>
    <w:rsid w:val="00095E6E"/>
    <w:rsid w:val="00096F56"/>
    <w:rsid w:val="000A58BD"/>
    <w:rsid w:val="000A6806"/>
    <w:rsid w:val="000B29FC"/>
    <w:rsid w:val="000B4F0F"/>
    <w:rsid w:val="000B7602"/>
    <w:rsid w:val="000C0962"/>
    <w:rsid w:val="000C184B"/>
    <w:rsid w:val="000C3917"/>
    <w:rsid w:val="000C70B3"/>
    <w:rsid w:val="000D10E1"/>
    <w:rsid w:val="000E033D"/>
    <w:rsid w:val="000E0C94"/>
    <w:rsid w:val="000E3C0A"/>
    <w:rsid w:val="000F0FC2"/>
    <w:rsid w:val="000F130E"/>
    <w:rsid w:val="000F2605"/>
    <w:rsid w:val="000F6323"/>
    <w:rsid w:val="00110D61"/>
    <w:rsid w:val="001140DA"/>
    <w:rsid w:val="001147BF"/>
    <w:rsid w:val="001153AC"/>
    <w:rsid w:val="001163FE"/>
    <w:rsid w:val="00123375"/>
    <w:rsid w:val="00123CC0"/>
    <w:rsid w:val="00127E11"/>
    <w:rsid w:val="00137D75"/>
    <w:rsid w:val="00141813"/>
    <w:rsid w:val="00143717"/>
    <w:rsid w:val="00144759"/>
    <w:rsid w:val="001504BA"/>
    <w:rsid w:val="00155F66"/>
    <w:rsid w:val="001562BD"/>
    <w:rsid w:val="00160BA3"/>
    <w:rsid w:val="0016136F"/>
    <w:rsid w:val="001617CA"/>
    <w:rsid w:val="00162BA1"/>
    <w:rsid w:val="00163820"/>
    <w:rsid w:val="00166F89"/>
    <w:rsid w:val="00170736"/>
    <w:rsid w:val="001707C7"/>
    <w:rsid w:val="00173037"/>
    <w:rsid w:val="00181082"/>
    <w:rsid w:val="00196401"/>
    <w:rsid w:val="001A0C51"/>
    <w:rsid w:val="001A19E5"/>
    <w:rsid w:val="001A30A4"/>
    <w:rsid w:val="001A7377"/>
    <w:rsid w:val="001B4079"/>
    <w:rsid w:val="001B78D8"/>
    <w:rsid w:val="001C1A66"/>
    <w:rsid w:val="001C35C2"/>
    <w:rsid w:val="001C4E04"/>
    <w:rsid w:val="001D14FB"/>
    <w:rsid w:val="001D30E2"/>
    <w:rsid w:val="001D76EE"/>
    <w:rsid w:val="001D7C8F"/>
    <w:rsid w:val="001E0202"/>
    <w:rsid w:val="001E1621"/>
    <w:rsid w:val="001E2420"/>
    <w:rsid w:val="001F1369"/>
    <w:rsid w:val="001F3DF8"/>
    <w:rsid w:val="001F5D48"/>
    <w:rsid w:val="001F6BE6"/>
    <w:rsid w:val="00200072"/>
    <w:rsid w:val="00201749"/>
    <w:rsid w:val="00204588"/>
    <w:rsid w:val="00206355"/>
    <w:rsid w:val="00210121"/>
    <w:rsid w:val="00210B54"/>
    <w:rsid w:val="002120E3"/>
    <w:rsid w:val="00212605"/>
    <w:rsid w:val="00213D4E"/>
    <w:rsid w:val="00215F49"/>
    <w:rsid w:val="002168F4"/>
    <w:rsid w:val="002235FD"/>
    <w:rsid w:val="00232329"/>
    <w:rsid w:val="002344F4"/>
    <w:rsid w:val="002348F4"/>
    <w:rsid w:val="00235294"/>
    <w:rsid w:val="002355D7"/>
    <w:rsid w:val="00236736"/>
    <w:rsid w:val="00236C38"/>
    <w:rsid w:val="002413EE"/>
    <w:rsid w:val="002414CB"/>
    <w:rsid w:val="00244481"/>
    <w:rsid w:val="002444A4"/>
    <w:rsid w:val="002502BC"/>
    <w:rsid w:val="002510EF"/>
    <w:rsid w:val="00253067"/>
    <w:rsid w:val="00264C22"/>
    <w:rsid w:val="00265185"/>
    <w:rsid w:val="00274590"/>
    <w:rsid w:val="0028008C"/>
    <w:rsid w:val="00283766"/>
    <w:rsid w:val="00291288"/>
    <w:rsid w:val="002A2FCB"/>
    <w:rsid w:val="002B5A86"/>
    <w:rsid w:val="002B6142"/>
    <w:rsid w:val="002B7611"/>
    <w:rsid w:val="002C1E9A"/>
    <w:rsid w:val="002C3DA6"/>
    <w:rsid w:val="002C508F"/>
    <w:rsid w:val="002C5351"/>
    <w:rsid w:val="002C5A4A"/>
    <w:rsid w:val="002C68BF"/>
    <w:rsid w:val="002C7FE5"/>
    <w:rsid w:val="002D6A29"/>
    <w:rsid w:val="002D7A21"/>
    <w:rsid w:val="002E11FB"/>
    <w:rsid w:val="002E1E04"/>
    <w:rsid w:val="002E6970"/>
    <w:rsid w:val="00304636"/>
    <w:rsid w:val="00305AD8"/>
    <w:rsid w:val="003112A6"/>
    <w:rsid w:val="00311D96"/>
    <w:rsid w:val="00315A29"/>
    <w:rsid w:val="00321E27"/>
    <w:rsid w:val="00321E9E"/>
    <w:rsid w:val="00322A87"/>
    <w:rsid w:val="003301ED"/>
    <w:rsid w:val="00332DDF"/>
    <w:rsid w:val="00333DF8"/>
    <w:rsid w:val="00334C99"/>
    <w:rsid w:val="0033788C"/>
    <w:rsid w:val="003430F5"/>
    <w:rsid w:val="003557BE"/>
    <w:rsid w:val="003617A1"/>
    <w:rsid w:val="003624C2"/>
    <w:rsid w:val="00362D07"/>
    <w:rsid w:val="00390869"/>
    <w:rsid w:val="00390D9F"/>
    <w:rsid w:val="0039463E"/>
    <w:rsid w:val="00396927"/>
    <w:rsid w:val="003A644C"/>
    <w:rsid w:val="003A6E88"/>
    <w:rsid w:val="003A7FD6"/>
    <w:rsid w:val="003B00CA"/>
    <w:rsid w:val="003B1CD3"/>
    <w:rsid w:val="003B41FF"/>
    <w:rsid w:val="003B63EB"/>
    <w:rsid w:val="003C264E"/>
    <w:rsid w:val="003D01F6"/>
    <w:rsid w:val="003E66D3"/>
    <w:rsid w:val="003F3821"/>
    <w:rsid w:val="00405ABE"/>
    <w:rsid w:val="00416990"/>
    <w:rsid w:val="004279B2"/>
    <w:rsid w:val="004325BC"/>
    <w:rsid w:val="004333EA"/>
    <w:rsid w:val="0043379C"/>
    <w:rsid w:val="004453EB"/>
    <w:rsid w:val="00445642"/>
    <w:rsid w:val="00446C5A"/>
    <w:rsid w:val="00455C02"/>
    <w:rsid w:val="004564B0"/>
    <w:rsid w:val="00460F41"/>
    <w:rsid w:val="004625C4"/>
    <w:rsid w:val="004637B9"/>
    <w:rsid w:val="00464E8C"/>
    <w:rsid w:val="00464F48"/>
    <w:rsid w:val="00465027"/>
    <w:rsid w:val="0046764F"/>
    <w:rsid w:val="00471B01"/>
    <w:rsid w:val="00473726"/>
    <w:rsid w:val="0047550D"/>
    <w:rsid w:val="004803D6"/>
    <w:rsid w:val="00481DBD"/>
    <w:rsid w:val="0048375B"/>
    <w:rsid w:val="00487385"/>
    <w:rsid w:val="0049274A"/>
    <w:rsid w:val="00493D8B"/>
    <w:rsid w:val="00493F22"/>
    <w:rsid w:val="00493F78"/>
    <w:rsid w:val="004944E6"/>
    <w:rsid w:val="00494E26"/>
    <w:rsid w:val="004A7CC0"/>
    <w:rsid w:val="004B0398"/>
    <w:rsid w:val="004B34A7"/>
    <w:rsid w:val="004B483A"/>
    <w:rsid w:val="004B7CE9"/>
    <w:rsid w:val="004C4248"/>
    <w:rsid w:val="004C44AC"/>
    <w:rsid w:val="004C4DFE"/>
    <w:rsid w:val="004C60A2"/>
    <w:rsid w:val="004D0B98"/>
    <w:rsid w:val="004E0981"/>
    <w:rsid w:val="004E1245"/>
    <w:rsid w:val="004E3BFB"/>
    <w:rsid w:val="004E77F8"/>
    <w:rsid w:val="004F1705"/>
    <w:rsid w:val="004F33A2"/>
    <w:rsid w:val="004F6BC7"/>
    <w:rsid w:val="004F6E57"/>
    <w:rsid w:val="00501DE7"/>
    <w:rsid w:val="005031D8"/>
    <w:rsid w:val="00504CDE"/>
    <w:rsid w:val="005057DA"/>
    <w:rsid w:val="00505E25"/>
    <w:rsid w:val="0050798B"/>
    <w:rsid w:val="00511C50"/>
    <w:rsid w:val="00512D96"/>
    <w:rsid w:val="00534328"/>
    <w:rsid w:val="005458C4"/>
    <w:rsid w:val="00547A2C"/>
    <w:rsid w:val="00561807"/>
    <w:rsid w:val="00562471"/>
    <w:rsid w:val="00564329"/>
    <w:rsid w:val="00566D11"/>
    <w:rsid w:val="00567994"/>
    <w:rsid w:val="00580469"/>
    <w:rsid w:val="00580666"/>
    <w:rsid w:val="00584A40"/>
    <w:rsid w:val="005A1D84"/>
    <w:rsid w:val="005B0969"/>
    <w:rsid w:val="005B0C37"/>
    <w:rsid w:val="005B1A11"/>
    <w:rsid w:val="005B1F2A"/>
    <w:rsid w:val="005B42B8"/>
    <w:rsid w:val="005C17B5"/>
    <w:rsid w:val="005C22A6"/>
    <w:rsid w:val="005C31A8"/>
    <w:rsid w:val="005C328A"/>
    <w:rsid w:val="005C44D3"/>
    <w:rsid w:val="005C50C5"/>
    <w:rsid w:val="005C6324"/>
    <w:rsid w:val="005D259F"/>
    <w:rsid w:val="005D68E6"/>
    <w:rsid w:val="005E13EC"/>
    <w:rsid w:val="005E2414"/>
    <w:rsid w:val="005E3AAE"/>
    <w:rsid w:val="005E5C15"/>
    <w:rsid w:val="005E6C5F"/>
    <w:rsid w:val="005F11C4"/>
    <w:rsid w:val="005F2820"/>
    <w:rsid w:val="005F710A"/>
    <w:rsid w:val="00600571"/>
    <w:rsid w:val="00615362"/>
    <w:rsid w:val="00641373"/>
    <w:rsid w:val="00643527"/>
    <w:rsid w:val="00656C5A"/>
    <w:rsid w:val="00656F18"/>
    <w:rsid w:val="00657935"/>
    <w:rsid w:val="00661822"/>
    <w:rsid w:val="0067101D"/>
    <w:rsid w:val="0067487D"/>
    <w:rsid w:val="006749A0"/>
    <w:rsid w:val="006802AB"/>
    <w:rsid w:val="006804D5"/>
    <w:rsid w:val="00683D9F"/>
    <w:rsid w:val="00685611"/>
    <w:rsid w:val="00686A74"/>
    <w:rsid w:val="00690D86"/>
    <w:rsid w:val="00695657"/>
    <w:rsid w:val="00696490"/>
    <w:rsid w:val="006A3C56"/>
    <w:rsid w:val="006A4B6D"/>
    <w:rsid w:val="006B3DC0"/>
    <w:rsid w:val="006C13C6"/>
    <w:rsid w:val="006C3D4F"/>
    <w:rsid w:val="006D5268"/>
    <w:rsid w:val="006D5B6E"/>
    <w:rsid w:val="006D7DE5"/>
    <w:rsid w:val="006E22A3"/>
    <w:rsid w:val="006E3266"/>
    <w:rsid w:val="006E3643"/>
    <w:rsid w:val="006E67DE"/>
    <w:rsid w:val="006F142D"/>
    <w:rsid w:val="006F5BD4"/>
    <w:rsid w:val="00700973"/>
    <w:rsid w:val="007058F4"/>
    <w:rsid w:val="00705A0D"/>
    <w:rsid w:val="00706A4A"/>
    <w:rsid w:val="00706CFA"/>
    <w:rsid w:val="00712126"/>
    <w:rsid w:val="00714454"/>
    <w:rsid w:val="007149E7"/>
    <w:rsid w:val="00717569"/>
    <w:rsid w:val="00720A0F"/>
    <w:rsid w:val="00721F1B"/>
    <w:rsid w:val="00722CAC"/>
    <w:rsid w:val="007236E7"/>
    <w:rsid w:val="00726FE6"/>
    <w:rsid w:val="00731259"/>
    <w:rsid w:val="0073307A"/>
    <w:rsid w:val="00733399"/>
    <w:rsid w:val="0073343B"/>
    <w:rsid w:val="00736071"/>
    <w:rsid w:val="00737992"/>
    <w:rsid w:val="00743135"/>
    <w:rsid w:val="00743859"/>
    <w:rsid w:val="00744B15"/>
    <w:rsid w:val="007468FB"/>
    <w:rsid w:val="00756326"/>
    <w:rsid w:val="00756AEF"/>
    <w:rsid w:val="00757C17"/>
    <w:rsid w:val="007639A9"/>
    <w:rsid w:val="00766E5C"/>
    <w:rsid w:val="007671E6"/>
    <w:rsid w:val="007719AE"/>
    <w:rsid w:val="007729F0"/>
    <w:rsid w:val="00784232"/>
    <w:rsid w:val="00790889"/>
    <w:rsid w:val="00790AFC"/>
    <w:rsid w:val="00797672"/>
    <w:rsid w:val="007A05A9"/>
    <w:rsid w:val="007A4972"/>
    <w:rsid w:val="007A7D93"/>
    <w:rsid w:val="007B1403"/>
    <w:rsid w:val="007B58E9"/>
    <w:rsid w:val="007B6992"/>
    <w:rsid w:val="007B7B1B"/>
    <w:rsid w:val="007C2357"/>
    <w:rsid w:val="007C3EEA"/>
    <w:rsid w:val="007C6F82"/>
    <w:rsid w:val="007D35F8"/>
    <w:rsid w:val="007D3950"/>
    <w:rsid w:val="007D4474"/>
    <w:rsid w:val="007D5C6C"/>
    <w:rsid w:val="007E16BD"/>
    <w:rsid w:val="007E2E4A"/>
    <w:rsid w:val="007E4694"/>
    <w:rsid w:val="007E5907"/>
    <w:rsid w:val="007F6C8F"/>
    <w:rsid w:val="008002A2"/>
    <w:rsid w:val="0080573A"/>
    <w:rsid w:val="00807190"/>
    <w:rsid w:val="0081236B"/>
    <w:rsid w:val="00813211"/>
    <w:rsid w:val="00813531"/>
    <w:rsid w:val="0081486B"/>
    <w:rsid w:val="008156E3"/>
    <w:rsid w:val="00824BF1"/>
    <w:rsid w:val="00826B7C"/>
    <w:rsid w:val="008347AF"/>
    <w:rsid w:val="00837EA0"/>
    <w:rsid w:val="00843932"/>
    <w:rsid w:val="00847E39"/>
    <w:rsid w:val="00854B14"/>
    <w:rsid w:val="00854C3A"/>
    <w:rsid w:val="00874021"/>
    <w:rsid w:val="00885F8E"/>
    <w:rsid w:val="00886928"/>
    <w:rsid w:val="00890BE6"/>
    <w:rsid w:val="00891933"/>
    <w:rsid w:val="00891EF0"/>
    <w:rsid w:val="0089206D"/>
    <w:rsid w:val="0089629A"/>
    <w:rsid w:val="008A06A2"/>
    <w:rsid w:val="008A6308"/>
    <w:rsid w:val="008A702A"/>
    <w:rsid w:val="008B0C2C"/>
    <w:rsid w:val="008C3C15"/>
    <w:rsid w:val="008C4ABD"/>
    <w:rsid w:val="008C5876"/>
    <w:rsid w:val="008C740B"/>
    <w:rsid w:val="008D1703"/>
    <w:rsid w:val="008D2DCB"/>
    <w:rsid w:val="008D629E"/>
    <w:rsid w:val="008D7D2E"/>
    <w:rsid w:val="008E370C"/>
    <w:rsid w:val="008E52A4"/>
    <w:rsid w:val="008E7A77"/>
    <w:rsid w:val="008F5347"/>
    <w:rsid w:val="00901678"/>
    <w:rsid w:val="00901F84"/>
    <w:rsid w:val="00903BE0"/>
    <w:rsid w:val="009173AD"/>
    <w:rsid w:val="0092052C"/>
    <w:rsid w:val="00922E31"/>
    <w:rsid w:val="00924589"/>
    <w:rsid w:val="0093176D"/>
    <w:rsid w:val="00932A31"/>
    <w:rsid w:val="009347E5"/>
    <w:rsid w:val="00944764"/>
    <w:rsid w:val="00944782"/>
    <w:rsid w:val="00950110"/>
    <w:rsid w:val="009527BD"/>
    <w:rsid w:val="00952A73"/>
    <w:rsid w:val="009548F7"/>
    <w:rsid w:val="00956627"/>
    <w:rsid w:val="00957E71"/>
    <w:rsid w:val="009634A4"/>
    <w:rsid w:val="00964D45"/>
    <w:rsid w:val="0096673F"/>
    <w:rsid w:val="009719E7"/>
    <w:rsid w:val="00977AB3"/>
    <w:rsid w:val="00977E41"/>
    <w:rsid w:val="009836C4"/>
    <w:rsid w:val="0099570E"/>
    <w:rsid w:val="009A03BB"/>
    <w:rsid w:val="009B2D89"/>
    <w:rsid w:val="009B44D1"/>
    <w:rsid w:val="009B6201"/>
    <w:rsid w:val="009B6710"/>
    <w:rsid w:val="009B752D"/>
    <w:rsid w:val="009C00E2"/>
    <w:rsid w:val="009C1B62"/>
    <w:rsid w:val="009C4803"/>
    <w:rsid w:val="009C49E0"/>
    <w:rsid w:val="009D6666"/>
    <w:rsid w:val="009E00F2"/>
    <w:rsid w:val="009E23B1"/>
    <w:rsid w:val="009E287B"/>
    <w:rsid w:val="009F48C1"/>
    <w:rsid w:val="00A00C47"/>
    <w:rsid w:val="00A11FE3"/>
    <w:rsid w:val="00A1614B"/>
    <w:rsid w:val="00A22BC5"/>
    <w:rsid w:val="00A2331F"/>
    <w:rsid w:val="00A25465"/>
    <w:rsid w:val="00A25944"/>
    <w:rsid w:val="00A25C54"/>
    <w:rsid w:val="00A30B6B"/>
    <w:rsid w:val="00A31816"/>
    <w:rsid w:val="00A411F3"/>
    <w:rsid w:val="00A41A5A"/>
    <w:rsid w:val="00A454B9"/>
    <w:rsid w:val="00A51107"/>
    <w:rsid w:val="00A5342D"/>
    <w:rsid w:val="00A5516B"/>
    <w:rsid w:val="00A61D10"/>
    <w:rsid w:val="00A620D1"/>
    <w:rsid w:val="00A622D8"/>
    <w:rsid w:val="00A6432C"/>
    <w:rsid w:val="00A6576D"/>
    <w:rsid w:val="00A65A56"/>
    <w:rsid w:val="00A71C59"/>
    <w:rsid w:val="00A76E9F"/>
    <w:rsid w:val="00A81815"/>
    <w:rsid w:val="00A85FAD"/>
    <w:rsid w:val="00A87706"/>
    <w:rsid w:val="00A930AB"/>
    <w:rsid w:val="00A932FB"/>
    <w:rsid w:val="00A977C8"/>
    <w:rsid w:val="00A978DA"/>
    <w:rsid w:val="00A97B41"/>
    <w:rsid w:val="00AA3037"/>
    <w:rsid w:val="00AA5A84"/>
    <w:rsid w:val="00AB4153"/>
    <w:rsid w:val="00AC55C9"/>
    <w:rsid w:val="00AC5D92"/>
    <w:rsid w:val="00AD095F"/>
    <w:rsid w:val="00AD227B"/>
    <w:rsid w:val="00AD25A1"/>
    <w:rsid w:val="00AD4050"/>
    <w:rsid w:val="00AD739A"/>
    <w:rsid w:val="00AF2379"/>
    <w:rsid w:val="00AF4A96"/>
    <w:rsid w:val="00AF683B"/>
    <w:rsid w:val="00B039EC"/>
    <w:rsid w:val="00B15E89"/>
    <w:rsid w:val="00B1791D"/>
    <w:rsid w:val="00B25005"/>
    <w:rsid w:val="00B27DDF"/>
    <w:rsid w:val="00B300A6"/>
    <w:rsid w:val="00B34DDD"/>
    <w:rsid w:val="00B424F1"/>
    <w:rsid w:val="00B4293C"/>
    <w:rsid w:val="00B47DA4"/>
    <w:rsid w:val="00B527BC"/>
    <w:rsid w:val="00B565E6"/>
    <w:rsid w:val="00B611F2"/>
    <w:rsid w:val="00B6532C"/>
    <w:rsid w:val="00B65E09"/>
    <w:rsid w:val="00B7017B"/>
    <w:rsid w:val="00B819DC"/>
    <w:rsid w:val="00B83B7B"/>
    <w:rsid w:val="00B906CC"/>
    <w:rsid w:val="00B949B9"/>
    <w:rsid w:val="00B97BA3"/>
    <w:rsid w:val="00BA0455"/>
    <w:rsid w:val="00BA1FE7"/>
    <w:rsid w:val="00BA29FB"/>
    <w:rsid w:val="00BA3ED5"/>
    <w:rsid w:val="00BB6ECF"/>
    <w:rsid w:val="00BE4720"/>
    <w:rsid w:val="00BF34DE"/>
    <w:rsid w:val="00BF6A7D"/>
    <w:rsid w:val="00BF78A2"/>
    <w:rsid w:val="00C01E89"/>
    <w:rsid w:val="00C03107"/>
    <w:rsid w:val="00C348ED"/>
    <w:rsid w:val="00C3533F"/>
    <w:rsid w:val="00C42FEC"/>
    <w:rsid w:val="00C462AA"/>
    <w:rsid w:val="00C56B74"/>
    <w:rsid w:val="00C56F07"/>
    <w:rsid w:val="00C57CAC"/>
    <w:rsid w:val="00C61E13"/>
    <w:rsid w:val="00C62513"/>
    <w:rsid w:val="00C6251A"/>
    <w:rsid w:val="00C665AD"/>
    <w:rsid w:val="00C6757F"/>
    <w:rsid w:val="00C705A6"/>
    <w:rsid w:val="00C71DB6"/>
    <w:rsid w:val="00C75638"/>
    <w:rsid w:val="00C82B29"/>
    <w:rsid w:val="00C82DAA"/>
    <w:rsid w:val="00C84C06"/>
    <w:rsid w:val="00C86D35"/>
    <w:rsid w:val="00CA73C1"/>
    <w:rsid w:val="00CB3A27"/>
    <w:rsid w:val="00CB44C4"/>
    <w:rsid w:val="00CC0ACB"/>
    <w:rsid w:val="00CC2F1D"/>
    <w:rsid w:val="00CD4E84"/>
    <w:rsid w:val="00CE1045"/>
    <w:rsid w:val="00CE35BD"/>
    <w:rsid w:val="00CE466E"/>
    <w:rsid w:val="00CE721C"/>
    <w:rsid w:val="00CF489B"/>
    <w:rsid w:val="00CF6631"/>
    <w:rsid w:val="00D026EC"/>
    <w:rsid w:val="00D03667"/>
    <w:rsid w:val="00D0701F"/>
    <w:rsid w:val="00D1180D"/>
    <w:rsid w:val="00D11A88"/>
    <w:rsid w:val="00D23080"/>
    <w:rsid w:val="00D269EE"/>
    <w:rsid w:val="00D330F8"/>
    <w:rsid w:val="00D34043"/>
    <w:rsid w:val="00D3684D"/>
    <w:rsid w:val="00D405DA"/>
    <w:rsid w:val="00D41836"/>
    <w:rsid w:val="00D41E73"/>
    <w:rsid w:val="00D44F9B"/>
    <w:rsid w:val="00D470CE"/>
    <w:rsid w:val="00D51825"/>
    <w:rsid w:val="00D52609"/>
    <w:rsid w:val="00D57C15"/>
    <w:rsid w:val="00D6282E"/>
    <w:rsid w:val="00D6345C"/>
    <w:rsid w:val="00D712F0"/>
    <w:rsid w:val="00D72847"/>
    <w:rsid w:val="00D72A23"/>
    <w:rsid w:val="00D74845"/>
    <w:rsid w:val="00D92C7B"/>
    <w:rsid w:val="00D93D34"/>
    <w:rsid w:val="00DB7758"/>
    <w:rsid w:val="00DC161E"/>
    <w:rsid w:val="00DC1A2D"/>
    <w:rsid w:val="00DC36A5"/>
    <w:rsid w:val="00DC4357"/>
    <w:rsid w:val="00DD0773"/>
    <w:rsid w:val="00DD1525"/>
    <w:rsid w:val="00DD19BE"/>
    <w:rsid w:val="00DD1EEA"/>
    <w:rsid w:val="00DF3730"/>
    <w:rsid w:val="00E0151D"/>
    <w:rsid w:val="00E01B06"/>
    <w:rsid w:val="00E02777"/>
    <w:rsid w:val="00E07B98"/>
    <w:rsid w:val="00E1070E"/>
    <w:rsid w:val="00E20E9B"/>
    <w:rsid w:val="00E2105B"/>
    <w:rsid w:val="00E21FB7"/>
    <w:rsid w:val="00E24850"/>
    <w:rsid w:val="00E27093"/>
    <w:rsid w:val="00E338FD"/>
    <w:rsid w:val="00E417C4"/>
    <w:rsid w:val="00E435FF"/>
    <w:rsid w:val="00E4460E"/>
    <w:rsid w:val="00E44971"/>
    <w:rsid w:val="00E47C82"/>
    <w:rsid w:val="00E51384"/>
    <w:rsid w:val="00E56780"/>
    <w:rsid w:val="00E57B33"/>
    <w:rsid w:val="00E71F57"/>
    <w:rsid w:val="00E75601"/>
    <w:rsid w:val="00E75BA3"/>
    <w:rsid w:val="00E80F6C"/>
    <w:rsid w:val="00E82B0D"/>
    <w:rsid w:val="00E82CF2"/>
    <w:rsid w:val="00E91EEE"/>
    <w:rsid w:val="00E92608"/>
    <w:rsid w:val="00E94E58"/>
    <w:rsid w:val="00E971B6"/>
    <w:rsid w:val="00E97BDE"/>
    <w:rsid w:val="00EA25E8"/>
    <w:rsid w:val="00EA7EC9"/>
    <w:rsid w:val="00EB123D"/>
    <w:rsid w:val="00EB21BC"/>
    <w:rsid w:val="00EB5AA4"/>
    <w:rsid w:val="00EC30F2"/>
    <w:rsid w:val="00EC4B12"/>
    <w:rsid w:val="00EC5739"/>
    <w:rsid w:val="00EC5B9D"/>
    <w:rsid w:val="00ED0AC9"/>
    <w:rsid w:val="00ED329A"/>
    <w:rsid w:val="00ED50C2"/>
    <w:rsid w:val="00ED5425"/>
    <w:rsid w:val="00ED5550"/>
    <w:rsid w:val="00ED5A17"/>
    <w:rsid w:val="00EE0FAA"/>
    <w:rsid w:val="00EE1F0F"/>
    <w:rsid w:val="00EE21A4"/>
    <w:rsid w:val="00EE30A8"/>
    <w:rsid w:val="00EE53FA"/>
    <w:rsid w:val="00EF3A81"/>
    <w:rsid w:val="00F028F0"/>
    <w:rsid w:val="00F0784F"/>
    <w:rsid w:val="00F1007D"/>
    <w:rsid w:val="00F104FB"/>
    <w:rsid w:val="00F14D29"/>
    <w:rsid w:val="00F23BED"/>
    <w:rsid w:val="00F24DBE"/>
    <w:rsid w:val="00F304F8"/>
    <w:rsid w:val="00F319C3"/>
    <w:rsid w:val="00F32F47"/>
    <w:rsid w:val="00F337AA"/>
    <w:rsid w:val="00F35B84"/>
    <w:rsid w:val="00F41D5B"/>
    <w:rsid w:val="00F41EC0"/>
    <w:rsid w:val="00F4224B"/>
    <w:rsid w:val="00F42DFD"/>
    <w:rsid w:val="00F430A9"/>
    <w:rsid w:val="00F44325"/>
    <w:rsid w:val="00F552A7"/>
    <w:rsid w:val="00F625C7"/>
    <w:rsid w:val="00F6379F"/>
    <w:rsid w:val="00F64753"/>
    <w:rsid w:val="00F715E8"/>
    <w:rsid w:val="00F7545B"/>
    <w:rsid w:val="00F77EA8"/>
    <w:rsid w:val="00F8451B"/>
    <w:rsid w:val="00FA66AF"/>
    <w:rsid w:val="00FA7271"/>
    <w:rsid w:val="00FA7598"/>
    <w:rsid w:val="00FB030F"/>
    <w:rsid w:val="00FB2376"/>
    <w:rsid w:val="00FC1F71"/>
    <w:rsid w:val="00FC3E04"/>
    <w:rsid w:val="00FD433B"/>
    <w:rsid w:val="00FD46C4"/>
    <w:rsid w:val="00FD7905"/>
    <w:rsid w:val="00FE19D4"/>
    <w:rsid w:val="00FE2095"/>
    <w:rsid w:val="00FE38B0"/>
    <w:rsid w:val="00FE472B"/>
    <w:rsid w:val="00FF3098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7EB5D"/>
  <w15:chartTrackingRefBased/>
  <w15:docId w15:val="{BFDB766B-0367-41F5-A94B-BE73612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next w:val="Szvegblokk"/>
    <w:qFormat/>
    <w:rsid w:val="00002C5A"/>
    <w:pPr>
      <w:spacing w:before="60" w:line="280" w:lineRule="atLeast"/>
      <w:jc w:val="both"/>
    </w:pPr>
    <w:rPr>
      <w:rFonts w:ascii="Arial" w:hAnsi="Arial"/>
      <w:sz w:val="22"/>
      <w:lang w:val="en-GB" w:eastAsia="de-DE"/>
    </w:rPr>
  </w:style>
  <w:style w:type="paragraph" w:styleId="Cmsor1">
    <w:name w:val="heading 1"/>
    <w:basedOn w:val="Norml"/>
    <w:next w:val="Szvegtrzs"/>
    <w:qFormat/>
    <w:rsid w:val="00170736"/>
    <w:pPr>
      <w:keepNext/>
      <w:numPr>
        <w:numId w:val="3"/>
      </w:numPr>
      <w:shd w:val="clear" w:color="auto" w:fill="FFFFFF"/>
      <w:spacing w:before="240" w:after="120"/>
      <w:jc w:val="left"/>
      <w:outlineLvl w:val="0"/>
    </w:pPr>
    <w:rPr>
      <w:b/>
      <w:snapToGrid w:val="0"/>
      <w:kern w:val="28"/>
      <w:sz w:val="28"/>
      <w:szCs w:val="32"/>
    </w:rPr>
  </w:style>
  <w:style w:type="paragraph" w:styleId="Cmsor2">
    <w:name w:val="heading 2"/>
    <w:basedOn w:val="Norml"/>
    <w:next w:val="Szvegtrzs"/>
    <w:qFormat/>
    <w:rsid w:val="00170736"/>
    <w:pPr>
      <w:keepNext/>
      <w:numPr>
        <w:ilvl w:val="1"/>
        <w:numId w:val="3"/>
      </w:numPr>
      <w:tabs>
        <w:tab w:val="left" w:pos="680"/>
        <w:tab w:val="left" w:pos="1077"/>
      </w:tabs>
      <w:spacing w:before="120" w:after="60"/>
      <w:jc w:val="left"/>
      <w:outlineLvl w:val="1"/>
    </w:pPr>
    <w:rPr>
      <w:b/>
      <w:snapToGrid w:val="0"/>
      <w:sz w:val="24"/>
    </w:rPr>
  </w:style>
  <w:style w:type="paragraph" w:styleId="Cmsor3">
    <w:name w:val="heading 3"/>
    <w:basedOn w:val="Norml"/>
    <w:next w:val="Szvegtrzs"/>
    <w:qFormat/>
    <w:rsid w:val="00464F48"/>
    <w:pPr>
      <w:keepNext/>
      <w:numPr>
        <w:ilvl w:val="2"/>
        <w:numId w:val="3"/>
      </w:numPr>
      <w:tabs>
        <w:tab w:val="left" w:pos="425"/>
        <w:tab w:val="left" w:pos="1077"/>
      </w:tabs>
      <w:spacing w:before="240" w:after="60" w:line="0" w:lineRule="atLeast"/>
      <w:jc w:val="left"/>
      <w:outlineLvl w:val="2"/>
    </w:pPr>
    <w:rPr>
      <w:b/>
      <w:snapToGrid w:val="0"/>
      <w:sz w:val="24"/>
    </w:rPr>
  </w:style>
  <w:style w:type="paragraph" w:styleId="Cmsor4">
    <w:name w:val="heading 4"/>
    <w:basedOn w:val="Norml"/>
    <w:next w:val="Szvegtrzs"/>
    <w:qFormat/>
    <w:rsid w:val="00487385"/>
    <w:pPr>
      <w:keepNext/>
      <w:numPr>
        <w:ilvl w:val="3"/>
        <w:numId w:val="3"/>
      </w:numPr>
      <w:tabs>
        <w:tab w:val="clear" w:pos="3024"/>
        <w:tab w:val="num" w:pos="993"/>
      </w:tabs>
      <w:spacing w:before="240" w:after="60"/>
      <w:ind w:left="567" w:hanging="567"/>
      <w:outlineLvl w:val="3"/>
    </w:pPr>
    <w:rPr>
      <w:i/>
      <w:snapToGrid w:val="0"/>
      <w:sz w:val="24"/>
    </w:rPr>
  </w:style>
  <w:style w:type="paragraph" w:styleId="Cmsor5">
    <w:name w:val="heading 5"/>
    <w:basedOn w:val="Norml"/>
    <w:next w:val="Szvegtrzs"/>
    <w:qFormat/>
    <w:rsid w:val="000C70B3"/>
    <w:pPr>
      <w:numPr>
        <w:ilvl w:val="4"/>
        <w:numId w:val="3"/>
      </w:numPr>
      <w:spacing w:before="240" w:after="60"/>
      <w:outlineLvl w:val="4"/>
    </w:pPr>
    <w:rPr>
      <w:snapToGrid w:val="0"/>
    </w:rPr>
  </w:style>
  <w:style w:type="paragraph" w:styleId="Cmsor6">
    <w:name w:val="heading 6"/>
    <w:basedOn w:val="Norml"/>
    <w:next w:val="Szvegtrzs"/>
    <w:qFormat/>
    <w:rsid w:val="00170736"/>
    <w:pPr>
      <w:numPr>
        <w:ilvl w:val="5"/>
        <w:numId w:val="3"/>
      </w:numPr>
      <w:spacing w:before="240" w:after="60"/>
      <w:outlineLvl w:val="5"/>
    </w:pPr>
    <w:rPr>
      <w:b/>
      <w:snapToGrid w:val="0"/>
    </w:rPr>
  </w:style>
  <w:style w:type="paragraph" w:styleId="Cmsor7">
    <w:name w:val="heading 7"/>
    <w:basedOn w:val="Norml"/>
    <w:next w:val="Norml"/>
    <w:qFormat/>
    <w:rsid w:val="00170736"/>
    <w:pPr>
      <w:numPr>
        <w:ilvl w:val="6"/>
        <w:numId w:val="3"/>
      </w:numPr>
      <w:spacing w:before="240" w:after="60"/>
      <w:outlineLvl w:val="6"/>
    </w:pPr>
    <w:rPr>
      <w:b/>
      <w:snapToGrid w:val="0"/>
    </w:rPr>
  </w:style>
  <w:style w:type="paragraph" w:styleId="Cmsor8">
    <w:name w:val="heading 8"/>
    <w:basedOn w:val="Norml"/>
    <w:next w:val="Norml"/>
    <w:qFormat/>
    <w:rsid w:val="00170736"/>
    <w:pPr>
      <w:numPr>
        <w:ilvl w:val="7"/>
        <w:numId w:val="3"/>
      </w:numPr>
      <w:spacing w:before="240" w:after="60"/>
      <w:outlineLvl w:val="7"/>
    </w:pPr>
    <w:rPr>
      <w:b/>
      <w:snapToGrid w:val="0"/>
    </w:rPr>
  </w:style>
  <w:style w:type="paragraph" w:styleId="Cmsor9">
    <w:name w:val="heading 9"/>
    <w:basedOn w:val="Norml"/>
    <w:next w:val="Norml"/>
    <w:qFormat/>
    <w:rsid w:val="00170736"/>
    <w:pPr>
      <w:spacing w:before="240" w:after="60"/>
      <w:outlineLvl w:val="8"/>
    </w:pPr>
    <w:rPr>
      <w:i/>
      <w:snapToGrid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blokk">
    <w:name w:val="Block Text"/>
    <w:basedOn w:val="Norml"/>
    <w:rsid w:val="00002C5A"/>
    <w:pPr>
      <w:spacing w:after="120"/>
      <w:ind w:left="1440" w:right="1440"/>
    </w:pPr>
  </w:style>
  <w:style w:type="paragraph" w:styleId="Szvegtrzs">
    <w:name w:val="Body Text"/>
    <w:basedOn w:val="Norml"/>
    <w:link w:val="SzvegtrzsChar"/>
    <w:rsid w:val="00566D11"/>
    <w:pPr>
      <w:spacing w:after="60"/>
      <w:ind w:left="680"/>
      <w:contextualSpacing/>
      <w:jc w:val="left"/>
    </w:pPr>
    <w:rPr>
      <w:snapToGrid w:val="0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  <w:rPr>
      <w:snapToGrid w:val="0"/>
    </w:rPr>
  </w:style>
  <w:style w:type="paragraph" w:customStyle="1" w:styleId="TtileRevisionCell">
    <w:name w:val="Ttile_Revision_Cell"/>
    <w:basedOn w:val="Szvegtrzs"/>
    <w:rsid w:val="00F8451B"/>
    <w:rPr>
      <w:sz w:val="20"/>
    </w:rPr>
  </w:style>
  <w:style w:type="paragraph" w:styleId="llb">
    <w:name w:val="footer"/>
    <w:basedOn w:val="Norml"/>
    <w:pPr>
      <w:tabs>
        <w:tab w:val="center" w:pos="4153"/>
        <w:tab w:val="right" w:pos="8306"/>
      </w:tabs>
    </w:pPr>
    <w:rPr>
      <w:snapToGrid w:val="0"/>
    </w:rPr>
  </w:style>
  <w:style w:type="paragraph" w:styleId="Cm">
    <w:name w:val="Title"/>
    <w:basedOn w:val="Norml"/>
    <w:qFormat/>
    <w:pPr>
      <w:spacing w:before="240" w:after="60"/>
      <w:jc w:val="center"/>
      <w:outlineLvl w:val="0"/>
    </w:pPr>
    <w:rPr>
      <w:b/>
      <w:snapToGrid w:val="0"/>
      <w:kern w:val="28"/>
      <w:sz w:val="32"/>
    </w:rPr>
  </w:style>
  <w:style w:type="paragraph" w:styleId="TJ2">
    <w:name w:val="toc 2"/>
    <w:basedOn w:val="Norml"/>
    <w:next w:val="Norml"/>
    <w:autoRedefine/>
    <w:semiHidden/>
    <w:pPr>
      <w:ind w:left="220"/>
    </w:pPr>
  </w:style>
  <w:style w:type="paragraph" w:styleId="TJ1">
    <w:name w:val="toc 1"/>
    <w:basedOn w:val="Norml"/>
    <w:next w:val="Norml"/>
    <w:autoRedefine/>
    <w:semiHidden/>
    <w:rsid w:val="00DD1525"/>
    <w:pPr>
      <w:tabs>
        <w:tab w:val="left" w:pos="440"/>
        <w:tab w:val="right" w:leader="dot" w:pos="9344"/>
      </w:tabs>
    </w:pPr>
  </w:style>
  <w:style w:type="paragraph" w:styleId="TJ3">
    <w:name w:val="toc 3"/>
    <w:basedOn w:val="Norml"/>
    <w:next w:val="Norml"/>
    <w:autoRedefine/>
    <w:semiHidden/>
    <w:rsid w:val="0033788C"/>
    <w:pPr>
      <w:tabs>
        <w:tab w:val="left" w:pos="1320"/>
        <w:tab w:val="right" w:leader="dot" w:pos="9344"/>
      </w:tabs>
      <w:ind w:left="440"/>
    </w:pPr>
    <w:rPr>
      <w:noProof/>
      <w:color w:val="FF0000"/>
    </w:rPr>
  </w:style>
  <w:style w:type="paragraph" w:styleId="TJ4">
    <w:name w:val="toc 4"/>
    <w:basedOn w:val="Norml"/>
    <w:next w:val="Norml"/>
    <w:autoRedefine/>
    <w:semiHidden/>
    <w:pPr>
      <w:ind w:left="660"/>
    </w:pPr>
  </w:style>
  <w:style w:type="paragraph" w:styleId="TJ5">
    <w:name w:val="toc 5"/>
    <w:basedOn w:val="Norml"/>
    <w:next w:val="Norml"/>
    <w:autoRedefine/>
    <w:semiHidden/>
    <w:pPr>
      <w:ind w:left="880"/>
    </w:pPr>
  </w:style>
  <w:style w:type="paragraph" w:styleId="TJ6">
    <w:name w:val="toc 6"/>
    <w:basedOn w:val="Norml"/>
    <w:next w:val="Norml"/>
    <w:autoRedefine/>
    <w:semiHidden/>
    <w:pPr>
      <w:ind w:left="1100"/>
    </w:pPr>
  </w:style>
  <w:style w:type="paragraph" w:styleId="TJ7">
    <w:name w:val="toc 7"/>
    <w:basedOn w:val="Norml"/>
    <w:next w:val="Norml"/>
    <w:autoRedefine/>
    <w:semiHidden/>
    <w:pPr>
      <w:ind w:left="1320"/>
    </w:pPr>
  </w:style>
  <w:style w:type="paragraph" w:styleId="TJ8">
    <w:name w:val="toc 8"/>
    <w:basedOn w:val="Norml"/>
    <w:next w:val="Norml"/>
    <w:autoRedefine/>
    <w:semiHidden/>
    <w:pPr>
      <w:ind w:left="1540"/>
    </w:pPr>
  </w:style>
  <w:style w:type="paragraph" w:styleId="TJ9">
    <w:name w:val="toc 9"/>
    <w:basedOn w:val="Norml"/>
    <w:next w:val="Norml"/>
    <w:autoRedefine/>
    <w:semiHidden/>
    <w:pPr>
      <w:ind w:left="1600"/>
    </w:pPr>
    <w:rPr>
      <w:snapToGrid w:val="0"/>
      <w:sz w:val="18"/>
    </w:rPr>
  </w:style>
  <w:style w:type="paragraph" w:customStyle="1" w:styleId="TableHeading">
    <w:name w:val="Table Heading"/>
    <w:basedOn w:val="Norml"/>
    <w:pPr>
      <w:spacing w:before="120" w:after="120"/>
    </w:pPr>
    <w:rPr>
      <w:b/>
      <w:snapToGrid w:val="0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  <w:snapToGrid w:val="0"/>
    </w:rPr>
  </w:style>
  <w:style w:type="paragraph" w:styleId="Kpalrs">
    <w:name w:val="caption"/>
    <w:basedOn w:val="Norml"/>
    <w:next w:val="Norml"/>
    <w:qFormat/>
    <w:pPr>
      <w:spacing w:before="0" w:after="120"/>
      <w:ind w:left="1418" w:hanging="1418"/>
    </w:pPr>
    <w:rPr>
      <w:b/>
      <w:snapToGrid w:val="0"/>
    </w:rPr>
  </w:style>
  <w:style w:type="paragraph" w:styleId="brajegyzk">
    <w:name w:val="table of figures"/>
    <w:basedOn w:val="Norml"/>
    <w:next w:val="Norml"/>
    <w:semiHidden/>
    <w:pPr>
      <w:ind w:left="1418" w:hanging="1418"/>
    </w:pPr>
  </w:style>
  <w:style w:type="paragraph" w:customStyle="1" w:styleId="TitleDocumentInformation">
    <w:name w:val="Title_Document_Information"/>
    <w:basedOn w:val="Szvegtrzs"/>
    <w:rsid w:val="00ED50C2"/>
    <w:pPr>
      <w:tabs>
        <w:tab w:val="left" w:pos="2835"/>
        <w:tab w:val="left" w:pos="3402"/>
        <w:tab w:val="left" w:pos="5670"/>
        <w:tab w:val="left" w:pos="8505"/>
      </w:tabs>
      <w:ind w:left="567" w:right="567"/>
    </w:pPr>
  </w:style>
  <w:style w:type="character" w:styleId="Hiperhivatkozs">
    <w:name w:val="Hyperlink"/>
    <w:rPr>
      <w:color w:val="0000FF"/>
      <w:u w:val="single"/>
    </w:rPr>
  </w:style>
  <w:style w:type="paragraph" w:customStyle="1" w:styleId="Comment">
    <w:name w:val="Comment"/>
    <w:next w:val="Szvegtrzs"/>
    <w:rsid w:val="002348F4"/>
    <w:pPr>
      <w:tabs>
        <w:tab w:val="left" w:pos="1360"/>
        <w:tab w:val="left" w:pos="1813"/>
      </w:tabs>
      <w:spacing w:before="100" w:beforeAutospacing="1" w:after="100" w:afterAutospacing="1"/>
      <w:ind w:left="680" w:right="680"/>
      <w:jc w:val="both"/>
    </w:pPr>
    <w:rPr>
      <w:rFonts w:ascii="Arial" w:hAnsi="Arial"/>
      <w:lang w:val="de-DE" w:eastAsia="de-DE"/>
    </w:rPr>
  </w:style>
  <w:style w:type="paragraph" w:customStyle="1" w:styleId="Definition">
    <w:name w:val="Definition"/>
    <w:rsid w:val="00743135"/>
    <w:pPr>
      <w:keepNext/>
      <w:tabs>
        <w:tab w:val="left" w:pos="1021"/>
      </w:tabs>
      <w:spacing w:before="40" w:after="102"/>
      <w:ind w:left="851"/>
    </w:pPr>
    <w:rPr>
      <w:sz w:val="22"/>
      <w:lang w:val="de-DE" w:eastAsia="de-DE"/>
    </w:rPr>
  </w:style>
  <w:style w:type="character" w:styleId="Mrltotthiperhivatkozs">
    <w:name w:val="FollowedHyperlink"/>
    <w:rPr>
      <w:color w:val="800080"/>
      <w:u w:val="single"/>
    </w:rPr>
  </w:style>
  <w:style w:type="paragraph" w:customStyle="1" w:styleId="Enumeration">
    <w:name w:val="Enumeration"/>
    <w:basedOn w:val="Norml"/>
    <w:link w:val="EnumerationChar"/>
    <w:rsid w:val="009634A4"/>
    <w:pPr>
      <w:numPr>
        <w:numId w:val="1"/>
      </w:numPr>
      <w:ind w:left="1106"/>
    </w:pPr>
  </w:style>
  <w:style w:type="table" w:styleId="Rcsostblzat3">
    <w:name w:val="Table Grid 3"/>
    <w:basedOn w:val="Normltblzat"/>
    <w:rsid w:val="007729F0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Title">
    <w:name w:val="Title_Title"/>
    <w:basedOn w:val="Norml"/>
    <w:rsid w:val="00B83B7B"/>
    <w:pPr>
      <w:spacing w:before="240" w:after="120"/>
      <w:jc w:val="right"/>
    </w:pPr>
    <w:rPr>
      <w:b/>
      <w:sz w:val="48"/>
    </w:rPr>
  </w:style>
  <w:style w:type="paragraph" w:customStyle="1" w:styleId="TitleCompany">
    <w:name w:val="Title_Company"/>
    <w:basedOn w:val="Norml"/>
    <w:rsid w:val="005C6324"/>
    <w:pPr>
      <w:jc w:val="right"/>
    </w:pPr>
  </w:style>
  <w:style w:type="paragraph" w:customStyle="1" w:styleId="TitleProject">
    <w:name w:val="Title_Project"/>
    <w:basedOn w:val="TitleTitle"/>
    <w:rsid w:val="00123375"/>
    <w:pPr>
      <w:spacing w:before="7200" w:after="240"/>
    </w:pPr>
    <w:rPr>
      <w:b w:val="0"/>
      <w:i/>
      <w:sz w:val="32"/>
    </w:rPr>
  </w:style>
  <w:style w:type="character" w:styleId="Jegyzethivatkozs">
    <w:name w:val="annotation reference"/>
    <w:semiHidden/>
    <w:rsid w:val="00F41EC0"/>
    <w:rPr>
      <w:sz w:val="16"/>
      <w:szCs w:val="16"/>
    </w:rPr>
  </w:style>
  <w:style w:type="paragraph" w:styleId="Jegyzetszveg">
    <w:name w:val="annotation text"/>
    <w:basedOn w:val="Norml"/>
    <w:semiHidden/>
    <w:rsid w:val="00F41EC0"/>
  </w:style>
  <w:style w:type="paragraph" w:styleId="Megjegyzstrgya">
    <w:name w:val="annotation subject"/>
    <w:basedOn w:val="Jegyzetszveg"/>
    <w:next w:val="Jegyzetszveg"/>
    <w:semiHidden/>
    <w:rsid w:val="00F41EC0"/>
    <w:rPr>
      <w:b/>
      <w:bCs/>
    </w:rPr>
  </w:style>
  <w:style w:type="paragraph" w:styleId="Buborkszveg">
    <w:name w:val="Balloon Text"/>
    <w:basedOn w:val="Norml"/>
    <w:semiHidden/>
    <w:rsid w:val="00F41EC0"/>
    <w:rPr>
      <w:rFonts w:ascii="Tahoma" w:hAnsi="Tahoma" w:cs="Tahoma"/>
      <w:sz w:val="16"/>
      <w:szCs w:val="16"/>
    </w:rPr>
  </w:style>
  <w:style w:type="paragraph" w:customStyle="1" w:styleId="TitleHead">
    <w:name w:val="Title_Head"/>
    <w:basedOn w:val="Norml"/>
    <w:rsid w:val="00123375"/>
    <w:pPr>
      <w:spacing w:before="960" w:after="360"/>
    </w:pPr>
    <w:rPr>
      <w:b/>
      <w:bCs/>
      <w:sz w:val="28"/>
    </w:rPr>
  </w:style>
  <w:style w:type="paragraph" w:customStyle="1" w:styleId="TableHeaderA">
    <w:name w:val="Table Header A"/>
    <w:basedOn w:val="Norml"/>
    <w:rsid w:val="002348F4"/>
    <w:pPr>
      <w:spacing w:after="120"/>
      <w:jc w:val="center"/>
    </w:pPr>
    <w:rPr>
      <w:b/>
      <w:lang w:eastAsia="zh-CN"/>
    </w:rPr>
  </w:style>
  <w:style w:type="paragraph" w:customStyle="1" w:styleId="CommentBlue">
    <w:name w:val="CommentBlue"/>
    <w:basedOn w:val="Comment"/>
    <w:next w:val="Cmsor2"/>
    <w:rsid w:val="00D11A88"/>
    <w:rPr>
      <w:color w:val="0000FF"/>
    </w:rPr>
  </w:style>
  <w:style w:type="table" w:customStyle="1" w:styleId="TableWithoutHeader">
    <w:name w:val="Table Without Header"/>
    <w:basedOn w:val="Normltblzat"/>
    <w:rsid w:val="00722CAC"/>
    <w:rPr>
      <w:rFonts w:ascii="Arial" w:hAnsi="Arial"/>
      <w:sz w:val="22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band1Horz">
      <w:rPr>
        <w:color w:val="auto"/>
      </w:rPr>
      <w:tblPr/>
      <w:tcPr>
        <w:shd w:val="clear" w:color="auto" w:fill="FFFFCC"/>
      </w:tcPr>
    </w:tblStylePr>
    <w:tblStylePr w:type="band2Horz">
      <w:rPr>
        <w:color w:val="auto"/>
      </w:rPr>
    </w:tblStylePr>
  </w:style>
  <w:style w:type="table" w:customStyle="1" w:styleId="TableWithHeader">
    <w:name w:val="Table With Header"/>
    <w:basedOn w:val="Normltblzat"/>
    <w:rsid w:val="005B42B8"/>
    <w:pPr>
      <w:jc w:val="center"/>
    </w:pPr>
    <w:rPr>
      <w:rFonts w:ascii="Arial" w:hAnsi="Arial"/>
      <w:sz w:val="22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E0E0E0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CC"/>
      </w:tcPr>
    </w:tblStylePr>
  </w:style>
  <w:style w:type="table" w:styleId="Rcsostblzat">
    <w:name w:val="Table Grid"/>
    <w:basedOn w:val="Normltblzat"/>
    <w:rsid w:val="004279B2"/>
    <w:pPr>
      <w:spacing w:before="60" w:line="28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zvegtrzsChar">
    <w:name w:val="Szövegtörzs Char"/>
    <w:link w:val="Szvegtrzs"/>
    <w:rsid w:val="00566D11"/>
    <w:rPr>
      <w:rFonts w:ascii="Arial" w:hAnsi="Arial"/>
      <w:snapToGrid w:val="0"/>
      <w:sz w:val="22"/>
      <w:lang w:val="en-GB" w:eastAsia="de-DE" w:bidi="ar-SA"/>
    </w:rPr>
  </w:style>
  <w:style w:type="character" w:customStyle="1" w:styleId="StyleBulleted1Char">
    <w:name w:val="Style Bulleted1 Char"/>
    <w:link w:val="StyleBulleted1"/>
    <w:rsid w:val="006E3266"/>
    <w:rPr>
      <w:rFonts w:ascii="Arial" w:hAnsi="Arial"/>
      <w:sz w:val="22"/>
      <w:lang w:val="en-GB" w:eastAsia="de-DE" w:bidi="ar-SA"/>
    </w:rPr>
  </w:style>
  <w:style w:type="paragraph" w:customStyle="1" w:styleId="StyleBulleted1">
    <w:name w:val="Style Bulleted1"/>
    <w:basedOn w:val="Norml"/>
    <w:link w:val="StyleBulleted1Char"/>
    <w:rsid w:val="006E3266"/>
    <w:pPr>
      <w:numPr>
        <w:numId w:val="2"/>
      </w:numPr>
      <w:spacing w:before="0" w:line="240" w:lineRule="auto"/>
      <w:ind w:left="1778"/>
      <w:jc w:val="left"/>
    </w:pPr>
  </w:style>
  <w:style w:type="paragraph" w:styleId="Vltozat">
    <w:name w:val="Revision"/>
    <w:hidden/>
    <w:uiPriority w:val="99"/>
    <w:semiHidden/>
    <w:rsid w:val="00944764"/>
    <w:rPr>
      <w:rFonts w:ascii="Arial" w:hAnsi="Arial"/>
      <w:sz w:val="22"/>
      <w:lang w:val="en-GB" w:eastAsia="de-DE"/>
    </w:rPr>
  </w:style>
  <w:style w:type="paragraph" w:styleId="Lista">
    <w:name w:val="List"/>
    <w:basedOn w:val="Norml"/>
    <w:rsid w:val="002C68BF"/>
    <w:pPr>
      <w:ind w:left="283" w:hanging="283"/>
    </w:pPr>
  </w:style>
  <w:style w:type="character" w:customStyle="1" w:styleId="EnumerationChar">
    <w:name w:val="Enumeration Char"/>
    <w:link w:val="Enumeration"/>
    <w:rsid w:val="005F2820"/>
    <w:rPr>
      <w:rFonts w:ascii="Arial" w:hAnsi="Arial"/>
      <w:sz w:val="22"/>
      <w:lang w:val="en-GB" w:eastAsia="de-DE" w:bidi="ar-SA"/>
    </w:rPr>
  </w:style>
  <w:style w:type="paragraph" w:styleId="Szmozottlista">
    <w:name w:val="List Number"/>
    <w:aliases w:val="steps"/>
    <w:basedOn w:val="Lista"/>
    <w:rsid w:val="002C68B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svn\projectoffice\trunk\templates\software\Software%20Requirements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107</TotalTime>
  <Pages>9</Pages>
  <Words>465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Manager>ISTQB Foundation</Manager>
  <Company>Lufthansa Systems</Company>
  <LinksUpToDate>false</LinksUpToDate>
  <CharactersWithSpaces>3670</CharactersWithSpaces>
  <SharedDoc>false</SharedDoc>
  <HLinks>
    <vt:vector size="102" baseType="variant">
      <vt:variant>
        <vt:i4>393322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_[5]_</vt:lpwstr>
      </vt:variant>
      <vt:variant>
        <vt:i4>6226005</vt:i4>
      </vt:variant>
      <vt:variant>
        <vt:i4>101</vt:i4>
      </vt:variant>
      <vt:variant>
        <vt:i4>0</vt:i4>
      </vt:variant>
      <vt:variant>
        <vt:i4>5</vt:i4>
      </vt:variant>
      <vt:variant>
        <vt:lpwstr>https://lh.svn/LH-Mail/DOC/Specifications</vt:lpwstr>
      </vt:variant>
      <vt:variant>
        <vt:lpwstr/>
      </vt:variant>
      <vt:variant>
        <vt:i4>1245246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_Toc217280377</vt:lpwstr>
      </vt:variant>
      <vt:variant>
        <vt:i4>1245246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_Toc217280376</vt:lpwstr>
      </vt:variant>
      <vt:variant>
        <vt:i4>1245246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_Toc217280375</vt:lpwstr>
      </vt:variant>
      <vt:variant>
        <vt:i4>1245246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_Toc217280374</vt:lpwstr>
      </vt:variant>
      <vt:variant>
        <vt:i4>1245246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_Toc217280373</vt:lpwstr>
      </vt:variant>
      <vt:variant>
        <vt:i4>1245246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_Toc217280372</vt:lpwstr>
      </vt:variant>
      <vt:variant>
        <vt:i4>1245246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_Toc217280371</vt:lpwstr>
      </vt:variant>
      <vt:variant>
        <vt:i4>1245246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_Toc217280370</vt:lpwstr>
      </vt:variant>
      <vt:variant>
        <vt:i4>1179710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_Toc217280369</vt:lpwstr>
      </vt:variant>
      <vt:variant>
        <vt:i4>1179710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_Toc217280368</vt:lpwstr>
      </vt:variant>
      <vt:variant>
        <vt:i4>1179710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_Toc217280367</vt:lpwstr>
      </vt:variant>
      <vt:variant>
        <vt:i4>1179710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_Toc217280366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_Toc217280365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_Toc217280364</vt:lpwstr>
      </vt:variant>
      <vt:variant>
        <vt:i4>1179710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_Toc217280363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LH-Mail</dc:subject>
  <dc:creator>Mátyás Márton</dc:creator>
  <cp:keywords/>
  <dc:description>1.0</dc:description>
  <cp:lastModifiedBy>Emeric Bartos</cp:lastModifiedBy>
  <cp:revision>7</cp:revision>
  <cp:lastPrinted>2009-01-07T09:12:00Z</cp:lastPrinted>
  <dcterms:created xsi:type="dcterms:W3CDTF">2020-12-28T22:59:00Z</dcterms:created>
  <dcterms:modified xsi:type="dcterms:W3CDTF">2021-02-28T22:22:00Z</dcterms:modified>
  <cp:category>Application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Project Office</vt:lpwstr>
  </property>
</Properties>
</file>