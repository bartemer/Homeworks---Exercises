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EE5EB" w14:textId="77777777" w:rsidR="0000479A" w:rsidRPr="00562471" w:rsidRDefault="0000479A" w:rsidP="0000479A">
      <w:pPr>
        <w:pStyle w:val="Szvegblokk"/>
        <w:rPr>
          <w:lang w:val="hu-HU"/>
        </w:rPr>
      </w:pPr>
    </w:p>
    <w:p w14:paraId="65C6571D" w14:textId="77777777" w:rsidR="008A6308" w:rsidRDefault="008A6308" w:rsidP="00EB123D">
      <w:pPr>
        <w:pStyle w:val="TitleTitle"/>
        <w:rPr>
          <w:lang w:val="hu-HU"/>
        </w:rPr>
      </w:pPr>
    </w:p>
    <w:p w14:paraId="4039D0D6" w14:textId="77777777" w:rsidR="008A6308" w:rsidRDefault="008A6308" w:rsidP="00EB123D">
      <w:pPr>
        <w:pStyle w:val="TitleTitle"/>
        <w:rPr>
          <w:lang w:val="hu-HU"/>
        </w:rPr>
      </w:pPr>
    </w:p>
    <w:p w14:paraId="7219CB7D" w14:textId="77777777" w:rsidR="008A6308" w:rsidRDefault="008A6308" w:rsidP="00EB123D">
      <w:pPr>
        <w:pStyle w:val="TitleTitle"/>
        <w:rPr>
          <w:lang w:val="hu-HU"/>
        </w:rPr>
      </w:pPr>
    </w:p>
    <w:p w14:paraId="3D429C2F" w14:textId="77777777" w:rsidR="008A6308" w:rsidRDefault="008A6308" w:rsidP="00EB123D">
      <w:pPr>
        <w:pStyle w:val="TitleTitle"/>
        <w:rPr>
          <w:lang w:val="hu-HU"/>
        </w:rPr>
      </w:pPr>
    </w:p>
    <w:p w14:paraId="10E8051B" w14:textId="77777777" w:rsidR="008A6308" w:rsidRDefault="008A6308" w:rsidP="00EB123D">
      <w:pPr>
        <w:pStyle w:val="TitleTitle"/>
        <w:rPr>
          <w:lang w:val="hu-HU"/>
        </w:rPr>
      </w:pPr>
    </w:p>
    <w:p w14:paraId="37B7C576" w14:textId="77777777" w:rsidR="008A6308" w:rsidRDefault="008A6308" w:rsidP="00EB123D">
      <w:pPr>
        <w:pStyle w:val="TitleTitle"/>
        <w:rPr>
          <w:lang w:val="hu-HU"/>
        </w:rPr>
      </w:pPr>
    </w:p>
    <w:p w14:paraId="642166D0" w14:textId="77777777" w:rsidR="008A6308" w:rsidRDefault="008A6308" w:rsidP="00EB123D">
      <w:pPr>
        <w:pStyle w:val="TitleTitle"/>
        <w:rPr>
          <w:lang w:val="hu-HU"/>
        </w:rPr>
      </w:pPr>
    </w:p>
    <w:p w14:paraId="1E080636" w14:textId="77777777" w:rsidR="007C1331" w:rsidRDefault="00567994" w:rsidP="00EB123D">
      <w:pPr>
        <w:pStyle w:val="TitleTitle"/>
        <w:rPr>
          <w:lang w:val="hu-HU"/>
        </w:rPr>
      </w:pPr>
      <w:r>
        <w:rPr>
          <w:lang w:val="hu-HU"/>
        </w:rPr>
        <w:t>Fels</w:t>
      </w:r>
      <w:r w:rsidR="007C1331">
        <w:rPr>
          <w:lang w:val="hu-HU"/>
        </w:rPr>
        <w:t xml:space="preserve">őoktatási </w:t>
      </w:r>
      <w:r>
        <w:rPr>
          <w:lang w:val="hu-HU"/>
        </w:rPr>
        <w:t>int</w:t>
      </w:r>
      <w:r w:rsidR="007C1331">
        <w:rPr>
          <w:lang w:val="hu-HU"/>
        </w:rPr>
        <w:t>ézményeket</w:t>
      </w:r>
    </w:p>
    <w:p w14:paraId="65283386" w14:textId="4CD18C81" w:rsidR="008A6308" w:rsidRDefault="00567994" w:rsidP="00EB123D">
      <w:pPr>
        <w:pStyle w:val="TitleTitle"/>
        <w:rPr>
          <w:lang w:val="hu-HU"/>
        </w:rPr>
      </w:pPr>
      <w:r>
        <w:rPr>
          <w:lang w:val="hu-HU"/>
        </w:rPr>
        <w:t xml:space="preserve"> rangsoroló rendszer</w:t>
      </w:r>
    </w:p>
    <w:p w14:paraId="41EE1F4C" w14:textId="70721F50" w:rsidR="00A978DA" w:rsidRPr="00562471" w:rsidRDefault="000F2605" w:rsidP="00EB123D">
      <w:pPr>
        <w:pStyle w:val="TitleTitle"/>
        <w:rPr>
          <w:lang w:val="hu-HU"/>
        </w:rPr>
      </w:pPr>
      <w:r w:rsidRPr="00562471">
        <w:rPr>
          <w:lang w:val="hu-HU"/>
        </w:rPr>
        <w:t>Követelmény specifikáció</w:t>
      </w:r>
    </w:p>
    <w:p w14:paraId="67337A01" w14:textId="1497B03A" w:rsidR="00C6757F" w:rsidRPr="00562471" w:rsidRDefault="008A6308" w:rsidP="00DB7758">
      <w:pPr>
        <w:pStyle w:val="TitleCompany"/>
        <w:rPr>
          <w:snapToGrid w:val="0"/>
          <w:lang w:val="hu-HU"/>
        </w:rPr>
      </w:pPr>
      <w:r>
        <w:rPr>
          <w:lang w:val="hu-HU"/>
        </w:rPr>
        <w:t>Dátum</w:t>
      </w:r>
      <w:r w:rsidR="00567994">
        <w:rPr>
          <w:lang w:val="hu-HU"/>
        </w:rPr>
        <w:t xml:space="preserve"> 2020.11.30</w:t>
      </w:r>
      <w:r w:rsidR="00562471">
        <w:rPr>
          <w:lang w:val="hu-HU"/>
        </w:rPr>
        <w:t>.</w:t>
      </w:r>
    </w:p>
    <w:p w14:paraId="3CDC5892" w14:textId="13AAE732" w:rsidR="00C6757F" w:rsidRPr="00562471" w:rsidRDefault="00C6757F" w:rsidP="00DB7758">
      <w:pPr>
        <w:pStyle w:val="TitleCompany"/>
        <w:rPr>
          <w:snapToGrid w:val="0"/>
          <w:lang w:val="hu-HU"/>
        </w:rPr>
      </w:pPr>
      <w:proofErr w:type="spellStart"/>
      <w:r w:rsidRPr="00562471">
        <w:rPr>
          <w:snapToGrid w:val="0"/>
          <w:lang w:val="hu-HU"/>
        </w:rPr>
        <w:t>V</w:t>
      </w:r>
      <w:r w:rsidR="008A6308">
        <w:rPr>
          <w:snapToGrid w:val="0"/>
          <w:lang w:val="hu-HU"/>
        </w:rPr>
        <w:t>erzio</w:t>
      </w:r>
      <w:proofErr w:type="spellEnd"/>
      <w:r w:rsidR="00567994">
        <w:rPr>
          <w:snapToGrid w:val="0"/>
          <w:lang w:val="hu-HU"/>
        </w:rPr>
        <w:t xml:space="preserve"> 0.1</w:t>
      </w:r>
      <w:r w:rsidRPr="00562471">
        <w:rPr>
          <w:snapToGrid w:val="0"/>
          <w:lang w:val="hu-HU"/>
        </w:rPr>
        <w:fldChar w:fldCharType="begin"/>
      </w:r>
      <w:r w:rsidRPr="00562471">
        <w:rPr>
          <w:snapToGrid w:val="0"/>
          <w:lang w:val="hu-HU"/>
        </w:rPr>
        <w:instrText xml:space="preserve"> KEYWORDS   \* MERGEFORMAT </w:instrText>
      </w:r>
      <w:r w:rsidRPr="00562471">
        <w:rPr>
          <w:snapToGrid w:val="0"/>
          <w:lang w:val="hu-HU"/>
        </w:rPr>
        <w:fldChar w:fldCharType="end"/>
      </w:r>
    </w:p>
    <w:p w14:paraId="6C3EBB91" w14:textId="77777777" w:rsidR="00743135" w:rsidRPr="00562471" w:rsidRDefault="003E66D3" w:rsidP="00743135">
      <w:pPr>
        <w:pStyle w:val="TitleDocumentInformation"/>
        <w:rPr>
          <w:lang w:val="hu-HU"/>
        </w:rPr>
      </w:pPr>
      <w:r w:rsidRPr="00562471">
        <w:rPr>
          <w:lang w:val="hu-HU"/>
        </w:rPr>
        <w:t xml:space="preserve"> </w:t>
      </w:r>
    </w:p>
    <w:p w14:paraId="3DAEA469" w14:textId="77777777" w:rsidR="004F6E57" w:rsidRPr="00562471" w:rsidRDefault="000F2605" w:rsidP="00721F1B">
      <w:pPr>
        <w:jc w:val="right"/>
        <w:rPr>
          <w:b/>
          <w:sz w:val="28"/>
          <w:szCs w:val="28"/>
          <w:lang w:val="hu-HU"/>
        </w:rPr>
      </w:pPr>
      <w:r w:rsidRPr="00562471">
        <w:rPr>
          <w:b/>
          <w:sz w:val="28"/>
          <w:szCs w:val="28"/>
          <w:lang w:val="hu-HU"/>
        </w:rPr>
        <w:t>Dokumentum információk</w:t>
      </w:r>
    </w:p>
    <w:tbl>
      <w:tblPr>
        <w:tblW w:w="0" w:type="auto"/>
        <w:jc w:val="righ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3"/>
        <w:gridCol w:w="1911"/>
      </w:tblGrid>
      <w:tr w:rsidR="00924589" w:rsidRPr="00562471" w14:paraId="7B8B4A1F" w14:textId="77777777" w:rsidTr="000F2605">
        <w:trPr>
          <w:trHeight w:val="383"/>
          <w:jc w:val="right"/>
        </w:trPr>
        <w:tc>
          <w:tcPr>
            <w:tcW w:w="2473" w:type="dxa"/>
          </w:tcPr>
          <w:p w14:paraId="6FE61800" w14:textId="77777777" w:rsidR="00924589" w:rsidRPr="00562471" w:rsidRDefault="000F2605" w:rsidP="00924589">
            <w:pPr>
              <w:jc w:val="right"/>
              <w:rPr>
                <w:sz w:val="16"/>
                <w:szCs w:val="16"/>
                <w:lang w:val="hu-HU"/>
              </w:rPr>
            </w:pPr>
            <w:r w:rsidRPr="00562471">
              <w:rPr>
                <w:sz w:val="16"/>
                <w:szCs w:val="16"/>
                <w:lang w:val="hu-HU"/>
              </w:rPr>
              <w:t>Szerző</w:t>
            </w:r>
          </w:p>
        </w:tc>
        <w:tc>
          <w:tcPr>
            <w:tcW w:w="1911" w:type="dxa"/>
          </w:tcPr>
          <w:p w14:paraId="69339941" w14:textId="21A4A04E" w:rsidR="00924589" w:rsidRPr="00562471" w:rsidRDefault="00567994" w:rsidP="00924589">
            <w:pPr>
              <w:jc w:val="left"/>
              <w:rPr>
                <w:sz w:val="16"/>
                <w:szCs w:val="16"/>
                <w:lang w:val="hu-HU"/>
              </w:rPr>
            </w:pPr>
            <w:r w:rsidRPr="00567994">
              <w:rPr>
                <w:sz w:val="16"/>
                <w:szCs w:val="16"/>
                <w:lang w:val="hu-HU"/>
              </w:rPr>
              <w:t>Bartos Emeric</w:t>
            </w:r>
          </w:p>
        </w:tc>
      </w:tr>
      <w:tr w:rsidR="00924589" w:rsidRPr="00562471" w14:paraId="284D89E8" w14:textId="77777777" w:rsidTr="000F2605">
        <w:trPr>
          <w:trHeight w:val="322"/>
          <w:jc w:val="right"/>
        </w:trPr>
        <w:tc>
          <w:tcPr>
            <w:tcW w:w="2473" w:type="dxa"/>
          </w:tcPr>
          <w:p w14:paraId="29A77C9A" w14:textId="77777777" w:rsidR="00924589" w:rsidRPr="00562471" w:rsidRDefault="000F2605" w:rsidP="00924589">
            <w:pPr>
              <w:jc w:val="right"/>
              <w:rPr>
                <w:sz w:val="16"/>
                <w:szCs w:val="16"/>
                <w:lang w:val="hu-HU"/>
              </w:rPr>
            </w:pPr>
            <w:r w:rsidRPr="00562471">
              <w:rPr>
                <w:sz w:val="16"/>
                <w:szCs w:val="16"/>
                <w:lang w:val="hu-HU"/>
              </w:rPr>
              <w:t>Létrehozás dátuma</w:t>
            </w:r>
          </w:p>
        </w:tc>
        <w:tc>
          <w:tcPr>
            <w:tcW w:w="1911" w:type="dxa"/>
          </w:tcPr>
          <w:p w14:paraId="1963E4CF" w14:textId="391AFDC6" w:rsidR="00924589" w:rsidRPr="00562471" w:rsidRDefault="00567994" w:rsidP="00924589">
            <w:pPr>
              <w:jc w:val="left"/>
              <w:rPr>
                <w:sz w:val="16"/>
                <w:szCs w:val="16"/>
                <w:lang w:val="hu-HU"/>
              </w:rPr>
            </w:pPr>
            <w:r>
              <w:rPr>
                <w:sz w:val="16"/>
                <w:szCs w:val="16"/>
                <w:lang w:val="hu-HU"/>
              </w:rPr>
              <w:t>2020.11.30.</w:t>
            </w:r>
          </w:p>
        </w:tc>
      </w:tr>
      <w:tr w:rsidR="00924589" w:rsidRPr="00562471" w14:paraId="4A278B7A" w14:textId="77777777" w:rsidTr="000F2605">
        <w:trPr>
          <w:trHeight w:val="292"/>
          <w:jc w:val="right"/>
        </w:trPr>
        <w:tc>
          <w:tcPr>
            <w:tcW w:w="2473" w:type="dxa"/>
          </w:tcPr>
          <w:p w14:paraId="41B03F4E" w14:textId="77777777" w:rsidR="00924589" w:rsidRPr="00562471" w:rsidRDefault="000F2605" w:rsidP="00924589">
            <w:pPr>
              <w:jc w:val="right"/>
              <w:rPr>
                <w:sz w:val="16"/>
                <w:szCs w:val="16"/>
                <w:lang w:val="hu-HU"/>
              </w:rPr>
            </w:pPr>
            <w:r w:rsidRPr="00562471">
              <w:rPr>
                <w:sz w:val="16"/>
                <w:szCs w:val="16"/>
                <w:lang w:val="hu-HU"/>
              </w:rPr>
              <w:t>Fájl neve</w:t>
            </w:r>
          </w:p>
        </w:tc>
        <w:tc>
          <w:tcPr>
            <w:tcW w:w="1911" w:type="dxa"/>
          </w:tcPr>
          <w:p w14:paraId="21796BC1" w14:textId="2019D7F7" w:rsidR="00924589" w:rsidRPr="00562471" w:rsidRDefault="007C1331" w:rsidP="00924589">
            <w:pPr>
              <w:jc w:val="left"/>
              <w:rPr>
                <w:sz w:val="16"/>
                <w:szCs w:val="16"/>
                <w:lang w:val="hu-HU"/>
              </w:rPr>
            </w:pPr>
            <w:r>
              <w:rPr>
                <w:sz w:val="16"/>
                <w:szCs w:val="16"/>
                <w:lang w:val="hu-HU"/>
              </w:rPr>
              <w:t>fels</w:t>
            </w:r>
            <w:r w:rsidR="002025C8">
              <w:rPr>
                <w:sz w:val="16"/>
                <w:szCs w:val="16"/>
                <w:lang w:val="hu-HU"/>
              </w:rPr>
              <w:t>_</w:t>
            </w:r>
            <w:r>
              <w:rPr>
                <w:sz w:val="16"/>
                <w:szCs w:val="16"/>
                <w:lang w:val="hu-HU"/>
              </w:rPr>
              <w:t>int_01.docx</w:t>
            </w:r>
          </w:p>
        </w:tc>
      </w:tr>
      <w:tr w:rsidR="00924589" w:rsidRPr="00562471" w14:paraId="45938F6D" w14:textId="77777777" w:rsidTr="000F2605">
        <w:trPr>
          <w:trHeight w:val="398"/>
          <w:jc w:val="right"/>
        </w:trPr>
        <w:tc>
          <w:tcPr>
            <w:tcW w:w="2473" w:type="dxa"/>
          </w:tcPr>
          <w:p w14:paraId="6A1EA248" w14:textId="77777777" w:rsidR="00924589" w:rsidRPr="00562471" w:rsidRDefault="000F2605" w:rsidP="00924589">
            <w:pPr>
              <w:jc w:val="right"/>
              <w:rPr>
                <w:sz w:val="16"/>
                <w:szCs w:val="16"/>
                <w:lang w:val="hu-HU"/>
              </w:rPr>
            </w:pPr>
            <w:r w:rsidRPr="00562471">
              <w:rPr>
                <w:sz w:val="16"/>
                <w:szCs w:val="16"/>
                <w:lang w:val="hu-HU"/>
              </w:rPr>
              <w:t>Utolsó módosító</w:t>
            </w:r>
          </w:p>
        </w:tc>
        <w:tc>
          <w:tcPr>
            <w:tcW w:w="1911" w:type="dxa"/>
          </w:tcPr>
          <w:p w14:paraId="344491A1" w14:textId="778DF152" w:rsidR="00924589" w:rsidRPr="00562471" w:rsidRDefault="007C1331" w:rsidP="00924589">
            <w:pPr>
              <w:jc w:val="left"/>
              <w:rPr>
                <w:sz w:val="16"/>
                <w:szCs w:val="16"/>
                <w:lang w:val="hu-HU"/>
              </w:rPr>
            </w:pPr>
            <w:r w:rsidRPr="007C1331">
              <w:rPr>
                <w:sz w:val="16"/>
                <w:szCs w:val="16"/>
                <w:lang w:val="hu-HU"/>
              </w:rPr>
              <w:t>Bartos Emeric</w:t>
            </w:r>
          </w:p>
        </w:tc>
      </w:tr>
      <w:tr w:rsidR="00924589" w:rsidRPr="00562471" w14:paraId="4AED2F8F" w14:textId="77777777" w:rsidTr="000F2605">
        <w:trPr>
          <w:trHeight w:val="368"/>
          <w:jc w:val="right"/>
        </w:trPr>
        <w:tc>
          <w:tcPr>
            <w:tcW w:w="2473" w:type="dxa"/>
          </w:tcPr>
          <w:p w14:paraId="48F21C71" w14:textId="77777777" w:rsidR="00924589" w:rsidRPr="00562471" w:rsidRDefault="000F2605" w:rsidP="00924589">
            <w:pPr>
              <w:jc w:val="right"/>
              <w:rPr>
                <w:sz w:val="16"/>
                <w:szCs w:val="16"/>
                <w:lang w:val="hu-HU"/>
              </w:rPr>
            </w:pPr>
            <w:r w:rsidRPr="00562471">
              <w:rPr>
                <w:sz w:val="16"/>
                <w:szCs w:val="16"/>
                <w:lang w:val="hu-HU"/>
              </w:rPr>
              <w:t>Utolsó módosítás dátuma</w:t>
            </w:r>
          </w:p>
        </w:tc>
        <w:tc>
          <w:tcPr>
            <w:tcW w:w="1911" w:type="dxa"/>
          </w:tcPr>
          <w:p w14:paraId="0B39FEB5" w14:textId="0D817E32" w:rsidR="00924589" w:rsidRPr="00562471" w:rsidRDefault="00567994" w:rsidP="00DD0773">
            <w:pPr>
              <w:jc w:val="left"/>
              <w:rPr>
                <w:sz w:val="16"/>
                <w:szCs w:val="16"/>
                <w:lang w:val="hu-HU"/>
              </w:rPr>
            </w:pPr>
            <w:r>
              <w:rPr>
                <w:sz w:val="16"/>
                <w:szCs w:val="16"/>
                <w:lang w:val="hu-HU"/>
              </w:rPr>
              <w:t>2020. 12. 29.</w:t>
            </w:r>
          </w:p>
        </w:tc>
      </w:tr>
      <w:tr w:rsidR="00924589" w:rsidRPr="00562471" w14:paraId="6EFB2E2D" w14:textId="77777777" w:rsidTr="000F2605">
        <w:trPr>
          <w:trHeight w:val="368"/>
          <w:jc w:val="right"/>
        </w:trPr>
        <w:tc>
          <w:tcPr>
            <w:tcW w:w="2473" w:type="dxa"/>
          </w:tcPr>
          <w:p w14:paraId="08465792" w14:textId="77777777" w:rsidR="00924589" w:rsidRPr="00562471" w:rsidRDefault="000F2605" w:rsidP="00924589">
            <w:pPr>
              <w:jc w:val="right"/>
              <w:rPr>
                <w:sz w:val="16"/>
                <w:szCs w:val="16"/>
                <w:lang w:val="hu-HU"/>
              </w:rPr>
            </w:pPr>
            <w:r w:rsidRPr="00562471">
              <w:rPr>
                <w:sz w:val="16"/>
                <w:szCs w:val="16"/>
                <w:lang w:val="hu-HU"/>
              </w:rPr>
              <w:t>Kategória</w:t>
            </w:r>
          </w:p>
        </w:tc>
        <w:tc>
          <w:tcPr>
            <w:tcW w:w="1911" w:type="dxa"/>
          </w:tcPr>
          <w:p w14:paraId="0D9A2E9E" w14:textId="77777777" w:rsidR="00924589" w:rsidRPr="00562471" w:rsidRDefault="000F2605" w:rsidP="00924589">
            <w:pPr>
              <w:jc w:val="left"/>
              <w:rPr>
                <w:sz w:val="16"/>
                <w:szCs w:val="16"/>
                <w:lang w:val="hu-HU"/>
              </w:rPr>
            </w:pPr>
            <w:r w:rsidRPr="00562471">
              <w:rPr>
                <w:sz w:val="16"/>
                <w:szCs w:val="16"/>
                <w:lang w:val="hu-HU"/>
              </w:rPr>
              <w:t>Alkalmazás</w:t>
            </w:r>
          </w:p>
        </w:tc>
      </w:tr>
    </w:tbl>
    <w:p w14:paraId="352758D4" w14:textId="77777777" w:rsidR="00924589" w:rsidRPr="00562471" w:rsidRDefault="00924589" w:rsidP="00924589">
      <w:pPr>
        <w:pStyle w:val="TitleDocumentInformation"/>
        <w:jc w:val="right"/>
        <w:rPr>
          <w:lang w:val="hu-HU"/>
        </w:rPr>
      </w:pPr>
    </w:p>
    <w:p w14:paraId="418786D2" w14:textId="77777777" w:rsidR="00924589" w:rsidRPr="00562471" w:rsidRDefault="00924589" w:rsidP="00924589">
      <w:pPr>
        <w:pStyle w:val="TitleDocumentInformation"/>
        <w:jc w:val="right"/>
        <w:rPr>
          <w:lang w:val="hu-HU"/>
        </w:rPr>
      </w:pPr>
    </w:p>
    <w:p w14:paraId="074BFCE9" w14:textId="77777777" w:rsidR="00924589" w:rsidRPr="00562471" w:rsidRDefault="00924589" w:rsidP="00924589">
      <w:pPr>
        <w:pStyle w:val="TitleDocumentInformation"/>
        <w:jc w:val="right"/>
        <w:rPr>
          <w:lang w:val="hu-HU"/>
        </w:rPr>
      </w:pPr>
    </w:p>
    <w:p w14:paraId="0932293A" w14:textId="77777777" w:rsidR="00DB7758" w:rsidRPr="00562471" w:rsidRDefault="000F2605" w:rsidP="00DB7758">
      <w:pPr>
        <w:pStyle w:val="TitleHead"/>
        <w:rPr>
          <w:lang w:val="hu-HU"/>
        </w:rPr>
      </w:pPr>
      <w:r w:rsidRPr="00562471">
        <w:rPr>
          <w:lang w:val="hu-HU"/>
        </w:rPr>
        <w:t>Változtatási történet</w:t>
      </w:r>
    </w:p>
    <w:tbl>
      <w:tblPr>
        <w:tblW w:w="9356" w:type="dxa"/>
        <w:tblInd w:w="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900"/>
        <w:gridCol w:w="1935"/>
        <w:gridCol w:w="1755"/>
        <w:gridCol w:w="1647"/>
        <w:gridCol w:w="3119"/>
      </w:tblGrid>
      <w:tr w:rsidR="00562471" w:rsidRPr="00562471" w14:paraId="2514536C" w14:textId="77777777" w:rsidTr="00562471">
        <w:trPr>
          <w:cantSplit/>
          <w:tblHeader/>
        </w:trPr>
        <w:tc>
          <w:tcPr>
            <w:tcW w:w="900" w:type="dxa"/>
            <w:shd w:val="pct10" w:color="auto" w:fill="auto"/>
          </w:tcPr>
          <w:p w14:paraId="64643A7C" w14:textId="77777777" w:rsidR="00DB7758" w:rsidRPr="00562471" w:rsidRDefault="000F2605" w:rsidP="005B1A11">
            <w:pPr>
              <w:pStyle w:val="TableHeading"/>
              <w:jc w:val="center"/>
              <w:rPr>
                <w:lang w:val="hu-HU"/>
              </w:rPr>
            </w:pPr>
            <w:r w:rsidRPr="00562471">
              <w:rPr>
                <w:lang w:val="hu-HU"/>
              </w:rPr>
              <w:t>Verzió</w:t>
            </w:r>
          </w:p>
        </w:tc>
        <w:tc>
          <w:tcPr>
            <w:tcW w:w="1935" w:type="dxa"/>
            <w:shd w:val="pct10" w:color="auto" w:fill="auto"/>
          </w:tcPr>
          <w:p w14:paraId="74248B86" w14:textId="77777777" w:rsidR="00DB7758" w:rsidRPr="00562471" w:rsidRDefault="000F2605" w:rsidP="005B1A11">
            <w:pPr>
              <w:pStyle w:val="TableHeading"/>
              <w:jc w:val="center"/>
              <w:rPr>
                <w:lang w:val="hu-HU"/>
              </w:rPr>
            </w:pPr>
            <w:r w:rsidRPr="00562471">
              <w:rPr>
                <w:lang w:val="hu-HU"/>
              </w:rPr>
              <w:t>Dátum</w:t>
            </w:r>
          </w:p>
        </w:tc>
        <w:tc>
          <w:tcPr>
            <w:tcW w:w="1755" w:type="dxa"/>
            <w:shd w:val="pct10" w:color="auto" w:fill="auto"/>
          </w:tcPr>
          <w:p w14:paraId="390983C6" w14:textId="77777777" w:rsidR="00DB7758" w:rsidRPr="00562471" w:rsidRDefault="000F2605" w:rsidP="005B1A11">
            <w:pPr>
              <w:pStyle w:val="TableHeading"/>
              <w:jc w:val="center"/>
              <w:rPr>
                <w:lang w:val="hu-HU"/>
              </w:rPr>
            </w:pPr>
            <w:r w:rsidRPr="00562471">
              <w:rPr>
                <w:lang w:val="hu-HU"/>
              </w:rPr>
              <w:t>Státusz</w:t>
            </w:r>
          </w:p>
        </w:tc>
        <w:tc>
          <w:tcPr>
            <w:tcW w:w="1647" w:type="dxa"/>
            <w:shd w:val="pct10" w:color="auto" w:fill="auto"/>
          </w:tcPr>
          <w:p w14:paraId="3D111294" w14:textId="77777777" w:rsidR="00DB7758" w:rsidRPr="00562471" w:rsidRDefault="000F2605" w:rsidP="005B1A11">
            <w:pPr>
              <w:pStyle w:val="TableHeading"/>
              <w:jc w:val="center"/>
              <w:rPr>
                <w:lang w:val="hu-HU"/>
              </w:rPr>
            </w:pPr>
            <w:r w:rsidRPr="00562471">
              <w:rPr>
                <w:lang w:val="hu-HU"/>
              </w:rPr>
              <w:t>Szerző</w:t>
            </w:r>
          </w:p>
        </w:tc>
        <w:tc>
          <w:tcPr>
            <w:tcW w:w="3119" w:type="dxa"/>
            <w:shd w:val="pct10" w:color="auto" w:fill="auto"/>
          </w:tcPr>
          <w:p w14:paraId="530294D3" w14:textId="77777777" w:rsidR="00DB7758" w:rsidRPr="00562471" w:rsidRDefault="000F2605" w:rsidP="005B1A11">
            <w:pPr>
              <w:pStyle w:val="TableHeading"/>
              <w:jc w:val="center"/>
              <w:rPr>
                <w:lang w:val="hu-HU"/>
              </w:rPr>
            </w:pPr>
            <w:r w:rsidRPr="00562471">
              <w:rPr>
                <w:lang w:val="hu-HU"/>
              </w:rPr>
              <w:t>Változtatások</w:t>
            </w:r>
          </w:p>
        </w:tc>
      </w:tr>
      <w:tr w:rsidR="00562471" w:rsidRPr="00562471" w14:paraId="3036FFD1" w14:textId="77777777" w:rsidTr="00562471">
        <w:trPr>
          <w:cantSplit/>
          <w:trHeight w:hRule="exact" w:val="60"/>
          <w:tblHeader/>
        </w:trPr>
        <w:tc>
          <w:tcPr>
            <w:tcW w:w="900" w:type="dxa"/>
            <w:shd w:val="pct50" w:color="auto" w:fill="auto"/>
          </w:tcPr>
          <w:p w14:paraId="17D117E0" w14:textId="77777777" w:rsidR="00DB7758" w:rsidRPr="00562471" w:rsidRDefault="00DB7758" w:rsidP="005B1A11">
            <w:pPr>
              <w:rPr>
                <w:sz w:val="20"/>
                <w:lang w:val="hu-HU"/>
              </w:rPr>
            </w:pPr>
          </w:p>
        </w:tc>
        <w:tc>
          <w:tcPr>
            <w:tcW w:w="1935" w:type="dxa"/>
            <w:shd w:val="pct50" w:color="auto" w:fill="auto"/>
          </w:tcPr>
          <w:p w14:paraId="4B8DA459" w14:textId="77777777" w:rsidR="00DB7758" w:rsidRPr="00562471" w:rsidRDefault="00DB7758" w:rsidP="005B1A11">
            <w:pPr>
              <w:rPr>
                <w:sz w:val="20"/>
                <w:lang w:val="hu-HU"/>
              </w:rPr>
            </w:pPr>
          </w:p>
        </w:tc>
        <w:tc>
          <w:tcPr>
            <w:tcW w:w="1755" w:type="dxa"/>
            <w:shd w:val="pct50" w:color="auto" w:fill="auto"/>
          </w:tcPr>
          <w:p w14:paraId="13E6B81C" w14:textId="77777777" w:rsidR="00DB7758" w:rsidRPr="00562471" w:rsidRDefault="00DB7758" w:rsidP="005B1A11">
            <w:pPr>
              <w:rPr>
                <w:sz w:val="20"/>
                <w:lang w:val="hu-HU"/>
              </w:rPr>
            </w:pPr>
          </w:p>
        </w:tc>
        <w:tc>
          <w:tcPr>
            <w:tcW w:w="1647" w:type="dxa"/>
            <w:shd w:val="pct50" w:color="auto" w:fill="auto"/>
          </w:tcPr>
          <w:p w14:paraId="1531D27B" w14:textId="77777777" w:rsidR="00DB7758" w:rsidRPr="00562471" w:rsidRDefault="00DB7758" w:rsidP="005B1A11">
            <w:pPr>
              <w:rPr>
                <w:sz w:val="20"/>
                <w:lang w:val="hu-HU"/>
              </w:rPr>
            </w:pPr>
          </w:p>
        </w:tc>
        <w:tc>
          <w:tcPr>
            <w:tcW w:w="3119" w:type="dxa"/>
            <w:shd w:val="pct50" w:color="auto" w:fill="auto"/>
          </w:tcPr>
          <w:p w14:paraId="33647706" w14:textId="77777777" w:rsidR="00DB7758" w:rsidRPr="00562471" w:rsidRDefault="00DB7758" w:rsidP="005B1A11">
            <w:pPr>
              <w:rPr>
                <w:sz w:val="20"/>
                <w:lang w:val="hu-HU"/>
              </w:rPr>
            </w:pPr>
          </w:p>
        </w:tc>
      </w:tr>
      <w:tr w:rsidR="00562471" w:rsidRPr="00562471" w14:paraId="37EEA59F" w14:textId="77777777" w:rsidTr="00562471">
        <w:trPr>
          <w:cantSplit/>
        </w:trPr>
        <w:tc>
          <w:tcPr>
            <w:tcW w:w="900" w:type="dxa"/>
          </w:tcPr>
          <w:p w14:paraId="4900B836" w14:textId="058307AF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  <w:tc>
          <w:tcPr>
            <w:tcW w:w="1935" w:type="dxa"/>
          </w:tcPr>
          <w:p w14:paraId="3BA7CDCD" w14:textId="0ECA7D13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  <w:tc>
          <w:tcPr>
            <w:tcW w:w="1755" w:type="dxa"/>
          </w:tcPr>
          <w:p w14:paraId="2F8F17AD" w14:textId="092CF3BC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  <w:tc>
          <w:tcPr>
            <w:tcW w:w="1647" w:type="dxa"/>
          </w:tcPr>
          <w:p w14:paraId="1F8C1866" w14:textId="1C8F1EC2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  <w:tc>
          <w:tcPr>
            <w:tcW w:w="3119" w:type="dxa"/>
          </w:tcPr>
          <w:p w14:paraId="5C90BEA5" w14:textId="399BB971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</w:tr>
      <w:tr w:rsidR="00562471" w:rsidRPr="00562471" w14:paraId="3ACC050D" w14:textId="77777777" w:rsidTr="00562471">
        <w:trPr>
          <w:cantSplit/>
          <w:trHeight w:val="237"/>
        </w:trPr>
        <w:tc>
          <w:tcPr>
            <w:tcW w:w="900" w:type="dxa"/>
          </w:tcPr>
          <w:p w14:paraId="59548AE5" w14:textId="2625EA09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  <w:tc>
          <w:tcPr>
            <w:tcW w:w="1935" w:type="dxa"/>
          </w:tcPr>
          <w:p w14:paraId="1B614DA2" w14:textId="179027C6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  <w:tc>
          <w:tcPr>
            <w:tcW w:w="1755" w:type="dxa"/>
          </w:tcPr>
          <w:p w14:paraId="7EEBFC8A" w14:textId="10529BDE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  <w:tc>
          <w:tcPr>
            <w:tcW w:w="1647" w:type="dxa"/>
          </w:tcPr>
          <w:p w14:paraId="3E443F48" w14:textId="4C324B52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  <w:tc>
          <w:tcPr>
            <w:tcW w:w="3119" w:type="dxa"/>
          </w:tcPr>
          <w:p w14:paraId="5B3C7E74" w14:textId="4080610E" w:rsidR="00416990" w:rsidRPr="00562471" w:rsidRDefault="00416990" w:rsidP="00390869">
            <w:pPr>
              <w:rPr>
                <w:sz w:val="20"/>
                <w:lang w:val="hu-HU"/>
              </w:rPr>
            </w:pPr>
          </w:p>
        </w:tc>
      </w:tr>
    </w:tbl>
    <w:p w14:paraId="4DEE04AD" w14:textId="77777777" w:rsidR="00CC0ACB" w:rsidRDefault="00CC0ACB" w:rsidP="00743135">
      <w:pPr>
        <w:pStyle w:val="TitleHead"/>
        <w:rPr>
          <w:lang w:val="hu-HU"/>
        </w:rPr>
      </w:pPr>
    </w:p>
    <w:p w14:paraId="3F362E2D" w14:textId="77777777" w:rsidR="00DB7758" w:rsidRPr="00562471" w:rsidRDefault="00CC0ACB" w:rsidP="00743135">
      <w:pPr>
        <w:pStyle w:val="TitleHead"/>
        <w:rPr>
          <w:lang w:val="hu-HU"/>
        </w:rPr>
      </w:pPr>
      <w:r>
        <w:rPr>
          <w:lang w:val="hu-HU"/>
        </w:rPr>
        <w:br w:type="page"/>
      </w:r>
      <w:r w:rsidR="00797672" w:rsidRPr="00562471">
        <w:rPr>
          <w:lang w:val="hu-HU"/>
        </w:rPr>
        <w:lastRenderedPageBreak/>
        <w:t>Tartalomjegyzék</w:t>
      </w:r>
    </w:p>
    <w:p w14:paraId="1C963936" w14:textId="77777777" w:rsidR="0000479A" w:rsidRPr="00562471" w:rsidRDefault="00F8451B">
      <w:pPr>
        <w:pStyle w:val="TJ1"/>
        <w:rPr>
          <w:rFonts w:ascii="Times New Roman" w:hAnsi="Times New Roman"/>
          <w:noProof/>
          <w:sz w:val="24"/>
          <w:szCs w:val="24"/>
          <w:lang w:val="hu-HU" w:eastAsia="hu-HU"/>
        </w:rPr>
      </w:pPr>
      <w:r w:rsidRPr="00562471">
        <w:rPr>
          <w:rStyle w:val="Hiperhivatkozs"/>
          <w:color w:val="auto"/>
          <w:lang w:val="hu-HU"/>
        </w:rPr>
        <w:fldChar w:fldCharType="begin"/>
      </w:r>
      <w:r w:rsidRPr="00562471">
        <w:rPr>
          <w:rStyle w:val="Hiperhivatkozs"/>
          <w:color w:val="auto"/>
          <w:lang w:val="hu-HU"/>
        </w:rPr>
        <w:instrText xml:space="preserve"> TOC \o "1-3" \h \z </w:instrText>
      </w:r>
      <w:r w:rsidRPr="00562471">
        <w:rPr>
          <w:rStyle w:val="Hiperhivatkozs"/>
          <w:color w:val="auto"/>
          <w:lang w:val="hu-HU"/>
        </w:rPr>
        <w:fldChar w:fldCharType="separate"/>
      </w:r>
      <w:hyperlink w:anchor="_Toc217280363" w:history="1">
        <w:r w:rsidR="0000479A" w:rsidRPr="00562471">
          <w:rPr>
            <w:rStyle w:val="Hiperhivatkozs"/>
            <w:noProof/>
            <w:color w:val="auto"/>
            <w:lang w:val="hu-HU"/>
          </w:rPr>
          <w:t>1</w:t>
        </w:r>
        <w:r w:rsidR="0000479A" w:rsidRPr="00562471">
          <w:rPr>
            <w:rFonts w:ascii="Times New Roman" w:hAnsi="Times New Roman"/>
            <w:noProof/>
            <w:sz w:val="24"/>
            <w:szCs w:val="24"/>
            <w:lang w:val="hu-HU" w:eastAsia="hu-HU"/>
          </w:rPr>
          <w:tab/>
        </w:r>
        <w:r w:rsidR="00797672" w:rsidRPr="00562471">
          <w:rPr>
            <w:rStyle w:val="Hiperhivatkozs"/>
            <w:noProof/>
            <w:color w:val="auto"/>
            <w:lang w:val="hu-HU"/>
          </w:rPr>
          <w:t>Bevezetés</w:t>
        </w:r>
        <w:r w:rsidR="0000479A" w:rsidRPr="00562471">
          <w:rPr>
            <w:noProof/>
            <w:webHidden/>
            <w:lang w:val="hu-HU"/>
          </w:rPr>
          <w:tab/>
        </w:r>
        <w:r w:rsidR="0000479A" w:rsidRPr="00562471">
          <w:rPr>
            <w:noProof/>
            <w:webHidden/>
            <w:lang w:val="hu-HU"/>
          </w:rPr>
          <w:fldChar w:fldCharType="begin"/>
        </w:r>
        <w:r w:rsidR="0000479A" w:rsidRPr="00562471">
          <w:rPr>
            <w:noProof/>
            <w:webHidden/>
            <w:lang w:val="hu-HU"/>
          </w:rPr>
          <w:instrText xml:space="preserve"> PAGEREF _Toc217280363 \h </w:instrText>
        </w:r>
        <w:r w:rsidR="0000479A" w:rsidRPr="00562471">
          <w:rPr>
            <w:noProof/>
            <w:webHidden/>
            <w:lang w:val="hu-HU"/>
          </w:rPr>
        </w:r>
        <w:r w:rsidR="0000479A" w:rsidRPr="00562471">
          <w:rPr>
            <w:noProof/>
            <w:webHidden/>
            <w:lang w:val="hu-HU"/>
          </w:rPr>
          <w:fldChar w:fldCharType="separate"/>
        </w:r>
        <w:r w:rsidR="00932A31" w:rsidRPr="00562471">
          <w:rPr>
            <w:noProof/>
            <w:webHidden/>
            <w:lang w:val="hu-HU"/>
          </w:rPr>
          <w:t>4</w:t>
        </w:r>
        <w:r w:rsidR="0000479A" w:rsidRPr="00562471">
          <w:rPr>
            <w:noProof/>
            <w:webHidden/>
            <w:lang w:val="hu-HU"/>
          </w:rPr>
          <w:fldChar w:fldCharType="end"/>
        </w:r>
      </w:hyperlink>
    </w:p>
    <w:p w14:paraId="4A1D7D52" w14:textId="77777777" w:rsidR="0000479A" w:rsidRPr="00562471" w:rsidRDefault="009F48A4">
      <w:pPr>
        <w:pStyle w:val="TJ2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4"/>
          <w:szCs w:val="24"/>
          <w:lang w:val="hu-HU" w:eastAsia="hu-HU"/>
        </w:rPr>
      </w:pPr>
      <w:hyperlink w:anchor="_Toc217280364" w:history="1">
        <w:r w:rsidR="0000479A" w:rsidRPr="00562471">
          <w:rPr>
            <w:rStyle w:val="Hiperhivatkozs"/>
            <w:noProof/>
            <w:color w:val="auto"/>
            <w:lang w:val="hu-HU"/>
          </w:rPr>
          <w:t>1.1</w:t>
        </w:r>
        <w:r w:rsidR="0000479A" w:rsidRPr="00562471">
          <w:rPr>
            <w:rFonts w:ascii="Times New Roman" w:hAnsi="Times New Roman"/>
            <w:noProof/>
            <w:sz w:val="24"/>
            <w:szCs w:val="24"/>
            <w:lang w:val="hu-HU" w:eastAsia="hu-HU"/>
          </w:rPr>
          <w:tab/>
        </w:r>
        <w:r w:rsidR="00797672" w:rsidRPr="00562471">
          <w:rPr>
            <w:rStyle w:val="Hiperhivatkozs"/>
            <w:noProof/>
            <w:color w:val="auto"/>
            <w:lang w:val="hu-HU"/>
          </w:rPr>
          <w:t>Dokumentum célja</w:t>
        </w:r>
        <w:r w:rsidR="0000479A" w:rsidRPr="00562471">
          <w:rPr>
            <w:noProof/>
            <w:webHidden/>
            <w:lang w:val="hu-HU"/>
          </w:rPr>
          <w:tab/>
        </w:r>
        <w:r w:rsidR="0000479A" w:rsidRPr="00562471">
          <w:rPr>
            <w:noProof/>
            <w:webHidden/>
            <w:lang w:val="hu-HU"/>
          </w:rPr>
          <w:fldChar w:fldCharType="begin"/>
        </w:r>
        <w:r w:rsidR="0000479A" w:rsidRPr="00562471">
          <w:rPr>
            <w:noProof/>
            <w:webHidden/>
            <w:lang w:val="hu-HU"/>
          </w:rPr>
          <w:instrText xml:space="preserve"> PAGEREF _Toc217280364 \h </w:instrText>
        </w:r>
        <w:r w:rsidR="0000479A" w:rsidRPr="00562471">
          <w:rPr>
            <w:noProof/>
            <w:webHidden/>
            <w:lang w:val="hu-HU"/>
          </w:rPr>
        </w:r>
        <w:r w:rsidR="0000479A" w:rsidRPr="00562471">
          <w:rPr>
            <w:noProof/>
            <w:webHidden/>
            <w:lang w:val="hu-HU"/>
          </w:rPr>
          <w:fldChar w:fldCharType="separate"/>
        </w:r>
        <w:r w:rsidR="00932A31" w:rsidRPr="00562471">
          <w:rPr>
            <w:noProof/>
            <w:webHidden/>
            <w:lang w:val="hu-HU"/>
          </w:rPr>
          <w:t>4</w:t>
        </w:r>
        <w:r w:rsidR="0000479A" w:rsidRPr="00562471">
          <w:rPr>
            <w:noProof/>
            <w:webHidden/>
            <w:lang w:val="hu-HU"/>
          </w:rPr>
          <w:fldChar w:fldCharType="end"/>
        </w:r>
      </w:hyperlink>
    </w:p>
    <w:p w14:paraId="685D8F2C" w14:textId="77777777" w:rsidR="0000479A" w:rsidRPr="00562471" w:rsidRDefault="009F48A4">
      <w:pPr>
        <w:pStyle w:val="TJ2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4"/>
          <w:szCs w:val="24"/>
          <w:lang w:val="hu-HU" w:eastAsia="hu-HU"/>
        </w:rPr>
      </w:pPr>
      <w:hyperlink w:anchor="_Toc217280365" w:history="1">
        <w:r w:rsidR="0000479A" w:rsidRPr="00562471">
          <w:rPr>
            <w:rStyle w:val="Hiperhivatkozs"/>
            <w:noProof/>
            <w:color w:val="auto"/>
            <w:lang w:val="hu-HU"/>
          </w:rPr>
          <w:t>1.2</w:t>
        </w:r>
        <w:r w:rsidR="0000479A" w:rsidRPr="00562471">
          <w:rPr>
            <w:rFonts w:ascii="Times New Roman" w:hAnsi="Times New Roman"/>
            <w:noProof/>
            <w:sz w:val="24"/>
            <w:szCs w:val="24"/>
            <w:lang w:val="hu-HU" w:eastAsia="hu-HU"/>
          </w:rPr>
          <w:tab/>
        </w:r>
        <w:r w:rsidR="00797672" w:rsidRPr="00562471">
          <w:rPr>
            <w:rStyle w:val="Hiperhivatkozs"/>
            <w:noProof/>
            <w:color w:val="auto"/>
            <w:lang w:val="hu-HU"/>
          </w:rPr>
          <w:t>Hatókör</w:t>
        </w:r>
        <w:r w:rsidR="0000479A" w:rsidRPr="00562471">
          <w:rPr>
            <w:noProof/>
            <w:webHidden/>
            <w:lang w:val="hu-HU"/>
          </w:rPr>
          <w:tab/>
        </w:r>
        <w:r w:rsidR="0000479A" w:rsidRPr="00562471">
          <w:rPr>
            <w:noProof/>
            <w:webHidden/>
            <w:lang w:val="hu-HU"/>
          </w:rPr>
          <w:fldChar w:fldCharType="begin"/>
        </w:r>
        <w:r w:rsidR="0000479A" w:rsidRPr="00562471">
          <w:rPr>
            <w:noProof/>
            <w:webHidden/>
            <w:lang w:val="hu-HU"/>
          </w:rPr>
          <w:instrText xml:space="preserve"> PAGEREF _Toc217280365 \h </w:instrText>
        </w:r>
        <w:r w:rsidR="0000479A" w:rsidRPr="00562471">
          <w:rPr>
            <w:noProof/>
            <w:webHidden/>
            <w:lang w:val="hu-HU"/>
          </w:rPr>
        </w:r>
        <w:r w:rsidR="0000479A" w:rsidRPr="00562471">
          <w:rPr>
            <w:noProof/>
            <w:webHidden/>
            <w:lang w:val="hu-HU"/>
          </w:rPr>
          <w:fldChar w:fldCharType="separate"/>
        </w:r>
        <w:r w:rsidR="00932A31" w:rsidRPr="00562471">
          <w:rPr>
            <w:noProof/>
            <w:webHidden/>
            <w:lang w:val="hu-HU"/>
          </w:rPr>
          <w:t>4</w:t>
        </w:r>
        <w:r w:rsidR="0000479A" w:rsidRPr="00562471">
          <w:rPr>
            <w:noProof/>
            <w:webHidden/>
            <w:lang w:val="hu-HU"/>
          </w:rPr>
          <w:fldChar w:fldCharType="end"/>
        </w:r>
      </w:hyperlink>
    </w:p>
    <w:p w14:paraId="0E93E492" w14:textId="424691E2" w:rsidR="0000479A" w:rsidRPr="00562471" w:rsidRDefault="009F48A4">
      <w:pPr>
        <w:pStyle w:val="TJ2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4"/>
          <w:szCs w:val="24"/>
          <w:lang w:val="hu-HU" w:eastAsia="hu-HU"/>
        </w:rPr>
      </w:pPr>
      <w:hyperlink w:anchor="_Toc217280366" w:history="1">
        <w:r w:rsidR="0000479A" w:rsidRPr="00562471">
          <w:rPr>
            <w:rStyle w:val="Hiperhivatkozs"/>
            <w:noProof/>
            <w:color w:val="auto"/>
            <w:lang w:val="hu-HU"/>
          </w:rPr>
          <w:t>1.3</w:t>
        </w:r>
        <w:r w:rsidR="0000479A" w:rsidRPr="00562471">
          <w:rPr>
            <w:rFonts w:ascii="Times New Roman" w:hAnsi="Times New Roman"/>
            <w:noProof/>
            <w:sz w:val="24"/>
            <w:szCs w:val="24"/>
            <w:lang w:val="hu-HU" w:eastAsia="hu-HU"/>
          </w:rPr>
          <w:tab/>
        </w:r>
        <w:r w:rsidR="00CA5269">
          <w:rPr>
            <w:rStyle w:val="Hiperhivatkozs"/>
            <w:noProof/>
            <w:color w:val="auto"/>
            <w:lang w:val="hu-HU"/>
          </w:rPr>
          <w:t>Hivatkozások</w:t>
        </w:r>
        <w:r w:rsidR="0000479A" w:rsidRPr="00562471">
          <w:rPr>
            <w:noProof/>
            <w:webHidden/>
            <w:lang w:val="hu-HU"/>
          </w:rPr>
          <w:tab/>
        </w:r>
        <w:r w:rsidR="0000479A" w:rsidRPr="00562471">
          <w:rPr>
            <w:noProof/>
            <w:webHidden/>
            <w:lang w:val="hu-HU"/>
          </w:rPr>
          <w:fldChar w:fldCharType="begin"/>
        </w:r>
        <w:r w:rsidR="0000479A" w:rsidRPr="00562471">
          <w:rPr>
            <w:noProof/>
            <w:webHidden/>
            <w:lang w:val="hu-HU"/>
          </w:rPr>
          <w:instrText xml:space="preserve"> PAGEREF _Toc217280366 \h </w:instrText>
        </w:r>
        <w:r w:rsidR="0000479A" w:rsidRPr="00562471">
          <w:rPr>
            <w:noProof/>
            <w:webHidden/>
            <w:lang w:val="hu-HU"/>
          </w:rPr>
        </w:r>
        <w:r w:rsidR="0000479A" w:rsidRPr="00562471">
          <w:rPr>
            <w:noProof/>
            <w:webHidden/>
            <w:lang w:val="hu-HU"/>
          </w:rPr>
          <w:fldChar w:fldCharType="separate"/>
        </w:r>
        <w:r w:rsidR="00932A31" w:rsidRPr="00562471">
          <w:rPr>
            <w:noProof/>
            <w:webHidden/>
            <w:lang w:val="hu-HU"/>
          </w:rPr>
          <w:t>4</w:t>
        </w:r>
        <w:r w:rsidR="0000479A" w:rsidRPr="00562471">
          <w:rPr>
            <w:noProof/>
            <w:webHidden/>
            <w:lang w:val="hu-HU"/>
          </w:rPr>
          <w:fldChar w:fldCharType="end"/>
        </w:r>
      </w:hyperlink>
    </w:p>
    <w:p w14:paraId="5AB469A3" w14:textId="77777777" w:rsidR="0000479A" w:rsidRPr="00562471" w:rsidRDefault="009F48A4">
      <w:pPr>
        <w:pStyle w:val="TJ1"/>
        <w:rPr>
          <w:rFonts w:ascii="Times New Roman" w:hAnsi="Times New Roman"/>
          <w:noProof/>
          <w:sz w:val="24"/>
          <w:szCs w:val="24"/>
          <w:lang w:val="hu-HU" w:eastAsia="hu-HU"/>
        </w:rPr>
      </w:pPr>
      <w:hyperlink w:anchor="_Toc217280368" w:history="1">
        <w:r w:rsidR="0000479A" w:rsidRPr="00562471">
          <w:rPr>
            <w:rStyle w:val="Hiperhivatkozs"/>
            <w:noProof/>
            <w:color w:val="auto"/>
            <w:lang w:val="hu-HU"/>
          </w:rPr>
          <w:t>2</w:t>
        </w:r>
        <w:r w:rsidR="0000479A" w:rsidRPr="00562471">
          <w:rPr>
            <w:rFonts w:ascii="Times New Roman" w:hAnsi="Times New Roman"/>
            <w:noProof/>
            <w:sz w:val="24"/>
            <w:szCs w:val="24"/>
            <w:lang w:val="hu-HU" w:eastAsia="hu-HU"/>
          </w:rPr>
          <w:tab/>
        </w:r>
        <w:r w:rsidR="00797672" w:rsidRPr="00562471">
          <w:rPr>
            <w:rStyle w:val="Hiperhivatkozs"/>
            <w:noProof/>
            <w:color w:val="auto"/>
            <w:lang w:val="hu-HU"/>
          </w:rPr>
          <w:t>Általános leírás</w:t>
        </w:r>
        <w:r w:rsidR="0000479A" w:rsidRPr="00562471">
          <w:rPr>
            <w:noProof/>
            <w:webHidden/>
            <w:lang w:val="hu-HU"/>
          </w:rPr>
          <w:tab/>
        </w:r>
        <w:r w:rsidR="0000479A" w:rsidRPr="00562471">
          <w:rPr>
            <w:noProof/>
            <w:webHidden/>
            <w:lang w:val="hu-HU"/>
          </w:rPr>
          <w:fldChar w:fldCharType="begin"/>
        </w:r>
        <w:r w:rsidR="0000479A" w:rsidRPr="00562471">
          <w:rPr>
            <w:noProof/>
            <w:webHidden/>
            <w:lang w:val="hu-HU"/>
          </w:rPr>
          <w:instrText xml:space="preserve"> PAGEREF _Toc217280368 \h </w:instrText>
        </w:r>
        <w:r w:rsidR="0000479A" w:rsidRPr="00562471">
          <w:rPr>
            <w:noProof/>
            <w:webHidden/>
            <w:lang w:val="hu-HU"/>
          </w:rPr>
        </w:r>
        <w:r w:rsidR="0000479A" w:rsidRPr="00562471">
          <w:rPr>
            <w:noProof/>
            <w:webHidden/>
            <w:lang w:val="hu-HU"/>
          </w:rPr>
          <w:fldChar w:fldCharType="separate"/>
        </w:r>
        <w:r w:rsidR="00932A31" w:rsidRPr="00562471">
          <w:rPr>
            <w:noProof/>
            <w:webHidden/>
            <w:lang w:val="hu-HU"/>
          </w:rPr>
          <w:t>5</w:t>
        </w:r>
        <w:r w:rsidR="0000479A" w:rsidRPr="00562471">
          <w:rPr>
            <w:noProof/>
            <w:webHidden/>
            <w:lang w:val="hu-HU"/>
          </w:rPr>
          <w:fldChar w:fldCharType="end"/>
        </w:r>
      </w:hyperlink>
    </w:p>
    <w:p w14:paraId="56457FAF" w14:textId="2CE7E3C6" w:rsidR="0000479A" w:rsidRDefault="009F48A4">
      <w:pPr>
        <w:pStyle w:val="TJ2"/>
        <w:tabs>
          <w:tab w:val="left" w:pos="880"/>
          <w:tab w:val="right" w:leader="dot" w:pos="9344"/>
        </w:tabs>
        <w:rPr>
          <w:noProof/>
          <w:lang w:val="hu-HU"/>
        </w:rPr>
      </w:pPr>
      <w:hyperlink w:anchor="_Toc217280369" w:history="1">
        <w:r w:rsidR="0000479A" w:rsidRPr="00562471">
          <w:rPr>
            <w:rStyle w:val="Hiperhivatkozs"/>
            <w:noProof/>
            <w:color w:val="auto"/>
            <w:lang w:val="hu-HU"/>
          </w:rPr>
          <w:t>2.1</w:t>
        </w:r>
        <w:r w:rsidR="0000479A" w:rsidRPr="00562471">
          <w:rPr>
            <w:rFonts w:ascii="Times New Roman" w:hAnsi="Times New Roman"/>
            <w:noProof/>
            <w:sz w:val="24"/>
            <w:szCs w:val="24"/>
            <w:lang w:val="hu-HU" w:eastAsia="hu-HU"/>
          </w:rPr>
          <w:tab/>
        </w:r>
        <w:r w:rsidR="00797672" w:rsidRPr="00562471">
          <w:rPr>
            <w:rStyle w:val="Hiperhivatkozs"/>
            <w:noProof/>
            <w:color w:val="auto"/>
            <w:lang w:val="hu-HU"/>
          </w:rPr>
          <w:t>Üzleti szabályok</w:t>
        </w:r>
        <w:r w:rsidR="0000479A" w:rsidRPr="00562471">
          <w:rPr>
            <w:noProof/>
            <w:webHidden/>
            <w:lang w:val="hu-HU"/>
          </w:rPr>
          <w:tab/>
        </w:r>
        <w:r w:rsidR="0000479A" w:rsidRPr="00562471">
          <w:rPr>
            <w:noProof/>
            <w:webHidden/>
            <w:lang w:val="hu-HU"/>
          </w:rPr>
          <w:fldChar w:fldCharType="begin"/>
        </w:r>
        <w:r w:rsidR="0000479A" w:rsidRPr="00562471">
          <w:rPr>
            <w:noProof/>
            <w:webHidden/>
            <w:lang w:val="hu-HU"/>
          </w:rPr>
          <w:instrText xml:space="preserve"> PAGEREF _Toc217280369 \h </w:instrText>
        </w:r>
        <w:r w:rsidR="0000479A" w:rsidRPr="00562471">
          <w:rPr>
            <w:noProof/>
            <w:webHidden/>
            <w:lang w:val="hu-HU"/>
          </w:rPr>
        </w:r>
        <w:r w:rsidR="0000479A" w:rsidRPr="00562471">
          <w:rPr>
            <w:noProof/>
            <w:webHidden/>
            <w:lang w:val="hu-HU"/>
          </w:rPr>
          <w:fldChar w:fldCharType="separate"/>
        </w:r>
        <w:r w:rsidR="00932A31" w:rsidRPr="00562471">
          <w:rPr>
            <w:noProof/>
            <w:webHidden/>
            <w:lang w:val="hu-HU"/>
          </w:rPr>
          <w:t>5</w:t>
        </w:r>
        <w:r w:rsidR="0000479A" w:rsidRPr="00562471">
          <w:rPr>
            <w:noProof/>
            <w:webHidden/>
            <w:lang w:val="hu-HU"/>
          </w:rPr>
          <w:fldChar w:fldCharType="end"/>
        </w:r>
      </w:hyperlink>
    </w:p>
    <w:p w14:paraId="5719E2FE" w14:textId="60D0EA00" w:rsidR="00635A52" w:rsidRPr="00635A52" w:rsidRDefault="00635A52" w:rsidP="00635A52">
      <w:pPr>
        <w:ind w:firstLine="709"/>
        <w:rPr>
          <w:lang w:val="hu-HU"/>
        </w:rPr>
      </w:pPr>
      <w:r>
        <w:rPr>
          <w:lang w:val="hu-HU"/>
        </w:rPr>
        <w:t>2.1.1</w:t>
      </w:r>
      <w:r>
        <w:rPr>
          <w:lang w:val="hu-HU"/>
        </w:rPr>
        <w:tab/>
        <w:t>Üzleti előnyök…………………………………………………………………………….5</w:t>
      </w:r>
    </w:p>
    <w:p w14:paraId="434044E0" w14:textId="77777777" w:rsidR="0000479A" w:rsidRPr="00562471" w:rsidRDefault="009F48A4">
      <w:pPr>
        <w:pStyle w:val="TJ1"/>
        <w:rPr>
          <w:rFonts w:ascii="Times New Roman" w:hAnsi="Times New Roman"/>
          <w:noProof/>
          <w:sz w:val="24"/>
          <w:szCs w:val="24"/>
          <w:lang w:val="hu-HU" w:eastAsia="hu-HU"/>
        </w:rPr>
      </w:pPr>
      <w:hyperlink w:anchor="_Toc217280370" w:history="1">
        <w:r w:rsidR="0000479A" w:rsidRPr="00562471">
          <w:rPr>
            <w:rStyle w:val="Hiperhivatkozs"/>
            <w:noProof/>
            <w:color w:val="auto"/>
            <w:lang w:val="hu-HU"/>
          </w:rPr>
          <w:t>3</w:t>
        </w:r>
        <w:r w:rsidR="0000479A" w:rsidRPr="00562471">
          <w:rPr>
            <w:rFonts w:ascii="Times New Roman" w:hAnsi="Times New Roman"/>
            <w:noProof/>
            <w:sz w:val="24"/>
            <w:szCs w:val="24"/>
            <w:lang w:val="hu-HU" w:eastAsia="hu-HU"/>
          </w:rPr>
          <w:tab/>
        </w:r>
        <w:r w:rsidR="00797672" w:rsidRPr="00562471">
          <w:rPr>
            <w:rStyle w:val="Hiperhivatkozs"/>
            <w:noProof/>
            <w:color w:val="auto"/>
            <w:lang w:val="hu-HU"/>
          </w:rPr>
          <w:t>Követelmények</w:t>
        </w:r>
        <w:r w:rsidR="0000479A" w:rsidRPr="00562471">
          <w:rPr>
            <w:noProof/>
            <w:webHidden/>
            <w:lang w:val="hu-HU"/>
          </w:rPr>
          <w:tab/>
        </w:r>
        <w:r w:rsidR="0000479A" w:rsidRPr="00562471">
          <w:rPr>
            <w:noProof/>
            <w:webHidden/>
            <w:lang w:val="hu-HU"/>
          </w:rPr>
          <w:fldChar w:fldCharType="begin"/>
        </w:r>
        <w:r w:rsidR="0000479A" w:rsidRPr="00562471">
          <w:rPr>
            <w:noProof/>
            <w:webHidden/>
            <w:lang w:val="hu-HU"/>
          </w:rPr>
          <w:instrText xml:space="preserve"> PAGEREF _Toc217280370 \h </w:instrText>
        </w:r>
        <w:r w:rsidR="0000479A" w:rsidRPr="00562471">
          <w:rPr>
            <w:noProof/>
            <w:webHidden/>
            <w:lang w:val="hu-HU"/>
          </w:rPr>
        </w:r>
        <w:r w:rsidR="0000479A" w:rsidRPr="00562471">
          <w:rPr>
            <w:noProof/>
            <w:webHidden/>
            <w:lang w:val="hu-HU"/>
          </w:rPr>
          <w:fldChar w:fldCharType="separate"/>
        </w:r>
        <w:r w:rsidR="00932A31" w:rsidRPr="00562471">
          <w:rPr>
            <w:noProof/>
            <w:webHidden/>
            <w:lang w:val="hu-HU"/>
          </w:rPr>
          <w:t>6</w:t>
        </w:r>
        <w:r w:rsidR="0000479A" w:rsidRPr="00562471">
          <w:rPr>
            <w:noProof/>
            <w:webHidden/>
            <w:lang w:val="hu-HU"/>
          </w:rPr>
          <w:fldChar w:fldCharType="end"/>
        </w:r>
      </w:hyperlink>
    </w:p>
    <w:p w14:paraId="139F1939" w14:textId="77777777" w:rsidR="0000479A" w:rsidRPr="00562471" w:rsidRDefault="009F48A4">
      <w:pPr>
        <w:pStyle w:val="TJ2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4"/>
          <w:szCs w:val="24"/>
          <w:lang w:val="hu-HU" w:eastAsia="hu-HU"/>
        </w:rPr>
      </w:pPr>
      <w:hyperlink w:anchor="_Toc217280371" w:history="1">
        <w:r w:rsidR="0000479A" w:rsidRPr="00562471">
          <w:rPr>
            <w:rStyle w:val="Hiperhivatkozs"/>
            <w:noProof/>
            <w:color w:val="auto"/>
            <w:lang w:val="hu-HU"/>
          </w:rPr>
          <w:t>3.1</w:t>
        </w:r>
        <w:r w:rsidR="0000479A" w:rsidRPr="00562471">
          <w:rPr>
            <w:rFonts w:ascii="Times New Roman" w:hAnsi="Times New Roman"/>
            <w:noProof/>
            <w:sz w:val="24"/>
            <w:szCs w:val="24"/>
            <w:lang w:val="hu-HU" w:eastAsia="hu-HU"/>
          </w:rPr>
          <w:tab/>
        </w:r>
        <w:r w:rsidR="0000479A" w:rsidRPr="00562471">
          <w:rPr>
            <w:rStyle w:val="Hiperhivatkozs"/>
            <w:noProof/>
            <w:color w:val="auto"/>
            <w:lang w:val="hu-HU"/>
          </w:rPr>
          <w:t>Fun</w:t>
        </w:r>
        <w:r w:rsidR="00797672" w:rsidRPr="00562471">
          <w:rPr>
            <w:rStyle w:val="Hiperhivatkozs"/>
            <w:noProof/>
            <w:color w:val="auto"/>
            <w:lang w:val="hu-HU"/>
          </w:rPr>
          <w:t>kcionális követelmények</w:t>
        </w:r>
        <w:r w:rsidR="0000479A" w:rsidRPr="00562471">
          <w:rPr>
            <w:noProof/>
            <w:webHidden/>
            <w:lang w:val="hu-HU"/>
          </w:rPr>
          <w:tab/>
        </w:r>
        <w:r w:rsidR="0000479A" w:rsidRPr="00562471">
          <w:rPr>
            <w:noProof/>
            <w:webHidden/>
            <w:lang w:val="hu-HU"/>
          </w:rPr>
          <w:fldChar w:fldCharType="begin"/>
        </w:r>
        <w:r w:rsidR="0000479A" w:rsidRPr="00562471">
          <w:rPr>
            <w:noProof/>
            <w:webHidden/>
            <w:lang w:val="hu-HU"/>
          </w:rPr>
          <w:instrText xml:space="preserve"> PAGEREF _Toc217280371 \h </w:instrText>
        </w:r>
        <w:r w:rsidR="0000479A" w:rsidRPr="00562471">
          <w:rPr>
            <w:noProof/>
            <w:webHidden/>
            <w:lang w:val="hu-HU"/>
          </w:rPr>
        </w:r>
        <w:r w:rsidR="0000479A" w:rsidRPr="00562471">
          <w:rPr>
            <w:noProof/>
            <w:webHidden/>
            <w:lang w:val="hu-HU"/>
          </w:rPr>
          <w:fldChar w:fldCharType="separate"/>
        </w:r>
        <w:r w:rsidR="00932A31" w:rsidRPr="00562471">
          <w:rPr>
            <w:noProof/>
            <w:webHidden/>
            <w:lang w:val="hu-HU"/>
          </w:rPr>
          <w:t>6</w:t>
        </w:r>
        <w:r w:rsidR="0000479A" w:rsidRPr="00562471">
          <w:rPr>
            <w:noProof/>
            <w:webHidden/>
            <w:lang w:val="hu-HU"/>
          </w:rPr>
          <w:fldChar w:fldCharType="end"/>
        </w:r>
      </w:hyperlink>
    </w:p>
    <w:p w14:paraId="59975CFF" w14:textId="77777777" w:rsidR="0000479A" w:rsidRPr="00562471" w:rsidRDefault="009F48A4" w:rsidP="0033788C">
      <w:pPr>
        <w:pStyle w:val="TJ3"/>
        <w:rPr>
          <w:rFonts w:ascii="Times New Roman" w:hAnsi="Times New Roman"/>
          <w:color w:val="auto"/>
          <w:sz w:val="24"/>
          <w:szCs w:val="24"/>
          <w:lang w:val="hu-HU" w:eastAsia="hu-HU"/>
        </w:rPr>
      </w:pPr>
      <w:hyperlink w:anchor="_Toc217280372" w:history="1">
        <w:r w:rsidR="0000479A" w:rsidRPr="00562471">
          <w:rPr>
            <w:rStyle w:val="Hiperhivatkozs"/>
            <w:color w:val="auto"/>
            <w:lang w:val="hu-HU"/>
          </w:rPr>
          <w:t>3.1.1</w:t>
        </w:r>
        <w:r w:rsidR="0000479A" w:rsidRPr="00562471">
          <w:rPr>
            <w:rFonts w:ascii="Times New Roman" w:hAnsi="Times New Roman"/>
            <w:color w:val="auto"/>
            <w:sz w:val="24"/>
            <w:szCs w:val="24"/>
            <w:lang w:val="hu-HU" w:eastAsia="hu-HU"/>
          </w:rPr>
          <w:tab/>
        </w:r>
        <w:r w:rsidR="00797672" w:rsidRPr="00562471">
          <w:rPr>
            <w:rStyle w:val="Hiperhivatkozs"/>
            <w:color w:val="auto"/>
            <w:lang w:val="hu-HU"/>
          </w:rPr>
          <w:t>Használati eset</w:t>
        </w:r>
        <w:r w:rsidR="0000479A" w:rsidRPr="00562471">
          <w:rPr>
            <w:rStyle w:val="Hiperhivatkozs"/>
            <w:color w:val="auto"/>
            <w:lang w:val="hu-HU"/>
          </w:rPr>
          <w:t xml:space="preserve"> diagram</w:t>
        </w:r>
        <w:r w:rsidR="0000479A" w:rsidRPr="00562471">
          <w:rPr>
            <w:webHidden/>
            <w:color w:val="auto"/>
            <w:lang w:val="hu-HU"/>
          </w:rPr>
          <w:tab/>
        </w:r>
        <w:r w:rsidR="0000479A" w:rsidRPr="00562471">
          <w:rPr>
            <w:webHidden/>
            <w:color w:val="auto"/>
            <w:lang w:val="hu-HU"/>
          </w:rPr>
          <w:fldChar w:fldCharType="begin"/>
        </w:r>
        <w:r w:rsidR="0000479A" w:rsidRPr="00562471">
          <w:rPr>
            <w:webHidden/>
            <w:color w:val="auto"/>
            <w:lang w:val="hu-HU"/>
          </w:rPr>
          <w:instrText xml:space="preserve"> PAGEREF _Toc217280372 \h </w:instrText>
        </w:r>
        <w:r w:rsidR="0000479A" w:rsidRPr="00562471">
          <w:rPr>
            <w:webHidden/>
            <w:color w:val="auto"/>
            <w:lang w:val="hu-HU"/>
          </w:rPr>
        </w:r>
        <w:r w:rsidR="0000479A" w:rsidRPr="00562471">
          <w:rPr>
            <w:webHidden/>
            <w:color w:val="auto"/>
            <w:lang w:val="hu-HU"/>
          </w:rPr>
          <w:fldChar w:fldCharType="separate"/>
        </w:r>
        <w:r w:rsidR="00932A31" w:rsidRPr="00562471">
          <w:rPr>
            <w:webHidden/>
            <w:color w:val="auto"/>
            <w:lang w:val="hu-HU"/>
          </w:rPr>
          <w:t>6</w:t>
        </w:r>
        <w:r w:rsidR="0000479A" w:rsidRPr="00562471">
          <w:rPr>
            <w:webHidden/>
            <w:color w:val="auto"/>
            <w:lang w:val="hu-HU"/>
          </w:rPr>
          <w:fldChar w:fldCharType="end"/>
        </w:r>
      </w:hyperlink>
    </w:p>
    <w:p w14:paraId="1ED792CF" w14:textId="0CFE05F5" w:rsidR="0000479A" w:rsidRPr="00562471" w:rsidRDefault="009F48A4" w:rsidP="0033788C">
      <w:pPr>
        <w:pStyle w:val="TJ3"/>
        <w:rPr>
          <w:rFonts w:ascii="Times New Roman" w:hAnsi="Times New Roman"/>
          <w:color w:val="auto"/>
          <w:sz w:val="24"/>
          <w:szCs w:val="24"/>
          <w:lang w:val="hu-HU" w:eastAsia="hu-HU"/>
        </w:rPr>
      </w:pPr>
      <w:hyperlink w:anchor="_Toc217280373" w:history="1">
        <w:r w:rsidR="0000479A" w:rsidRPr="00562471">
          <w:rPr>
            <w:rStyle w:val="Hiperhivatkozs"/>
            <w:color w:val="auto"/>
            <w:lang w:val="hu-HU"/>
          </w:rPr>
          <w:t>3.1.2</w:t>
        </w:r>
        <w:r w:rsidR="0000479A" w:rsidRPr="00562471">
          <w:rPr>
            <w:rFonts w:ascii="Times New Roman" w:hAnsi="Times New Roman"/>
            <w:color w:val="auto"/>
            <w:sz w:val="24"/>
            <w:szCs w:val="24"/>
            <w:lang w:val="hu-HU" w:eastAsia="hu-HU"/>
          </w:rPr>
          <w:tab/>
        </w:r>
        <w:r w:rsidR="0000479A" w:rsidRPr="00562471">
          <w:rPr>
            <w:rStyle w:val="Hiperhivatkozs"/>
            <w:color w:val="auto"/>
            <w:lang w:val="hu-HU"/>
          </w:rPr>
          <w:t xml:space="preserve">UC1 </w:t>
        </w:r>
        <w:r w:rsidR="00635A52">
          <w:rPr>
            <w:rStyle w:val="Hiperhivatkozs"/>
            <w:color w:val="auto"/>
            <w:lang w:val="hu-HU"/>
          </w:rPr>
          <w:t>Regisztráció</w:t>
        </w:r>
        <w:r w:rsidR="0000479A" w:rsidRPr="00562471">
          <w:rPr>
            <w:webHidden/>
            <w:color w:val="auto"/>
            <w:lang w:val="hu-HU"/>
          </w:rPr>
          <w:tab/>
        </w:r>
        <w:r w:rsidR="0000479A" w:rsidRPr="00562471">
          <w:rPr>
            <w:webHidden/>
            <w:color w:val="auto"/>
            <w:lang w:val="hu-HU"/>
          </w:rPr>
          <w:fldChar w:fldCharType="begin"/>
        </w:r>
        <w:r w:rsidR="0000479A" w:rsidRPr="00562471">
          <w:rPr>
            <w:webHidden/>
            <w:color w:val="auto"/>
            <w:lang w:val="hu-HU"/>
          </w:rPr>
          <w:instrText xml:space="preserve"> PAGEREF _Toc217280373 \h </w:instrText>
        </w:r>
        <w:r w:rsidR="0000479A" w:rsidRPr="00562471">
          <w:rPr>
            <w:webHidden/>
            <w:color w:val="auto"/>
            <w:lang w:val="hu-HU"/>
          </w:rPr>
        </w:r>
        <w:r w:rsidR="0000479A" w:rsidRPr="00562471">
          <w:rPr>
            <w:webHidden/>
            <w:color w:val="auto"/>
            <w:lang w:val="hu-HU"/>
          </w:rPr>
          <w:fldChar w:fldCharType="separate"/>
        </w:r>
        <w:r w:rsidR="00932A31" w:rsidRPr="00562471">
          <w:rPr>
            <w:webHidden/>
            <w:color w:val="auto"/>
            <w:lang w:val="hu-HU"/>
          </w:rPr>
          <w:t>7</w:t>
        </w:r>
        <w:r w:rsidR="0000479A" w:rsidRPr="00562471">
          <w:rPr>
            <w:webHidden/>
            <w:color w:val="auto"/>
            <w:lang w:val="hu-HU"/>
          </w:rPr>
          <w:fldChar w:fldCharType="end"/>
        </w:r>
      </w:hyperlink>
    </w:p>
    <w:p w14:paraId="4F27BF74" w14:textId="4CA80EE6" w:rsidR="0000479A" w:rsidRPr="00562471" w:rsidRDefault="009F48A4" w:rsidP="0033788C">
      <w:pPr>
        <w:pStyle w:val="TJ3"/>
        <w:rPr>
          <w:rFonts w:ascii="Times New Roman" w:hAnsi="Times New Roman"/>
          <w:color w:val="auto"/>
          <w:sz w:val="24"/>
          <w:szCs w:val="24"/>
          <w:lang w:val="hu-HU" w:eastAsia="hu-HU"/>
        </w:rPr>
      </w:pPr>
      <w:hyperlink w:anchor="_Toc217280374" w:history="1">
        <w:r w:rsidR="0000479A" w:rsidRPr="00562471">
          <w:rPr>
            <w:rStyle w:val="Hiperhivatkozs"/>
            <w:color w:val="auto"/>
            <w:lang w:val="hu-HU"/>
          </w:rPr>
          <w:t>3.1.3</w:t>
        </w:r>
        <w:r w:rsidR="0000479A" w:rsidRPr="00562471">
          <w:rPr>
            <w:rFonts w:ascii="Times New Roman" w:hAnsi="Times New Roman"/>
            <w:color w:val="auto"/>
            <w:sz w:val="24"/>
            <w:szCs w:val="24"/>
            <w:lang w:val="hu-HU" w:eastAsia="hu-HU"/>
          </w:rPr>
          <w:tab/>
        </w:r>
        <w:r w:rsidR="0000479A" w:rsidRPr="00562471">
          <w:rPr>
            <w:rStyle w:val="Hiperhivatkozs"/>
            <w:color w:val="auto"/>
            <w:lang w:val="hu-HU"/>
          </w:rPr>
          <w:t xml:space="preserve">UC2 </w:t>
        </w:r>
        <w:r w:rsidR="00635A52">
          <w:rPr>
            <w:rStyle w:val="Hiperhivatkozs"/>
            <w:color w:val="auto"/>
            <w:lang w:val="hu-HU"/>
          </w:rPr>
          <w:t>Bejelentkezés</w:t>
        </w:r>
        <w:r w:rsidR="0000479A" w:rsidRPr="00562471">
          <w:rPr>
            <w:webHidden/>
            <w:color w:val="auto"/>
            <w:lang w:val="hu-HU"/>
          </w:rPr>
          <w:tab/>
        </w:r>
        <w:r w:rsidR="0000479A" w:rsidRPr="00562471">
          <w:rPr>
            <w:webHidden/>
            <w:color w:val="auto"/>
            <w:lang w:val="hu-HU"/>
          </w:rPr>
          <w:fldChar w:fldCharType="begin"/>
        </w:r>
        <w:r w:rsidR="0000479A" w:rsidRPr="00562471">
          <w:rPr>
            <w:webHidden/>
            <w:color w:val="auto"/>
            <w:lang w:val="hu-HU"/>
          </w:rPr>
          <w:instrText xml:space="preserve"> PAGEREF _Toc217280374 \h </w:instrText>
        </w:r>
        <w:r w:rsidR="0000479A" w:rsidRPr="00562471">
          <w:rPr>
            <w:webHidden/>
            <w:color w:val="auto"/>
            <w:lang w:val="hu-HU"/>
          </w:rPr>
        </w:r>
        <w:r w:rsidR="0000479A" w:rsidRPr="00562471">
          <w:rPr>
            <w:webHidden/>
            <w:color w:val="auto"/>
            <w:lang w:val="hu-HU"/>
          </w:rPr>
          <w:fldChar w:fldCharType="end"/>
        </w:r>
      </w:hyperlink>
      <w:r w:rsidR="00213D4E">
        <w:rPr>
          <w:rStyle w:val="Hiperhivatkozs"/>
          <w:color w:val="auto"/>
          <w:lang w:val="hu-HU"/>
        </w:rPr>
        <w:t>9</w:t>
      </w:r>
    </w:p>
    <w:p w14:paraId="42E89E15" w14:textId="13653588" w:rsidR="0000479A" w:rsidRPr="00562471" w:rsidRDefault="009F48A4" w:rsidP="0033788C">
      <w:pPr>
        <w:pStyle w:val="TJ3"/>
        <w:rPr>
          <w:rFonts w:ascii="Times New Roman" w:hAnsi="Times New Roman"/>
          <w:color w:val="auto"/>
          <w:sz w:val="24"/>
          <w:szCs w:val="24"/>
          <w:lang w:val="hu-HU" w:eastAsia="hu-HU"/>
        </w:rPr>
      </w:pPr>
      <w:hyperlink w:anchor="_Toc217280375" w:history="1">
        <w:r w:rsidR="0000479A" w:rsidRPr="00562471">
          <w:rPr>
            <w:rStyle w:val="Hiperhivatkozs"/>
            <w:color w:val="auto"/>
            <w:lang w:val="hu-HU"/>
          </w:rPr>
          <w:t>3.1.4</w:t>
        </w:r>
        <w:r w:rsidR="0000479A" w:rsidRPr="00562471">
          <w:rPr>
            <w:rFonts w:ascii="Times New Roman" w:hAnsi="Times New Roman"/>
            <w:color w:val="auto"/>
            <w:sz w:val="24"/>
            <w:szCs w:val="24"/>
            <w:lang w:val="hu-HU" w:eastAsia="hu-HU"/>
          </w:rPr>
          <w:tab/>
        </w:r>
        <w:r w:rsidR="0000479A" w:rsidRPr="00562471">
          <w:rPr>
            <w:rStyle w:val="Hiperhivatkozs"/>
            <w:color w:val="auto"/>
            <w:lang w:val="hu-HU"/>
          </w:rPr>
          <w:t xml:space="preserve">UC3 </w:t>
        </w:r>
        <w:r w:rsidR="00635A52">
          <w:rPr>
            <w:rStyle w:val="Hiperhivatkozs"/>
            <w:color w:val="auto"/>
            <w:lang w:val="hu-HU"/>
          </w:rPr>
          <w:t>Intézmény numerikus értékelése</w:t>
        </w:r>
        <w:r w:rsidR="0000479A" w:rsidRPr="00562471">
          <w:rPr>
            <w:webHidden/>
            <w:color w:val="auto"/>
            <w:lang w:val="hu-HU"/>
          </w:rPr>
          <w:tab/>
        </w:r>
        <w:r w:rsidR="0000479A" w:rsidRPr="00562471">
          <w:rPr>
            <w:webHidden/>
            <w:color w:val="auto"/>
            <w:lang w:val="hu-HU"/>
          </w:rPr>
          <w:fldChar w:fldCharType="begin"/>
        </w:r>
        <w:r w:rsidR="0000479A" w:rsidRPr="00562471">
          <w:rPr>
            <w:webHidden/>
            <w:color w:val="auto"/>
            <w:lang w:val="hu-HU"/>
          </w:rPr>
          <w:instrText xml:space="preserve"> PAGEREF _Toc217280375 \h </w:instrText>
        </w:r>
        <w:r w:rsidR="0000479A" w:rsidRPr="00562471">
          <w:rPr>
            <w:webHidden/>
            <w:color w:val="auto"/>
            <w:lang w:val="hu-HU"/>
          </w:rPr>
        </w:r>
        <w:r w:rsidR="0000479A" w:rsidRPr="00562471">
          <w:rPr>
            <w:webHidden/>
            <w:color w:val="auto"/>
            <w:lang w:val="hu-HU"/>
          </w:rPr>
          <w:fldChar w:fldCharType="separate"/>
        </w:r>
        <w:r w:rsidR="00932A31" w:rsidRPr="00562471">
          <w:rPr>
            <w:webHidden/>
            <w:color w:val="auto"/>
            <w:lang w:val="hu-HU"/>
          </w:rPr>
          <w:t>1</w:t>
        </w:r>
        <w:r w:rsidR="0000479A" w:rsidRPr="00562471">
          <w:rPr>
            <w:webHidden/>
            <w:color w:val="auto"/>
            <w:lang w:val="hu-HU"/>
          </w:rPr>
          <w:fldChar w:fldCharType="end"/>
        </w:r>
      </w:hyperlink>
      <w:r w:rsidR="00635A52">
        <w:rPr>
          <w:color w:val="auto"/>
          <w:lang w:val="hu-HU"/>
        </w:rPr>
        <w:t>0</w:t>
      </w:r>
    </w:p>
    <w:p w14:paraId="71055668" w14:textId="5C5B156D" w:rsidR="0000479A" w:rsidRPr="00562471" w:rsidRDefault="009F48A4" w:rsidP="0033788C">
      <w:pPr>
        <w:pStyle w:val="TJ3"/>
        <w:rPr>
          <w:rFonts w:ascii="Times New Roman" w:hAnsi="Times New Roman"/>
          <w:color w:val="auto"/>
          <w:sz w:val="24"/>
          <w:szCs w:val="24"/>
          <w:lang w:val="hu-HU" w:eastAsia="hu-HU"/>
        </w:rPr>
      </w:pPr>
      <w:hyperlink w:anchor="_Toc217280376" w:history="1">
        <w:r w:rsidR="0000479A" w:rsidRPr="00562471">
          <w:rPr>
            <w:rStyle w:val="Hiperhivatkozs"/>
            <w:color w:val="auto"/>
            <w:lang w:val="hu-HU"/>
          </w:rPr>
          <w:t>3.1.5</w:t>
        </w:r>
        <w:r w:rsidR="0000479A" w:rsidRPr="00562471">
          <w:rPr>
            <w:rFonts w:ascii="Times New Roman" w:hAnsi="Times New Roman"/>
            <w:color w:val="auto"/>
            <w:sz w:val="24"/>
            <w:szCs w:val="24"/>
            <w:lang w:val="hu-HU" w:eastAsia="hu-HU"/>
          </w:rPr>
          <w:tab/>
        </w:r>
        <w:r w:rsidR="0000479A" w:rsidRPr="00562471">
          <w:rPr>
            <w:rStyle w:val="Hiperhivatkozs"/>
            <w:color w:val="auto"/>
            <w:lang w:val="hu-HU"/>
          </w:rPr>
          <w:t xml:space="preserve">UC4 </w:t>
        </w:r>
        <w:r w:rsidR="00635A52">
          <w:rPr>
            <w:rStyle w:val="Hiperhivatkozs"/>
            <w:color w:val="auto"/>
            <w:lang w:val="hu-HU"/>
          </w:rPr>
          <w:t>Intézmény szöveges értékelése</w:t>
        </w:r>
        <w:r w:rsidR="0000479A" w:rsidRPr="00562471">
          <w:rPr>
            <w:webHidden/>
            <w:color w:val="auto"/>
            <w:lang w:val="hu-HU"/>
          </w:rPr>
          <w:tab/>
        </w:r>
        <w:r w:rsidR="0000479A" w:rsidRPr="00562471">
          <w:rPr>
            <w:webHidden/>
            <w:color w:val="auto"/>
            <w:lang w:val="hu-HU"/>
          </w:rPr>
          <w:fldChar w:fldCharType="begin"/>
        </w:r>
        <w:r w:rsidR="0000479A" w:rsidRPr="00562471">
          <w:rPr>
            <w:webHidden/>
            <w:color w:val="auto"/>
            <w:lang w:val="hu-HU"/>
          </w:rPr>
          <w:instrText xml:space="preserve"> PAGEREF _Toc217280376 \h </w:instrText>
        </w:r>
        <w:r w:rsidR="0000479A" w:rsidRPr="00562471">
          <w:rPr>
            <w:webHidden/>
            <w:color w:val="auto"/>
            <w:lang w:val="hu-HU"/>
          </w:rPr>
        </w:r>
        <w:r w:rsidR="0000479A" w:rsidRPr="00562471">
          <w:rPr>
            <w:webHidden/>
            <w:color w:val="auto"/>
            <w:lang w:val="hu-HU"/>
          </w:rPr>
          <w:fldChar w:fldCharType="separate"/>
        </w:r>
        <w:r w:rsidR="00932A31" w:rsidRPr="00562471">
          <w:rPr>
            <w:webHidden/>
            <w:color w:val="auto"/>
            <w:lang w:val="hu-HU"/>
          </w:rPr>
          <w:t>1</w:t>
        </w:r>
        <w:r w:rsidR="0000479A" w:rsidRPr="00562471">
          <w:rPr>
            <w:webHidden/>
            <w:color w:val="auto"/>
            <w:lang w:val="hu-HU"/>
          </w:rPr>
          <w:fldChar w:fldCharType="end"/>
        </w:r>
      </w:hyperlink>
      <w:r w:rsidR="00635A52">
        <w:rPr>
          <w:color w:val="auto"/>
          <w:lang w:val="hu-HU"/>
        </w:rPr>
        <w:t>0</w:t>
      </w:r>
    </w:p>
    <w:p w14:paraId="74D0B842" w14:textId="07A5707A" w:rsidR="0000479A" w:rsidRDefault="009F48A4" w:rsidP="0033788C">
      <w:pPr>
        <w:pStyle w:val="TJ3"/>
        <w:rPr>
          <w:color w:val="auto"/>
          <w:lang w:val="hu-HU"/>
        </w:rPr>
      </w:pPr>
      <w:hyperlink w:anchor="_Toc217280377" w:history="1">
        <w:r w:rsidR="0000479A" w:rsidRPr="00562471">
          <w:rPr>
            <w:rStyle w:val="Hiperhivatkozs"/>
            <w:color w:val="auto"/>
            <w:lang w:val="hu-HU"/>
          </w:rPr>
          <w:t>3.1.6</w:t>
        </w:r>
        <w:r w:rsidR="0000479A" w:rsidRPr="00562471">
          <w:rPr>
            <w:rFonts w:ascii="Times New Roman" w:hAnsi="Times New Roman"/>
            <w:color w:val="auto"/>
            <w:sz w:val="24"/>
            <w:szCs w:val="24"/>
            <w:lang w:val="hu-HU" w:eastAsia="hu-HU"/>
          </w:rPr>
          <w:tab/>
        </w:r>
        <w:r w:rsidR="0000479A" w:rsidRPr="00562471">
          <w:rPr>
            <w:rStyle w:val="Hiperhivatkozs"/>
            <w:color w:val="auto"/>
            <w:lang w:val="hu-HU"/>
          </w:rPr>
          <w:t xml:space="preserve">UC5 </w:t>
        </w:r>
        <w:r w:rsidR="002B3348">
          <w:rPr>
            <w:rStyle w:val="Hiperhivatkozs"/>
            <w:color w:val="auto"/>
            <w:lang w:val="hu-HU"/>
          </w:rPr>
          <w:t>Értékelések módosítása/törlése</w:t>
        </w:r>
        <w:r w:rsidR="0000479A" w:rsidRPr="00562471">
          <w:rPr>
            <w:webHidden/>
            <w:color w:val="auto"/>
            <w:lang w:val="hu-HU"/>
          </w:rPr>
          <w:tab/>
        </w:r>
        <w:r w:rsidR="0000479A" w:rsidRPr="00562471">
          <w:rPr>
            <w:webHidden/>
            <w:color w:val="auto"/>
            <w:lang w:val="hu-HU"/>
          </w:rPr>
          <w:fldChar w:fldCharType="begin"/>
        </w:r>
        <w:r w:rsidR="0000479A" w:rsidRPr="00562471">
          <w:rPr>
            <w:webHidden/>
            <w:color w:val="auto"/>
            <w:lang w:val="hu-HU"/>
          </w:rPr>
          <w:instrText xml:space="preserve"> PAGEREF _Toc217280377 \h </w:instrText>
        </w:r>
        <w:r w:rsidR="0000479A" w:rsidRPr="00562471">
          <w:rPr>
            <w:webHidden/>
            <w:color w:val="auto"/>
            <w:lang w:val="hu-HU"/>
          </w:rPr>
        </w:r>
        <w:r w:rsidR="0000479A" w:rsidRPr="00562471">
          <w:rPr>
            <w:webHidden/>
            <w:color w:val="auto"/>
            <w:lang w:val="hu-HU"/>
          </w:rPr>
          <w:fldChar w:fldCharType="separate"/>
        </w:r>
        <w:r w:rsidR="00932A31" w:rsidRPr="00562471">
          <w:rPr>
            <w:webHidden/>
            <w:color w:val="auto"/>
            <w:lang w:val="hu-HU"/>
          </w:rPr>
          <w:t>1</w:t>
        </w:r>
        <w:r w:rsidR="0000479A" w:rsidRPr="00562471">
          <w:rPr>
            <w:webHidden/>
            <w:color w:val="auto"/>
            <w:lang w:val="hu-HU"/>
          </w:rPr>
          <w:fldChar w:fldCharType="end"/>
        </w:r>
      </w:hyperlink>
      <w:r w:rsidR="00635A52">
        <w:rPr>
          <w:color w:val="auto"/>
          <w:lang w:val="hu-HU"/>
        </w:rPr>
        <w:t>0</w:t>
      </w:r>
    </w:p>
    <w:p w14:paraId="6E32AB34" w14:textId="0A0DC034" w:rsidR="002B3348" w:rsidRPr="002B3348" w:rsidRDefault="002B3348" w:rsidP="002B3348">
      <w:pPr>
        <w:ind w:firstLine="432"/>
        <w:rPr>
          <w:lang w:val="hu-HU"/>
        </w:rPr>
      </w:pPr>
      <w:r>
        <w:rPr>
          <w:lang w:val="hu-HU"/>
        </w:rPr>
        <w:t>3.1.7       UC6 Intézményekre való keresés……………………………………………………..10</w:t>
      </w:r>
    </w:p>
    <w:p w14:paraId="0639AC26" w14:textId="77777777" w:rsidR="005B1A11" w:rsidRPr="00562471" w:rsidRDefault="00F8451B" w:rsidP="00F8451B">
      <w:pPr>
        <w:pStyle w:val="Szvegtrzs"/>
        <w:rPr>
          <w:lang w:val="hu-HU"/>
        </w:rPr>
      </w:pPr>
      <w:r w:rsidRPr="00562471">
        <w:rPr>
          <w:rStyle w:val="Hiperhivatkozs"/>
          <w:color w:val="auto"/>
          <w:lang w:val="hu-HU"/>
        </w:rPr>
        <w:fldChar w:fldCharType="end"/>
      </w:r>
    </w:p>
    <w:p w14:paraId="4D11A19D" w14:textId="77777777" w:rsidR="002B3348" w:rsidRDefault="002B3348" w:rsidP="002B3348">
      <w:pPr>
        <w:pStyle w:val="Cmsor1"/>
        <w:numPr>
          <w:ilvl w:val="0"/>
          <w:numId w:val="0"/>
        </w:numPr>
        <w:ind w:left="432" w:hanging="432"/>
        <w:rPr>
          <w:lang w:val="hu-HU"/>
        </w:rPr>
      </w:pPr>
    </w:p>
    <w:p w14:paraId="6D8DDE22" w14:textId="10454917" w:rsidR="00EC5B9D" w:rsidRPr="00562471" w:rsidRDefault="005B1A11" w:rsidP="00EC5B9D">
      <w:pPr>
        <w:pStyle w:val="Cmsor1"/>
        <w:rPr>
          <w:lang w:val="hu-HU"/>
        </w:rPr>
      </w:pPr>
      <w:r w:rsidRPr="002B3348">
        <w:rPr>
          <w:lang w:val="hu-HU"/>
        </w:rPr>
        <w:br w:type="page"/>
      </w:r>
      <w:r w:rsidR="00797672" w:rsidRPr="00562471">
        <w:rPr>
          <w:lang w:val="hu-HU"/>
        </w:rPr>
        <w:lastRenderedPageBreak/>
        <w:t>Bevezetés</w:t>
      </w:r>
    </w:p>
    <w:p w14:paraId="768F9E42" w14:textId="10EBCE3E" w:rsidR="00E417C4" w:rsidRDefault="00321E27" w:rsidP="00321E27">
      <w:pPr>
        <w:pStyle w:val="Szvegtrzs"/>
        <w:rPr>
          <w:lang w:val="hu-HU"/>
        </w:rPr>
      </w:pPr>
      <w:r w:rsidRPr="00562471">
        <w:rPr>
          <w:lang w:val="hu-HU"/>
        </w:rPr>
        <w:t>Ez a</w:t>
      </w:r>
      <w:r w:rsidR="007C1331">
        <w:rPr>
          <w:lang w:val="hu-HU"/>
        </w:rPr>
        <w:t xml:space="preserve"> felsőoktatási intézményeket rangsoroló rendszer </w:t>
      </w:r>
      <w:r w:rsidRPr="00562471">
        <w:rPr>
          <w:lang w:val="hu-HU"/>
        </w:rPr>
        <w:t xml:space="preserve">alkalmazás követelmény specifikációja. </w:t>
      </w:r>
    </w:p>
    <w:p w14:paraId="0BA38088" w14:textId="77777777" w:rsidR="00D44F9B" w:rsidRPr="00562471" w:rsidRDefault="00D44F9B" w:rsidP="00321E27">
      <w:pPr>
        <w:pStyle w:val="Szvegtrzs"/>
        <w:rPr>
          <w:lang w:val="hu-HU"/>
        </w:rPr>
      </w:pPr>
    </w:p>
    <w:p w14:paraId="7EB736FE" w14:textId="77777777" w:rsidR="00E417C4" w:rsidRPr="00562471" w:rsidRDefault="00E417C4" w:rsidP="00212605">
      <w:pPr>
        <w:pStyle w:val="Szvegtrzs"/>
        <w:jc w:val="both"/>
        <w:rPr>
          <w:lang w:val="hu-HU"/>
        </w:rPr>
      </w:pPr>
      <w:r w:rsidRPr="00562471">
        <w:rPr>
          <w:lang w:val="hu-HU"/>
        </w:rPr>
        <w:t>A dokumentum bármikor megváltozhat, ezért mindig ellenőrizze, hogy a legutolsó változatot olvassa.</w:t>
      </w:r>
    </w:p>
    <w:p w14:paraId="55C5B990" w14:textId="77777777" w:rsidR="00757C17" w:rsidRPr="00562471" w:rsidRDefault="00757C17" w:rsidP="00F430A9">
      <w:pPr>
        <w:pStyle w:val="Szvegtrzs"/>
        <w:rPr>
          <w:lang w:val="hu-HU"/>
        </w:rPr>
      </w:pPr>
    </w:p>
    <w:p w14:paraId="1D6CBCEE" w14:textId="77777777" w:rsidR="00EC5B9D" w:rsidRPr="00562471" w:rsidRDefault="00797672" w:rsidP="00EC5B9D">
      <w:pPr>
        <w:pStyle w:val="Cmsor2"/>
        <w:rPr>
          <w:lang w:val="hu-HU"/>
        </w:rPr>
      </w:pPr>
      <w:r w:rsidRPr="00562471">
        <w:rPr>
          <w:lang w:val="hu-HU"/>
        </w:rPr>
        <w:t>Dokumentum célja</w:t>
      </w:r>
    </w:p>
    <w:p w14:paraId="6F98B459" w14:textId="77777777" w:rsidR="00B4293C" w:rsidRPr="00562471" w:rsidRDefault="00E417C4" w:rsidP="00212605">
      <w:pPr>
        <w:pStyle w:val="Szvegtrzs"/>
        <w:jc w:val="both"/>
        <w:rPr>
          <w:lang w:val="hu-HU"/>
        </w:rPr>
      </w:pPr>
      <w:r w:rsidRPr="00562471">
        <w:rPr>
          <w:lang w:val="hu-HU"/>
        </w:rPr>
        <w:t xml:space="preserve">A dokumentum </w:t>
      </w:r>
      <w:proofErr w:type="spellStart"/>
      <w:r w:rsidRPr="00562471">
        <w:rPr>
          <w:lang w:val="hu-HU"/>
        </w:rPr>
        <w:t>teljeskörűen</w:t>
      </w:r>
      <w:proofErr w:type="spellEnd"/>
      <w:r w:rsidRPr="00562471">
        <w:rPr>
          <w:lang w:val="hu-HU"/>
        </w:rPr>
        <w:t xml:space="preserve"> leírja az alkalmazás funkcionális működését és a működés néhány nemfunkcionális elemét. Bemutatja a képernyőket és az alkalmazást használó felhasználói csoportokat.</w:t>
      </w:r>
    </w:p>
    <w:p w14:paraId="504BBBE2" w14:textId="77777777" w:rsidR="00EC5B9D" w:rsidRPr="00562471" w:rsidRDefault="00797672" w:rsidP="00EC5B9D">
      <w:pPr>
        <w:pStyle w:val="Cmsor2"/>
        <w:rPr>
          <w:lang w:val="hu-HU"/>
        </w:rPr>
      </w:pPr>
      <w:r w:rsidRPr="00562471">
        <w:rPr>
          <w:lang w:val="hu-HU"/>
        </w:rPr>
        <w:t>Hatókör</w:t>
      </w:r>
    </w:p>
    <w:p w14:paraId="0473A931" w14:textId="25344A39" w:rsidR="00E417C4" w:rsidRPr="00562471" w:rsidRDefault="00E417C4" w:rsidP="00F430A9">
      <w:pPr>
        <w:pStyle w:val="Szvegtrzs"/>
        <w:rPr>
          <w:lang w:val="hu-HU"/>
        </w:rPr>
      </w:pPr>
      <w:r w:rsidRPr="00562471">
        <w:rPr>
          <w:lang w:val="hu-HU"/>
        </w:rPr>
        <w:t>A dokumentum a</w:t>
      </w:r>
      <w:r w:rsidR="002025C8">
        <w:rPr>
          <w:lang w:val="hu-HU"/>
        </w:rPr>
        <w:t xml:space="preserve"> felsőoktatási intézményeket rangsoroló rendszer </w:t>
      </w:r>
      <w:r w:rsidRPr="00562471">
        <w:rPr>
          <w:lang w:val="hu-HU"/>
        </w:rPr>
        <w:t>funkció</w:t>
      </w:r>
      <w:r w:rsidR="00CC0ACB">
        <w:rPr>
          <w:lang w:val="hu-HU"/>
        </w:rPr>
        <w:t>i</w:t>
      </w:r>
      <w:r w:rsidRPr="00562471">
        <w:rPr>
          <w:lang w:val="hu-HU"/>
        </w:rPr>
        <w:t xml:space="preserve">ról szól. </w:t>
      </w:r>
    </w:p>
    <w:p w14:paraId="642E7957" w14:textId="77777777" w:rsidR="00B4293C" w:rsidRPr="00562471" w:rsidRDefault="00E417C4" w:rsidP="00212605">
      <w:pPr>
        <w:pStyle w:val="Szvegtrzs"/>
        <w:jc w:val="both"/>
        <w:rPr>
          <w:lang w:val="hu-HU"/>
        </w:rPr>
      </w:pPr>
      <w:r w:rsidRPr="00562471">
        <w:rPr>
          <w:lang w:val="hu-HU"/>
        </w:rPr>
        <w:t>Nem célunk az alkalmazáshoz kapcsolódó külső rendszerek ismertetés</w:t>
      </w:r>
      <w:r w:rsidR="00CC0ACB">
        <w:rPr>
          <w:lang w:val="hu-HU"/>
        </w:rPr>
        <w:t>e</w:t>
      </w:r>
      <w:r w:rsidRPr="00562471">
        <w:rPr>
          <w:lang w:val="hu-HU"/>
        </w:rPr>
        <w:t>, sem a kapcsolódó rendszerek leírása. Csak a felhasználó által látható szoftveres felületet tárgyaljuk, nem foglalkozunk a rendszer belső felépítésével, a használt technológiákkal.</w:t>
      </w:r>
    </w:p>
    <w:p w14:paraId="65F1F5D0" w14:textId="10F485C9" w:rsidR="00EC5B9D" w:rsidRPr="00562471" w:rsidRDefault="00CA5269" w:rsidP="00EC5B9D">
      <w:pPr>
        <w:pStyle w:val="Cmsor2"/>
        <w:rPr>
          <w:lang w:val="hu-HU"/>
        </w:rPr>
      </w:pPr>
      <w:r>
        <w:rPr>
          <w:lang w:val="hu-HU"/>
        </w:rPr>
        <w:t>Hivatkozások</w:t>
      </w:r>
    </w:p>
    <w:p w14:paraId="0FD05550" w14:textId="678E7F38" w:rsidR="008347AF" w:rsidRPr="00562471" w:rsidRDefault="00E417C4" w:rsidP="00212605">
      <w:pPr>
        <w:pStyle w:val="Szvegtrzs"/>
        <w:jc w:val="both"/>
        <w:rPr>
          <w:lang w:val="hu-HU"/>
        </w:rPr>
      </w:pPr>
      <w:r w:rsidRPr="00562471">
        <w:rPr>
          <w:lang w:val="hu-HU"/>
        </w:rPr>
        <w:t>További kapcsolódó dokumentumok is előállításra kerültek. Ezek a következők:</w:t>
      </w:r>
    </w:p>
    <w:p w14:paraId="4665AA6A" w14:textId="77777777" w:rsidR="008347AF" w:rsidRPr="00562471" w:rsidRDefault="008347AF" w:rsidP="00F430A9">
      <w:pPr>
        <w:pStyle w:val="Szvegtrzs"/>
        <w:rPr>
          <w:lang w:val="hu-HU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0"/>
        <w:gridCol w:w="3899"/>
        <w:gridCol w:w="1267"/>
        <w:gridCol w:w="2189"/>
      </w:tblGrid>
      <w:tr w:rsidR="00170736" w:rsidRPr="00D1180D" w14:paraId="527C33C1" w14:textId="77777777" w:rsidTr="00213D4E">
        <w:tc>
          <w:tcPr>
            <w:tcW w:w="1280" w:type="dxa"/>
            <w:shd w:val="clear" w:color="auto" w:fill="B3B3B3"/>
          </w:tcPr>
          <w:p w14:paraId="4547903C" w14:textId="77777777" w:rsidR="00170736" w:rsidRPr="00D1180D" w:rsidRDefault="00797672" w:rsidP="00CC2F1D">
            <w:pPr>
              <w:rPr>
                <w:b/>
                <w:szCs w:val="22"/>
                <w:lang w:val="hu-HU"/>
              </w:rPr>
            </w:pPr>
            <w:r w:rsidRPr="00D1180D">
              <w:rPr>
                <w:b/>
                <w:szCs w:val="22"/>
                <w:lang w:val="hu-HU"/>
              </w:rPr>
              <w:t>Azonosító</w:t>
            </w:r>
          </w:p>
        </w:tc>
        <w:tc>
          <w:tcPr>
            <w:tcW w:w="3899" w:type="dxa"/>
            <w:shd w:val="clear" w:color="auto" w:fill="B3B3B3"/>
          </w:tcPr>
          <w:p w14:paraId="65753725" w14:textId="77777777" w:rsidR="00170736" w:rsidRPr="00D1180D" w:rsidRDefault="00170736" w:rsidP="00CC2F1D">
            <w:pPr>
              <w:rPr>
                <w:b/>
                <w:szCs w:val="22"/>
                <w:lang w:val="hu-HU"/>
              </w:rPr>
            </w:pPr>
            <w:r w:rsidRPr="00D1180D">
              <w:rPr>
                <w:b/>
                <w:szCs w:val="22"/>
                <w:lang w:val="hu-HU"/>
              </w:rPr>
              <w:tab/>
            </w:r>
            <w:r w:rsidR="00797672" w:rsidRPr="00D1180D">
              <w:rPr>
                <w:b/>
                <w:szCs w:val="22"/>
                <w:lang w:val="hu-HU"/>
              </w:rPr>
              <w:t>Dokumentum neve</w:t>
            </w:r>
          </w:p>
        </w:tc>
        <w:tc>
          <w:tcPr>
            <w:tcW w:w="1267" w:type="dxa"/>
            <w:shd w:val="clear" w:color="auto" w:fill="B3B3B3"/>
          </w:tcPr>
          <w:p w14:paraId="5CD16F1D" w14:textId="77777777" w:rsidR="00170736" w:rsidRPr="00D1180D" w:rsidRDefault="00797672" w:rsidP="00CC2F1D">
            <w:pPr>
              <w:rPr>
                <w:b/>
                <w:szCs w:val="22"/>
                <w:lang w:val="hu-HU"/>
              </w:rPr>
            </w:pPr>
            <w:r w:rsidRPr="00D1180D">
              <w:rPr>
                <w:b/>
                <w:szCs w:val="22"/>
                <w:lang w:val="hu-HU"/>
              </w:rPr>
              <w:t>Hely</w:t>
            </w:r>
          </w:p>
        </w:tc>
        <w:tc>
          <w:tcPr>
            <w:tcW w:w="2189" w:type="dxa"/>
            <w:shd w:val="clear" w:color="auto" w:fill="B3B3B3"/>
          </w:tcPr>
          <w:p w14:paraId="69A0A238" w14:textId="77777777" w:rsidR="00170736" w:rsidRPr="00D1180D" w:rsidRDefault="00797672" w:rsidP="00CC2F1D">
            <w:pPr>
              <w:rPr>
                <w:b/>
                <w:szCs w:val="22"/>
                <w:lang w:val="hu-HU"/>
              </w:rPr>
            </w:pPr>
            <w:r w:rsidRPr="00D1180D">
              <w:rPr>
                <w:b/>
                <w:szCs w:val="22"/>
                <w:lang w:val="hu-HU"/>
              </w:rPr>
              <w:t>Rövid leírás</w:t>
            </w:r>
          </w:p>
        </w:tc>
      </w:tr>
      <w:tr w:rsidR="00CC0ACB" w:rsidRPr="00D1180D" w14:paraId="51658262" w14:textId="77777777" w:rsidTr="00213D4E">
        <w:tc>
          <w:tcPr>
            <w:tcW w:w="1280" w:type="dxa"/>
            <w:shd w:val="clear" w:color="auto" w:fill="auto"/>
            <w:vAlign w:val="center"/>
          </w:tcPr>
          <w:p w14:paraId="01DA6529" w14:textId="77777777" w:rsidR="00170736" w:rsidRPr="00D1180D" w:rsidRDefault="00170736" w:rsidP="00D1180D">
            <w:pPr>
              <w:pStyle w:val="Cmsor9"/>
              <w:jc w:val="left"/>
              <w:rPr>
                <w:lang w:val="hu-HU"/>
              </w:rPr>
            </w:pPr>
            <w:r w:rsidRPr="00D1180D">
              <w:rPr>
                <w:lang w:val="hu-HU"/>
              </w:rPr>
              <w:t>[1]</w:t>
            </w:r>
          </w:p>
        </w:tc>
        <w:tc>
          <w:tcPr>
            <w:tcW w:w="3899" w:type="dxa"/>
            <w:shd w:val="clear" w:color="auto" w:fill="auto"/>
            <w:vAlign w:val="center"/>
          </w:tcPr>
          <w:p w14:paraId="3267748B" w14:textId="3409077C" w:rsidR="00170736" w:rsidRPr="00D1180D" w:rsidRDefault="002025C8" w:rsidP="00D1180D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fels_int_kepernyoterv.docx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45EEB723" w14:textId="58DC7420" w:rsidR="00170736" w:rsidRPr="00D1180D" w:rsidRDefault="002025C8" w:rsidP="00D1180D">
            <w:pPr>
              <w:jc w:val="left"/>
              <w:rPr>
                <w:szCs w:val="22"/>
                <w:lang w:val="hu-HU"/>
              </w:rPr>
            </w:pPr>
            <w:r>
              <w:rPr>
                <w:szCs w:val="22"/>
                <w:lang w:val="hu-HU"/>
              </w:rPr>
              <w:t>5. gyakorlat</w:t>
            </w:r>
          </w:p>
        </w:tc>
        <w:tc>
          <w:tcPr>
            <w:tcW w:w="2189" w:type="dxa"/>
            <w:shd w:val="clear" w:color="auto" w:fill="auto"/>
            <w:vAlign w:val="center"/>
          </w:tcPr>
          <w:p w14:paraId="71F4A4DC" w14:textId="256BF17C" w:rsidR="00170736" w:rsidRPr="00D1180D" w:rsidRDefault="002025C8" w:rsidP="00D1180D">
            <w:pPr>
              <w:jc w:val="left"/>
              <w:rPr>
                <w:szCs w:val="22"/>
                <w:lang w:val="hu-HU"/>
              </w:rPr>
            </w:pPr>
            <w:proofErr w:type="spellStart"/>
            <w:r>
              <w:rPr>
                <w:szCs w:val="22"/>
                <w:lang w:val="hu-HU"/>
              </w:rPr>
              <w:t>fels</w:t>
            </w:r>
            <w:proofErr w:type="spellEnd"/>
            <w:r>
              <w:rPr>
                <w:szCs w:val="22"/>
                <w:lang w:val="hu-HU"/>
              </w:rPr>
              <w:t>-int képernyőtervek</w:t>
            </w:r>
          </w:p>
        </w:tc>
      </w:tr>
      <w:tr w:rsidR="00CC0ACB" w:rsidRPr="00D1180D" w14:paraId="6BB90C29" w14:textId="77777777" w:rsidTr="00213D4E">
        <w:tc>
          <w:tcPr>
            <w:tcW w:w="1280" w:type="dxa"/>
            <w:shd w:val="clear" w:color="auto" w:fill="auto"/>
            <w:vAlign w:val="center"/>
          </w:tcPr>
          <w:p w14:paraId="3E47CA2F" w14:textId="77777777" w:rsidR="00170736" w:rsidRPr="00D1180D" w:rsidRDefault="00170736" w:rsidP="00D1180D">
            <w:pPr>
              <w:pStyle w:val="Cmsor9"/>
              <w:jc w:val="left"/>
              <w:rPr>
                <w:lang w:val="hu-HU"/>
              </w:rPr>
            </w:pPr>
            <w:r w:rsidRPr="00D1180D">
              <w:rPr>
                <w:lang w:val="hu-HU"/>
              </w:rPr>
              <w:t>[</w:t>
            </w:r>
            <w:r w:rsidR="00901678" w:rsidRPr="00D1180D">
              <w:rPr>
                <w:lang w:val="hu-HU"/>
              </w:rPr>
              <w:t>2</w:t>
            </w:r>
            <w:r w:rsidRPr="00D1180D">
              <w:rPr>
                <w:lang w:val="hu-HU"/>
              </w:rPr>
              <w:t>]</w:t>
            </w:r>
          </w:p>
        </w:tc>
        <w:tc>
          <w:tcPr>
            <w:tcW w:w="3899" w:type="dxa"/>
            <w:shd w:val="clear" w:color="auto" w:fill="auto"/>
            <w:vAlign w:val="center"/>
          </w:tcPr>
          <w:p w14:paraId="63244C15" w14:textId="7444BACB" w:rsidR="00170736" w:rsidRPr="00D1180D" w:rsidRDefault="00170736" w:rsidP="00D1180D">
            <w:pPr>
              <w:jc w:val="left"/>
              <w:rPr>
                <w:szCs w:val="22"/>
                <w:lang w:val="hu-HU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0287A7C3" w14:textId="0BBEF569" w:rsidR="00170736" w:rsidRPr="00D1180D" w:rsidRDefault="00170736" w:rsidP="00D1180D">
            <w:pPr>
              <w:jc w:val="left"/>
              <w:rPr>
                <w:szCs w:val="22"/>
                <w:lang w:val="hu-HU"/>
              </w:rPr>
            </w:pPr>
          </w:p>
        </w:tc>
        <w:tc>
          <w:tcPr>
            <w:tcW w:w="2189" w:type="dxa"/>
            <w:shd w:val="clear" w:color="auto" w:fill="auto"/>
            <w:vAlign w:val="center"/>
          </w:tcPr>
          <w:p w14:paraId="293B870F" w14:textId="37D973C5" w:rsidR="00170736" w:rsidRPr="00D1180D" w:rsidRDefault="00170736" w:rsidP="00D1180D">
            <w:pPr>
              <w:jc w:val="left"/>
              <w:rPr>
                <w:szCs w:val="22"/>
                <w:lang w:val="hu-HU"/>
              </w:rPr>
            </w:pPr>
          </w:p>
        </w:tc>
      </w:tr>
    </w:tbl>
    <w:p w14:paraId="61FC0B2A" w14:textId="77777777" w:rsidR="008347AF" w:rsidRPr="00562471" w:rsidRDefault="008347AF" w:rsidP="008347AF">
      <w:pPr>
        <w:pStyle w:val="Szvegtrzs"/>
        <w:rPr>
          <w:lang w:val="hu-HU"/>
        </w:rPr>
      </w:pPr>
      <w:bookmarkStart w:id="0" w:name="_[5]_"/>
      <w:bookmarkEnd w:id="0"/>
    </w:p>
    <w:p w14:paraId="04981A8E" w14:textId="77777777" w:rsidR="00EC5B9D" w:rsidRPr="00562471" w:rsidRDefault="00CC0ACB" w:rsidP="00757C17">
      <w:pPr>
        <w:pStyle w:val="Cmsor1"/>
        <w:rPr>
          <w:lang w:val="hu-HU"/>
        </w:rPr>
      </w:pPr>
      <w:bookmarkStart w:id="1" w:name="_Toc216523370"/>
      <w:bookmarkStart w:id="2" w:name="_Toc216524021"/>
      <w:bookmarkStart w:id="3" w:name="_Toc216524671"/>
      <w:bookmarkStart w:id="4" w:name="_Toc216831617"/>
      <w:bookmarkStart w:id="5" w:name="_Toc216523371"/>
      <w:bookmarkStart w:id="6" w:name="_Toc216524022"/>
      <w:bookmarkStart w:id="7" w:name="_Toc216524672"/>
      <w:bookmarkStart w:id="8" w:name="_Toc216831618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lang w:val="hu-HU"/>
        </w:rPr>
        <w:br w:type="page"/>
      </w:r>
      <w:r w:rsidR="00797672" w:rsidRPr="00562471">
        <w:rPr>
          <w:lang w:val="hu-HU"/>
        </w:rPr>
        <w:lastRenderedPageBreak/>
        <w:t>Általános leírás</w:t>
      </w:r>
    </w:p>
    <w:p w14:paraId="38394DE2" w14:textId="31D1F8EB" w:rsidR="006E3266" w:rsidRPr="00562471" w:rsidRDefault="00CA5269" w:rsidP="006F5BD4">
      <w:pPr>
        <w:pStyle w:val="Szvegtrzs"/>
        <w:rPr>
          <w:lang w:val="hu-HU"/>
        </w:rPr>
      </w:pPr>
      <w:r>
        <w:rPr>
          <w:lang w:val="hu-HU"/>
        </w:rPr>
        <w:t>A weboldalon felsőoktatási intézményeket lehet értékelni</w:t>
      </w:r>
      <w:r w:rsidR="00F271CC">
        <w:rPr>
          <w:lang w:val="hu-HU"/>
        </w:rPr>
        <w:t>, amit regisztrált és bejelentkezett, oktatási azonosítóval rendelkező hallgatók és végzett hallgatók tehetnek meg. Az értékeléseket később lehessen törölni vagy módosítani. Szűkség van a felsőoktatási intézmények közötti keresési funkcióra.</w:t>
      </w:r>
    </w:p>
    <w:p w14:paraId="096DAE79" w14:textId="77777777" w:rsidR="006E3266" w:rsidRPr="00562471" w:rsidRDefault="00797672" w:rsidP="006E3266">
      <w:pPr>
        <w:pStyle w:val="Cmsor2"/>
        <w:rPr>
          <w:lang w:val="hu-HU"/>
        </w:rPr>
      </w:pPr>
      <w:r w:rsidRPr="00562471">
        <w:rPr>
          <w:lang w:val="hu-HU"/>
        </w:rPr>
        <w:t>Üzleti szabályok</w:t>
      </w:r>
    </w:p>
    <w:p w14:paraId="2EC4E15B" w14:textId="0958F01B" w:rsidR="00CA5269" w:rsidRDefault="00CA5269" w:rsidP="00F271CC">
      <w:pPr>
        <w:pStyle w:val="Szvegtrzs"/>
        <w:jc w:val="both"/>
        <w:rPr>
          <w:lang w:val="hu-HU"/>
        </w:rPr>
      </w:pPr>
      <w:r>
        <w:rPr>
          <w:lang w:val="hu-HU"/>
        </w:rPr>
        <w:t>Mindenki csak az oktatási azonosítója szerinti intézményt értékelheti.</w:t>
      </w:r>
    </w:p>
    <w:p w14:paraId="52D12AC5" w14:textId="6038E8BE" w:rsidR="00CA5269" w:rsidRDefault="00CA5269" w:rsidP="00CA5269">
      <w:pPr>
        <w:pStyle w:val="Cmsor3"/>
        <w:rPr>
          <w:lang w:val="hu-HU"/>
        </w:rPr>
      </w:pPr>
      <w:r>
        <w:rPr>
          <w:lang w:val="hu-HU"/>
        </w:rPr>
        <w:t>Üzleti előnyök</w:t>
      </w:r>
    </w:p>
    <w:p w14:paraId="4659059B" w14:textId="17B4E066" w:rsidR="00CA5269" w:rsidRDefault="00CA5269" w:rsidP="00CA5269">
      <w:pPr>
        <w:pStyle w:val="Szvegtrzs"/>
        <w:ind w:left="0"/>
        <w:jc w:val="both"/>
        <w:rPr>
          <w:lang w:val="hu-HU"/>
        </w:rPr>
      </w:pPr>
      <w:r>
        <w:rPr>
          <w:lang w:val="hu-HU"/>
        </w:rPr>
        <w:t xml:space="preserve">A weboldal olyan hallgatók számára készült, akik az általuk megismert felsőoktatási intézményt értékelni kívánják, hogy a leendő felvételizők ki tudják választani a számukra megfelelőt, és a legjobb intézmény egy esetleges jövőbeni támogatásban </w:t>
      </w:r>
      <w:proofErr w:type="spellStart"/>
      <w:r>
        <w:rPr>
          <w:lang w:val="hu-HU"/>
        </w:rPr>
        <w:t>részesülhessen</w:t>
      </w:r>
      <w:proofErr w:type="spellEnd"/>
      <w:r>
        <w:rPr>
          <w:lang w:val="hu-HU"/>
        </w:rPr>
        <w:t>.</w:t>
      </w:r>
    </w:p>
    <w:p w14:paraId="11115A5C" w14:textId="77777777" w:rsidR="00CA5269" w:rsidRPr="00562471" w:rsidRDefault="00CA5269" w:rsidP="00CA5269">
      <w:pPr>
        <w:pStyle w:val="Szvegtrzs"/>
        <w:ind w:left="0"/>
        <w:jc w:val="both"/>
        <w:rPr>
          <w:lang w:val="hu-HU"/>
        </w:rPr>
      </w:pPr>
    </w:p>
    <w:p w14:paraId="26CB5F80" w14:textId="77777777" w:rsidR="00EC5B9D" w:rsidRPr="00562471" w:rsidRDefault="00737992" w:rsidP="009634A4">
      <w:pPr>
        <w:pStyle w:val="Cmsor1"/>
        <w:rPr>
          <w:lang w:val="hu-HU"/>
        </w:rPr>
      </w:pPr>
      <w:r w:rsidRPr="00562471">
        <w:rPr>
          <w:lang w:val="hu-HU"/>
        </w:rPr>
        <w:br w:type="page"/>
      </w:r>
      <w:r w:rsidR="00797672" w:rsidRPr="00562471">
        <w:rPr>
          <w:lang w:val="hu-HU"/>
        </w:rPr>
        <w:lastRenderedPageBreak/>
        <w:t>Követelmények</w:t>
      </w:r>
    </w:p>
    <w:p w14:paraId="631B8C03" w14:textId="0228386B" w:rsidR="00F430A9" w:rsidRDefault="003B00CA" w:rsidP="000C184B">
      <w:pPr>
        <w:pStyle w:val="Szvegtrzs"/>
        <w:rPr>
          <w:lang w:val="hu-HU"/>
        </w:rPr>
      </w:pPr>
      <w:r w:rsidRPr="00562471">
        <w:rPr>
          <w:lang w:val="hu-HU"/>
        </w:rPr>
        <w:t>A következőkben ismertetjük az alkalmazás funkcióit</w:t>
      </w:r>
      <w:r w:rsidR="00F430A9" w:rsidRPr="00562471">
        <w:rPr>
          <w:lang w:val="hu-HU"/>
        </w:rPr>
        <w:t xml:space="preserve">. </w:t>
      </w:r>
    </w:p>
    <w:p w14:paraId="5C0903B6" w14:textId="60E048B7" w:rsidR="00B07590" w:rsidRDefault="00B07590" w:rsidP="000C184B">
      <w:pPr>
        <w:pStyle w:val="Szvegtrzs"/>
        <w:rPr>
          <w:lang w:val="hu-HU"/>
        </w:rPr>
      </w:pPr>
    </w:p>
    <w:p w14:paraId="32D7391D" w14:textId="77777777" w:rsidR="00305AD8" w:rsidRPr="00562471" w:rsidRDefault="00EC5B9D" w:rsidP="00EC5B9D">
      <w:pPr>
        <w:pStyle w:val="Cmsor2"/>
        <w:rPr>
          <w:lang w:val="hu-HU"/>
        </w:rPr>
      </w:pPr>
      <w:bookmarkStart w:id="9" w:name="_Toc217280371"/>
      <w:r w:rsidRPr="00562471">
        <w:rPr>
          <w:lang w:val="hu-HU"/>
        </w:rPr>
        <w:t>Fun</w:t>
      </w:r>
      <w:r w:rsidR="00797672" w:rsidRPr="00562471">
        <w:rPr>
          <w:lang w:val="hu-HU"/>
        </w:rPr>
        <w:t>kcionális követelmények</w:t>
      </w:r>
      <w:bookmarkEnd w:id="9"/>
    </w:p>
    <w:p w14:paraId="05B6E834" w14:textId="7989A55A" w:rsidR="00305AD8" w:rsidRDefault="003B00CA" w:rsidP="00305AD8">
      <w:pPr>
        <w:pStyle w:val="Szvegtrzs"/>
        <w:rPr>
          <w:lang w:val="hu-HU"/>
        </w:rPr>
      </w:pPr>
      <w:r w:rsidRPr="00562471">
        <w:rPr>
          <w:lang w:val="hu-HU"/>
        </w:rPr>
        <w:t>A funkcionális követelményeket használati esetek formájában mutatjuk be.</w:t>
      </w:r>
      <w:r w:rsidR="00305AD8" w:rsidRPr="00562471">
        <w:rPr>
          <w:lang w:val="hu-HU"/>
        </w:rPr>
        <w:t xml:space="preserve"> </w:t>
      </w:r>
    </w:p>
    <w:p w14:paraId="309968CE" w14:textId="08566B19" w:rsidR="002B2FD5" w:rsidRDefault="002B2FD5" w:rsidP="00305AD8">
      <w:pPr>
        <w:pStyle w:val="Szvegtrzs"/>
        <w:rPr>
          <w:lang w:val="hu-HU"/>
        </w:rPr>
      </w:pPr>
    </w:p>
    <w:p w14:paraId="765763C3" w14:textId="4A9319F8" w:rsidR="002B2FD5" w:rsidRDefault="002B2FD5" w:rsidP="00305AD8">
      <w:pPr>
        <w:pStyle w:val="Szvegtrzs"/>
        <w:rPr>
          <w:lang w:val="hu-HU"/>
        </w:rPr>
      </w:pPr>
      <w:r>
        <w:rPr>
          <w:lang w:val="hu-HU"/>
        </w:rPr>
        <w:t xml:space="preserve">Szereplők: </w:t>
      </w:r>
    </w:p>
    <w:p w14:paraId="085811D1" w14:textId="5E8CF2AF" w:rsidR="002B2FD5" w:rsidRDefault="002B2FD5" w:rsidP="002B2FD5">
      <w:pPr>
        <w:pStyle w:val="Szvegtrzs"/>
        <w:numPr>
          <w:ilvl w:val="0"/>
          <w:numId w:val="37"/>
        </w:numPr>
        <w:rPr>
          <w:lang w:val="hu-HU"/>
        </w:rPr>
      </w:pPr>
      <w:r>
        <w:rPr>
          <w:lang w:val="hu-HU"/>
        </w:rPr>
        <w:t>hallgatók</w:t>
      </w:r>
    </w:p>
    <w:p w14:paraId="60470342" w14:textId="5D2AD371" w:rsidR="002B2FD5" w:rsidRDefault="002B2FD5" w:rsidP="002B2FD5">
      <w:pPr>
        <w:pStyle w:val="Szvegtrzs"/>
        <w:numPr>
          <w:ilvl w:val="0"/>
          <w:numId w:val="37"/>
        </w:numPr>
        <w:rPr>
          <w:lang w:val="hu-HU"/>
        </w:rPr>
      </w:pPr>
      <w:r>
        <w:rPr>
          <w:lang w:val="hu-HU"/>
        </w:rPr>
        <w:t>adminisztrátorok</w:t>
      </w:r>
    </w:p>
    <w:p w14:paraId="4EFE7DAD" w14:textId="45E431A9" w:rsidR="002B2FD5" w:rsidRPr="00562471" w:rsidRDefault="002B2FD5" w:rsidP="002B2FD5">
      <w:pPr>
        <w:pStyle w:val="Szvegtrzs"/>
        <w:numPr>
          <w:ilvl w:val="0"/>
          <w:numId w:val="37"/>
        </w:numPr>
        <w:rPr>
          <w:lang w:val="hu-HU"/>
        </w:rPr>
      </w:pPr>
      <w:r>
        <w:rPr>
          <w:lang w:val="hu-HU"/>
        </w:rPr>
        <w:t>felhasználók</w:t>
      </w:r>
    </w:p>
    <w:p w14:paraId="54F6BE20" w14:textId="77777777" w:rsidR="00464F48" w:rsidRPr="00562471" w:rsidRDefault="00464F48" w:rsidP="00D330F8">
      <w:pPr>
        <w:pStyle w:val="Szvegtrzs"/>
        <w:ind w:left="0"/>
        <w:rPr>
          <w:lang w:val="hu-HU"/>
        </w:rPr>
      </w:pPr>
    </w:p>
    <w:p w14:paraId="0D043670" w14:textId="77777777" w:rsidR="00305AD8" w:rsidRPr="00562471" w:rsidRDefault="00797672" w:rsidP="00305AD8">
      <w:pPr>
        <w:pStyle w:val="Cmsor3"/>
        <w:rPr>
          <w:lang w:val="hu-HU"/>
        </w:rPr>
      </w:pPr>
      <w:bookmarkStart w:id="10" w:name="_Toc217280372"/>
      <w:r w:rsidRPr="00562471">
        <w:rPr>
          <w:lang w:val="hu-HU"/>
        </w:rPr>
        <w:t>Használati eset</w:t>
      </w:r>
      <w:r w:rsidR="00305AD8" w:rsidRPr="00562471">
        <w:rPr>
          <w:lang w:val="hu-HU"/>
        </w:rPr>
        <w:t xml:space="preserve"> diagram</w:t>
      </w:r>
      <w:bookmarkEnd w:id="10"/>
    </w:p>
    <w:p w14:paraId="756017C7" w14:textId="77777777" w:rsidR="00511C50" w:rsidRPr="00562471" w:rsidRDefault="00511C50" w:rsidP="00305AD8">
      <w:pPr>
        <w:pStyle w:val="Szvegtrzs"/>
        <w:rPr>
          <w:lang w:val="hu-HU"/>
        </w:rPr>
      </w:pPr>
      <w:bookmarkStart w:id="11" w:name="_Toc492795823"/>
    </w:p>
    <w:p w14:paraId="027D245C" w14:textId="2C7E00AC" w:rsidR="0081486B" w:rsidRPr="00562471" w:rsidRDefault="00511C50" w:rsidP="004B0398">
      <w:pPr>
        <w:pStyle w:val="Cmsor3"/>
        <w:rPr>
          <w:lang w:val="hu-HU"/>
        </w:rPr>
      </w:pPr>
      <w:bookmarkStart w:id="12" w:name="_Toc216524677"/>
      <w:r w:rsidRPr="00562471">
        <w:rPr>
          <w:lang w:val="hu-HU"/>
        </w:rPr>
        <w:br w:type="page"/>
      </w:r>
      <w:bookmarkStart w:id="13" w:name="_Toc217280373"/>
      <w:r w:rsidR="004B0398" w:rsidRPr="00562471">
        <w:rPr>
          <w:lang w:val="hu-HU"/>
        </w:rPr>
        <w:lastRenderedPageBreak/>
        <w:t xml:space="preserve">UC1 </w:t>
      </w:r>
      <w:bookmarkStart w:id="14" w:name="_Toc492795824"/>
      <w:bookmarkEnd w:id="11"/>
      <w:bookmarkEnd w:id="12"/>
      <w:bookmarkEnd w:id="13"/>
      <w:r w:rsidR="00B43ED2">
        <w:rPr>
          <w:lang w:val="hu-HU"/>
        </w:rPr>
        <w:t>Regisztráció</w:t>
      </w:r>
    </w:p>
    <w:p w14:paraId="15E882AA" w14:textId="33349AEE" w:rsidR="00464F48" w:rsidRDefault="00797672" w:rsidP="00487385">
      <w:pPr>
        <w:pStyle w:val="Cmsor4"/>
        <w:rPr>
          <w:lang w:val="hu-HU"/>
        </w:rPr>
      </w:pPr>
      <w:r w:rsidRPr="00562471">
        <w:rPr>
          <w:lang w:val="hu-HU"/>
        </w:rPr>
        <w:t>Áttekintés</w:t>
      </w:r>
    </w:p>
    <w:p w14:paraId="04286286" w14:textId="2042C8DB" w:rsidR="00DA2580" w:rsidRPr="00DA2580" w:rsidRDefault="00DA2580" w:rsidP="00DA2580">
      <w:pPr>
        <w:pStyle w:val="Szvegtrzs"/>
        <w:rPr>
          <w:lang w:val="hu-HU"/>
        </w:rPr>
      </w:pPr>
      <w:r>
        <w:rPr>
          <w:lang w:val="hu-HU"/>
        </w:rPr>
        <w:t>Minden hallgató rendelkezik oktatási azonosítóval, amire szűkség van a regisztrációkor a hallgató nevével és e-mail címével együtt.</w:t>
      </w:r>
    </w:p>
    <w:p w14:paraId="7DBF9F3C" w14:textId="3D2031FB" w:rsidR="00464F48" w:rsidRDefault="00797672" w:rsidP="00487385">
      <w:pPr>
        <w:pStyle w:val="Cmsor4"/>
        <w:rPr>
          <w:lang w:val="hu-HU"/>
        </w:rPr>
      </w:pPr>
      <w:r w:rsidRPr="00562471">
        <w:rPr>
          <w:lang w:val="hu-HU"/>
        </w:rPr>
        <w:t>Szereplők</w:t>
      </w:r>
    </w:p>
    <w:p w14:paraId="172A3B69" w14:textId="3198C89C" w:rsidR="00DA2580" w:rsidRDefault="00DA2580" w:rsidP="00DA2580">
      <w:pPr>
        <w:pStyle w:val="Szvegtrzs"/>
        <w:numPr>
          <w:ilvl w:val="0"/>
          <w:numId w:val="37"/>
        </w:numPr>
        <w:rPr>
          <w:lang w:val="hu-HU"/>
        </w:rPr>
      </w:pPr>
      <w:r>
        <w:rPr>
          <w:lang w:val="hu-HU"/>
        </w:rPr>
        <w:t>Hallgatók</w:t>
      </w:r>
    </w:p>
    <w:p w14:paraId="4D54CB5C" w14:textId="131F0AE8" w:rsidR="00DA2580" w:rsidRPr="00DA2580" w:rsidRDefault="00DA2580" w:rsidP="00DA2580">
      <w:pPr>
        <w:pStyle w:val="Szvegtrzs"/>
        <w:numPr>
          <w:ilvl w:val="0"/>
          <w:numId w:val="37"/>
        </w:numPr>
        <w:rPr>
          <w:lang w:val="hu-HU"/>
        </w:rPr>
      </w:pPr>
      <w:r>
        <w:rPr>
          <w:lang w:val="hu-HU"/>
        </w:rPr>
        <w:t>Felhasználók</w:t>
      </w:r>
    </w:p>
    <w:p w14:paraId="085048E0" w14:textId="28F22EF7" w:rsidR="00464F48" w:rsidRDefault="00797672" w:rsidP="00487385">
      <w:pPr>
        <w:pStyle w:val="Cmsor4"/>
        <w:rPr>
          <w:lang w:val="hu-HU"/>
        </w:rPr>
      </w:pPr>
      <w:r w:rsidRPr="00562471">
        <w:rPr>
          <w:lang w:val="hu-HU"/>
        </w:rPr>
        <w:t>Előfeltételek</w:t>
      </w:r>
    </w:p>
    <w:p w14:paraId="6E00748C" w14:textId="3F22F2E0" w:rsidR="00DA2580" w:rsidRPr="00DA2580" w:rsidRDefault="00DA2580" w:rsidP="00DA2580">
      <w:pPr>
        <w:pStyle w:val="Szvegtrzs"/>
        <w:rPr>
          <w:lang w:val="hu-HU"/>
        </w:rPr>
      </w:pPr>
      <w:r>
        <w:rPr>
          <w:lang w:val="hu-HU"/>
        </w:rPr>
        <w:t xml:space="preserve">A hallgató ismeri az oktatási azonosítóját. </w:t>
      </w:r>
    </w:p>
    <w:p w14:paraId="5C842188" w14:textId="3ACC4195" w:rsidR="00464F48" w:rsidRDefault="00737992" w:rsidP="00487385">
      <w:pPr>
        <w:pStyle w:val="Cmsor4"/>
        <w:rPr>
          <w:lang w:val="hu-HU"/>
        </w:rPr>
      </w:pPr>
      <w:r w:rsidRPr="00562471">
        <w:rPr>
          <w:lang w:val="hu-HU"/>
        </w:rPr>
        <w:t>Indulás</w:t>
      </w:r>
    </w:p>
    <w:p w14:paraId="48FCD289" w14:textId="5B9B52EB" w:rsidR="00DA2580" w:rsidRPr="00DA2580" w:rsidRDefault="00DA2580" w:rsidP="00DA2580">
      <w:pPr>
        <w:pStyle w:val="Szvegtrzs"/>
        <w:rPr>
          <w:lang w:val="hu-HU"/>
        </w:rPr>
      </w:pPr>
      <w:r>
        <w:rPr>
          <w:lang w:val="hu-HU"/>
        </w:rPr>
        <w:t>Minden oktatási azonosítóval rendelkező hallgató regisztrálhat. A regisztráció megkezdéséhez meg kell nyomni a „regisztráció” feliratú gombot.</w:t>
      </w:r>
    </w:p>
    <w:p w14:paraId="422884F4" w14:textId="77777777" w:rsidR="00464F48" w:rsidRPr="00562471" w:rsidRDefault="00797672" w:rsidP="00487385">
      <w:pPr>
        <w:pStyle w:val="Cmsor4"/>
        <w:rPr>
          <w:lang w:val="hu-HU"/>
        </w:rPr>
      </w:pPr>
      <w:r w:rsidRPr="00562471">
        <w:rPr>
          <w:lang w:val="hu-HU"/>
        </w:rPr>
        <w:t>Fő útvonal</w:t>
      </w:r>
    </w:p>
    <w:p w14:paraId="27815018" w14:textId="360963BA" w:rsidR="00464F48" w:rsidRPr="00562471" w:rsidRDefault="00702B86" w:rsidP="00B7017B">
      <w:pPr>
        <w:pStyle w:val="Szmozottlista"/>
        <w:rPr>
          <w:lang w:val="hu-HU"/>
        </w:rPr>
      </w:pPr>
      <w:r>
        <w:rPr>
          <w:lang w:val="hu-HU"/>
        </w:rPr>
        <w:t xml:space="preserve">A </w:t>
      </w:r>
      <w:r w:rsidR="002B2FD5">
        <w:rPr>
          <w:lang w:val="hu-HU"/>
        </w:rPr>
        <w:t>regisztrációs</w:t>
      </w:r>
      <w:r>
        <w:rPr>
          <w:lang w:val="hu-HU"/>
        </w:rPr>
        <w:t xml:space="preserve"> képernyő</w:t>
      </w:r>
      <w:r w:rsidR="00B43ED2">
        <w:rPr>
          <w:lang w:val="hu-HU"/>
        </w:rPr>
        <w:t xml:space="preserve"> felépítése</w:t>
      </w:r>
    </w:p>
    <w:tbl>
      <w:tblPr>
        <w:tblW w:w="0" w:type="auto"/>
        <w:tblInd w:w="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2"/>
        <w:gridCol w:w="1560"/>
        <w:gridCol w:w="3402"/>
        <w:gridCol w:w="1417"/>
      </w:tblGrid>
      <w:tr w:rsidR="006D7DE5" w:rsidRPr="00562471" w14:paraId="176A92D8" w14:textId="77777777" w:rsidTr="00212605">
        <w:trPr>
          <w:trHeight w:val="597"/>
        </w:trPr>
        <w:tc>
          <w:tcPr>
            <w:tcW w:w="2192" w:type="dxa"/>
            <w:shd w:val="clear" w:color="auto" w:fill="E0E0E0"/>
            <w:vAlign w:val="center"/>
          </w:tcPr>
          <w:p w14:paraId="26EA7F30" w14:textId="77777777" w:rsidR="006D7DE5" w:rsidRPr="00562471" w:rsidRDefault="006D7DE5" w:rsidP="006D7DE5">
            <w:pPr>
              <w:pStyle w:val="Szvegtrzs"/>
              <w:ind w:left="37"/>
              <w:rPr>
                <w:b/>
                <w:lang w:val="hu-HU"/>
              </w:rPr>
            </w:pPr>
            <w:r w:rsidRPr="00562471">
              <w:rPr>
                <w:b/>
                <w:lang w:val="hu-HU"/>
              </w:rPr>
              <w:t>Felület elem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0D1E1F72" w14:textId="77777777" w:rsidR="006D7DE5" w:rsidRPr="00562471" w:rsidRDefault="006D7DE5" w:rsidP="006D7DE5">
            <w:pPr>
              <w:pStyle w:val="Szvegtrzs"/>
              <w:ind w:left="37"/>
              <w:rPr>
                <w:b/>
                <w:lang w:val="hu-HU"/>
              </w:rPr>
            </w:pPr>
            <w:r w:rsidRPr="00562471">
              <w:rPr>
                <w:b/>
                <w:lang w:val="hu-HU"/>
              </w:rPr>
              <w:t>Típus</w:t>
            </w:r>
          </w:p>
        </w:tc>
        <w:tc>
          <w:tcPr>
            <w:tcW w:w="3402" w:type="dxa"/>
            <w:shd w:val="clear" w:color="auto" w:fill="E0E0E0"/>
            <w:vAlign w:val="center"/>
          </w:tcPr>
          <w:p w14:paraId="57A90512" w14:textId="77777777" w:rsidR="006D7DE5" w:rsidRPr="00562471" w:rsidRDefault="006D7DE5" w:rsidP="006D7DE5">
            <w:pPr>
              <w:pStyle w:val="Szvegtrzs"/>
              <w:ind w:left="37"/>
              <w:rPr>
                <w:b/>
                <w:lang w:val="hu-HU"/>
              </w:rPr>
            </w:pPr>
            <w:r w:rsidRPr="00562471">
              <w:rPr>
                <w:b/>
                <w:lang w:val="hu-HU"/>
              </w:rPr>
              <w:t>Leírás</w:t>
            </w:r>
          </w:p>
        </w:tc>
        <w:tc>
          <w:tcPr>
            <w:tcW w:w="1417" w:type="dxa"/>
            <w:shd w:val="clear" w:color="auto" w:fill="E0E0E0"/>
            <w:vAlign w:val="center"/>
          </w:tcPr>
          <w:p w14:paraId="0A346746" w14:textId="77777777" w:rsidR="006D7DE5" w:rsidRPr="00562471" w:rsidRDefault="006D7DE5" w:rsidP="006D7DE5">
            <w:pPr>
              <w:pStyle w:val="Szvegtrzs"/>
              <w:ind w:left="37"/>
              <w:rPr>
                <w:b/>
                <w:lang w:val="hu-HU"/>
              </w:rPr>
            </w:pPr>
            <w:r w:rsidRPr="00562471">
              <w:rPr>
                <w:b/>
                <w:lang w:val="hu-HU"/>
              </w:rPr>
              <w:t>Kötelező</w:t>
            </w:r>
          </w:p>
        </w:tc>
      </w:tr>
      <w:tr w:rsidR="00AA0383" w:rsidRPr="00562471" w14:paraId="6E84632F" w14:textId="77777777" w:rsidTr="00212605">
        <w:trPr>
          <w:trHeight w:val="71"/>
        </w:trPr>
        <w:tc>
          <w:tcPr>
            <w:tcW w:w="2192" w:type="dxa"/>
            <w:vAlign w:val="center"/>
          </w:tcPr>
          <w:p w14:paraId="1C2D6C87" w14:textId="5430A719" w:rsidR="00AA0383" w:rsidRDefault="00AA0383" w:rsidP="00AA0383">
            <w:pPr>
              <w:pStyle w:val="Szvegtrzs"/>
              <w:ind w:left="0"/>
              <w:rPr>
                <w:lang w:val="hu-HU"/>
              </w:rPr>
            </w:pPr>
            <w:r>
              <w:rPr>
                <w:lang w:val="hu-HU"/>
              </w:rPr>
              <w:t>Regisztráció</w:t>
            </w:r>
          </w:p>
        </w:tc>
        <w:tc>
          <w:tcPr>
            <w:tcW w:w="1560" w:type="dxa"/>
            <w:vAlign w:val="center"/>
          </w:tcPr>
          <w:p w14:paraId="15A93A68" w14:textId="023E5C95" w:rsidR="00AA0383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Nem szerkeszthető cím</w:t>
            </w:r>
          </w:p>
        </w:tc>
        <w:tc>
          <w:tcPr>
            <w:tcW w:w="3402" w:type="dxa"/>
            <w:vAlign w:val="center"/>
          </w:tcPr>
          <w:p w14:paraId="18326693" w14:textId="176E9D05" w:rsidR="00AA0383" w:rsidRDefault="00AA0383" w:rsidP="00AA0383">
            <w:pPr>
              <w:pStyle w:val="Szvegtrzs"/>
              <w:ind w:left="0"/>
              <w:rPr>
                <w:lang w:val="hu-HU"/>
              </w:rPr>
            </w:pPr>
            <w:r>
              <w:rPr>
                <w:lang w:val="hu-HU"/>
              </w:rPr>
              <w:t>További szöveg: „Add meg az alábbi adataid!”</w:t>
            </w:r>
          </w:p>
        </w:tc>
        <w:tc>
          <w:tcPr>
            <w:tcW w:w="1417" w:type="dxa"/>
            <w:vAlign w:val="center"/>
          </w:tcPr>
          <w:p w14:paraId="6095D11E" w14:textId="77777777" w:rsidR="00AA0383" w:rsidRDefault="00AA0383" w:rsidP="00AA0383">
            <w:pPr>
              <w:jc w:val="left"/>
              <w:rPr>
                <w:lang w:val="hu-HU"/>
              </w:rPr>
            </w:pPr>
          </w:p>
        </w:tc>
      </w:tr>
      <w:tr w:rsidR="00AA0383" w:rsidRPr="00562471" w14:paraId="55600D05" w14:textId="77777777" w:rsidTr="00212605">
        <w:trPr>
          <w:trHeight w:val="71"/>
        </w:trPr>
        <w:tc>
          <w:tcPr>
            <w:tcW w:w="2192" w:type="dxa"/>
            <w:vAlign w:val="center"/>
          </w:tcPr>
          <w:p w14:paraId="5B69672E" w14:textId="67DD00B5" w:rsidR="00AA0383" w:rsidRPr="00562471" w:rsidRDefault="00AA0383" w:rsidP="00AA0383">
            <w:pPr>
              <w:pStyle w:val="Szvegtrzs"/>
              <w:ind w:left="0"/>
              <w:rPr>
                <w:lang w:val="hu-HU"/>
              </w:rPr>
            </w:pPr>
            <w:r>
              <w:rPr>
                <w:lang w:val="hu-HU"/>
              </w:rPr>
              <w:t>Teljes név</w:t>
            </w:r>
          </w:p>
        </w:tc>
        <w:tc>
          <w:tcPr>
            <w:tcW w:w="1560" w:type="dxa"/>
            <w:vAlign w:val="center"/>
          </w:tcPr>
          <w:p w14:paraId="75A83263" w14:textId="15D7C75D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Szöveges mező (</w:t>
            </w:r>
            <w:proofErr w:type="spellStart"/>
            <w:r>
              <w:rPr>
                <w:lang w:val="hu-HU"/>
              </w:rPr>
              <w:t>max</w:t>
            </w:r>
            <w:proofErr w:type="spellEnd"/>
            <w:r>
              <w:rPr>
                <w:lang w:val="hu-HU"/>
              </w:rPr>
              <w:t>. 50)</w:t>
            </w:r>
          </w:p>
        </w:tc>
        <w:tc>
          <w:tcPr>
            <w:tcW w:w="3402" w:type="dxa"/>
            <w:vAlign w:val="center"/>
          </w:tcPr>
          <w:p w14:paraId="15993B81" w14:textId="7A7A96B5" w:rsidR="00AA0383" w:rsidRPr="00562471" w:rsidRDefault="00AA0383" w:rsidP="00AA0383">
            <w:pPr>
              <w:pStyle w:val="Szvegtrzs"/>
              <w:ind w:left="0"/>
              <w:rPr>
                <w:lang w:val="hu-HU"/>
              </w:rPr>
            </w:pPr>
            <w:r>
              <w:rPr>
                <w:lang w:val="hu-HU"/>
              </w:rPr>
              <w:t>A hallgató teljes neve</w:t>
            </w:r>
          </w:p>
        </w:tc>
        <w:tc>
          <w:tcPr>
            <w:tcW w:w="1417" w:type="dxa"/>
            <w:vAlign w:val="center"/>
          </w:tcPr>
          <w:p w14:paraId="328C8F3E" w14:textId="00B8130F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</w:tr>
      <w:tr w:rsidR="00AA0383" w:rsidRPr="00562471" w14:paraId="6F8FD103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60E06E4D" w14:textId="34FF5985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Email cím</w:t>
            </w:r>
          </w:p>
        </w:tc>
        <w:tc>
          <w:tcPr>
            <w:tcW w:w="1560" w:type="dxa"/>
            <w:vAlign w:val="center"/>
          </w:tcPr>
          <w:p w14:paraId="1CF478FC" w14:textId="6A286D38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Szöveges mező (</w:t>
            </w:r>
            <w:proofErr w:type="spellStart"/>
            <w:r>
              <w:rPr>
                <w:lang w:val="hu-HU"/>
              </w:rPr>
              <w:t>max</w:t>
            </w:r>
            <w:proofErr w:type="spellEnd"/>
            <w:r>
              <w:rPr>
                <w:lang w:val="hu-HU"/>
              </w:rPr>
              <w:t>. 20)</w:t>
            </w:r>
          </w:p>
        </w:tc>
        <w:tc>
          <w:tcPr>
            <w:tcW w:w="3402" w:type="dxa"/>
            <w:vAlign w:val="center"/>
          </w:tcPr>
          <w:p w14:paraId="69D21C6F" w14:textId="5CE0D6C2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A hallgató e-mail címe</w:t>
            </w:r>
          </w:p>
        </w:tc>
        <w:tc>
          <w:tcPr>
            <w:tcW w:w="1417" w:type="dxa"/>
            <w:vAlign w:val="center"/>
          </w:tcPr>
          <w:p w14:paraId="3C99B3B4" w14:textId="6E6331F2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</w:tr>
      <w:tr w:rsidR="00AA0383" w:rsidRPr="00562471" w14:paraId="4156E661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7B524B02" w14:textId="46FD93E2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Hallgatói azonosító</w:t>
            </w:r>
          </w:p>
        </w:tc>
        <w:tc>
          <w:tcPr>
            <w:tcW w:w="1560" w:type="dxa"/>
            <w:vAlign w:val="center"/>
          </w:tcPr>
          <w:p w14:paraId="1F1493B9" w14:textId="61F6B388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Szöveges mező (10)</w:t>
            </w:r>
          </w:p>
        </w:tc>
        <w:tc>
          <w:tcPr>
            <w:tcW w:w="3402" w:type="dxa"/>
            <w:vAlign w:val="center"/>
          </w:tcPr>
          <w:p w14:paraId="7373EDC1" w14:textId="79A4125D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A hallgató oktatási azonosítója</w:t>
            </w:r>
          </w:p>
        </w:tc>
        <w:tc>
          <w:tcPr>
            <w:tcW w:w="1417" w:type="dxa"/>
            <w:vAlign w:val="center"/>
          </w:tcPr>
          <w:p w14:paraId="4175053E" w14:textId="63C2DCC7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</w:tr>
      <w:tr w:rsidR="00AA0383" w:rsidRPr="00562471" w14:paraId="095F22D1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3DD0DC53" w14:textId="64CFAED3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Regisztráció</w:t>
            </w:r>
          </w:p>
        </w:tc>
        <w:tc>
          <w:tcPr>
            <w:tcW w:w="1560" w:type="dxa"/>
            <w:vAlign w:val="center"/>
          </w:tcPr>
          <w:p w14:paraId="10A121C4" w14:textId="09599FCE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Gomb</w:t>
            </w:r>
          </w:p>
        </w:tc>
        <w:tc>
          <w:tcPr>
            <w:tcW w:w="3402" w:type="dxa"/>
            <w:vAlign w:val="center"/>
          </w:tcPr>
          <w:p w14:paraId="109905DE" w14:textId="50129FA8" w:rsidR="00AA0383" w:rsidRPr="00562471" w:rsidRDefault="00AA0383" w:rsidP="00AA0383">
            <w:pPr>
              <w:rPr>
                <w:lang w:val="hu-HU"/>
              </w:rPr>
            </w:pPr>
            <w:r>
              <w:rPr>
                <w:lang w:val="hu-HU"/>
              </w:rPr>
              <w:t>Megtörténik a regisztráció.</w:t>
            </w:r>
          </w:p>
        </w:tc>
        <w:tc>
          <w:tcPr>
            <w:tcW w:w="1417" w:type="dxa"/>
            <w:vAlign w:val="center"/>
          </w:tcPr>
          <w:p w14:paraId="5982C8D3" w14:textId="62B94266" w:rsidR="00AA0383" w:rsidRPr="00562471" w:rsidRDefault="00AA0383" w:rsidP="00AA0383">
            <w:pPr>
              <w:jc w:val="left"/>
              <w:rPr>
                <w:lang w:val="hu-HU"/>
              </w:rPr>
            </w:pPr>
          </w:p>
        </w:tc>
      </w:tr>
    </w:tbl>
    <w:p w14:paraId="55554DB5" w14:textId="2C92E319" w:rsidR="00206355" w:rsidRPr="00562471" w:rsidRDefault="00C41231" w:rsidP="00B7017B">
      <w:pPr>
        <w:pStyle w:val="Szmozottlista"/>
        <w:rPr>
          <w:lang w:val="hu-HU"/>
        </w:rPr>
      </w:pPr>
      <w:r>
        <w:rPr>
          <w:lang w:val="hu-HU"/>
        </w:rPr>
        <w:t xml:space="preserve">A felhasználó kitölti a regisztrációs </w:t>
      </w:r>
      <w:proofErr w:type="spellStart"/>
      <w:r>
        <w:rPr>
          <w:lang w:val="hu-HU"/>
        </w:rPr>
        <w:t>ürlapot</w:t>
      </w:r>
      <w:proofErr w:type="spellEnd"/>
      <w:r w:rsidR="00330343">
        <w:rPr>
          <w:lang w:val="hu-HU"/>
        </w:rPr>
        <w:t>, majd a regisztráció gombra kattint</w:t>
      </w:r>
    </w:p>
    <w:p w14:paraId="449302ED" w14:textId="46E1BD04" w:rsidR="000C70B3" w:rsidRPr="00562471" w:rsidRDefault="00C41231" w:rsidP="00B7017B">
      <w:pPr>
        <w:pStyle w:val="Szmozottlista"/>
        <w:rPr>
          <w:lang w:val="hu-HU"/>
        </w:rPr>
      </w:pPr>
      <w:r>
        <w:rPr>
          <w:lang w:val="hu-HU"/>
        </w:rPr>
        <w:t>A felhasználó e-mail értesítést kap a bejelentkezési adatokkal és a bejelentkezési linkkel.</w:t>
      </w:r>
    </w:p>
    <w:p w14:paraId="56E426B2" w14:textId="3CE17A2D" w:rsidR="000C70B3" w:rsidRPr="00562471" w:rsidRDefault="00C41231" w:rsidP="00B7017B">
      <w:pPr>
        <w:pStyle w:val="Szmozottlista"/>
        <w:rPr>
          <w:lang w:val="hu-HU"/>
        </w:rPr>
      </w:pPr>
      <w:r>
        <w:rPr>
          <w:lang w:val="hu-HU"/>
        </w:rPr>
        <w:t>A vezérlés átkerül az UC2 „Bejelentkezés” használati esethez.</w:t>
      </w:r>
    </w:p>
    <w:p w14:paraId="09AD6A63" w14:textId="5D1D1E04" w:rsidR="00464F48" w:rsidRDefault="00797672" w:rsidP="00487385">
      <w:pPr>
        <w:pStyle w:val="Cmsor4"/>
        <w:rPr>
          <w:lang w:val="hu-HU"/>
        </w:rPr>
      </w:pPr>
      <w:r w:rsidRPr="00562471">
        <w:rPr>
          <w:lang w:val="hu-HU"/>
        </w:rPr>
        <w:t>Alternatív útvonalak</w:t>
      </w:r>
    </w:p>
    <w:p w14:paraId="411557F2" w14:textId="31166BD8" w:rsidR="00C41231" w:rsidRPr="00C41231" w:rsidRDefault="00C41231" w:rsidP="00C41231">
      <w:pPr>
        <w:pStyle w:val="Szvegtrzs"/>
        <w:rPr>
          <w:lang w:val="hu-HU"/>
        </w:rPr>
      </w:pPr>
      <w:r>
        <w:rPr>
          <w:lang w:val="hu-HU"/>
        </w:rPr>
        <w:t>Nincsenek alternatív útvonalak.</w:t>
      </w:r>
    </w:p>
    <w:p w14:paraId="3FDEEB3C" w14:textId="77777777" w:rsidR="00464F48" w:rsidRPr="00562471" w:rsidRDefault="00797672" w:rsidP="00487385">
      <w:pPr>
        <w:pStyle w:val="Cmsor4"/>
        <w:rPr>
          <w:lang w:val="hu-HU"/>
        </w:rPr>
      </w:pPr>
      <w:r w:rsidRPr="00562471">
        <w:rPr>
          <w:lang w:val="hu-HU"/>
        </w:rPr>
        <w:t>Kivételek</w:t>
      </w:r>
    </w:p>
    <w:p w14:paraId="0D28DE86" w14:textId="3D3BB046" w:rsidR="000C70B3" w:rsidRDefault="00797672" w:rsidP="00D44F9B">
      <w:pPr>
        <w:pStyle w:val="Cmsor5"/>
        <w:rPr>
          <w:lang w:val="hu-HU"/>
        </w:rPr>
      </w:pPr>
      <w:r w:rsidRPr="00562471">
        <w:rPr>
          <w:lang w:val="hu-HU"/>
        </w:rPr>
        <w:t>Kivétel</w:t>
      </w:r>
      <w:r w:rsidR="00E47C82" w:rsidRPr="00562471">
        <w:rPr>
          <w:lang w:val="hu-HU"/>
        </w:rPr>
        <w:t xml:space="preserve"> E</w:t>
      </w:r>
      <w:r w:rsidR="00B424F1">
        <w:rPr>
          <w:lang w:val="hu-HU"/>
        </w:rPr>
        <w:t>1</w:t>
      </w:r>
      <w:r w:rsidR="00E47C82" w:rsidRPr="00562471">
        <w:rPr>
          <w:lang w:val="hu-HU"/>
        </w:rPr>
        <w:t xml:space="preserve"> </w:t>
      </w:r>
      <w:r w:rsidR="00C41231">
        <w:rPr>
          <w:lang w:val="hu-HU"/>
        </w:rPr>
        <w:t>– A regisztráló nem adott meg minden kötelező mezőt.</w:t>
      </w:r>
    </w:p>
    <w:p w14:paraId="35E63703" w14:textId="0D6FAA93" w:rsidR="00C41231" w:rsidRDefault="00C41231" w:rsidP="00C41231">
      <w:pPr>
        <w:pStyle w:val="Szvegtrzs"/>
        <w:numPr>
          <w:ilvl w:val="0"/>
          <w:numId w:val="39"/>
        </w:numPr>
        <w:rPr>
          <w:lang w:val="hu-HU"/>
        </w:rPr>
      </w:pPr>
      <w:r>
        <w:rPr>
          <w:lang w:val="hu-HU"/>
        </w:rPr>
        <w:t>Az alkalmazás felugró ablakban figyelmeztet:</w:t>
      </w:r>
    </w:p>
    <w:p w14:paraId="0FEF9336" w14:textId="3EE1FC4E" w:rsidR="00C41231" w:rsidRDefault="00C41231" w:rsidP="00C41231">
      <w:pPr>
        <w:pStyle w:val="Szvegtrzs"/>
        <w:numPr>
          <w:ilvl w:val="1"/>
          <w:numId w:val="39"/>
        </w:numPr>
        <w:rPr>
          <w:lang w:val="hu-HU"/>
        </w:rPr>
      </w:pPr>
      <w:r>
        <w:rPr>
          <w:lang w:val="hu-HU"/>
        </w:rPr>
        <w:lastRenderedPageBreak/>
        <w:t>Figyelmeztetés: „</w:t>
      </w:r>
      <w:r w:rsidR="00330343">
        <w:rPr>
          <w:lang w:val="hu-HU"/>
        </w:rPr>
        <w:t>Minden regisztrációs mező kitöltése kötelező!</w:t>
      </w:r>
      <w:r>
        <w:rPr>
          <w:lang w:val="hu-HU"/>
        </w:rPr>
        <w:t>”</w:t>
      </w:r>
    </w:p>
    <w:p w14:paraId="7E9908FC" w14:textId="3596D2C3" w:rsidR="00330343" w:rsidRDefault="00330343" w:rsidP="00C41231">
      <w:pPr>
        <w:pStyle w:val="Szvegtrzs"/>
        <w:numPr>
          <w:ilvl w:val="1"/>
          <w:numId w:val="39"/>
        </w:numPr>
        <w:rPr>
          <w:lang w:val="hu-HU"/>
        </w:rPr>
      </w:pPr>
      <w:r>
        <w:rPr>
          <w:lang w:val="hu-HU"/>
        </w:rPr>
        <w:t>Gomb „OK”</w:t>
      </w:r>
    </w:p>
    <w:p w14:paraId="348018C6" w14:textId="3266036F" w:rsidR="00330343" w:rsidRDefault="00330343" w:rsidP="00330343">
      <w:pPr>
        <w:pStyle w:val="Szvegtrzs"/>
        <w:numPr>
          <w:ilvl w:val="0"/>
          <w:numId w:val="39"/>
        </w:numPr>
        <w:rPr>
          <w:lang w:val="hu-HU"/>
        </w:rPr>
      </w:pPr>
      <w:r>
        <w:rPr>
          <w:lang w:val="hu-HU"/>
        </w:rPr>
        <w:t>A hiányosan kitöltött mező kerete pirosra vált</w:t>
      </w:r>
    </w:p>
    <w:p w14:paraId="4FB178FA" w14:textId="5B05A122" w:rsidR="00330343" w:rsidRPr="00C41231" w:rsidRDefault="00330343" w:rsidP="00330343">
      <w:pPr>
        <w:pStyle w:val="Szvegtrzs"/>
        <w:numPr>
          <w:ilvl w:val="0"/>
          <w:numId w:val="39"/>
        </w:numPr>
        <w:rPr>
          <w:lang w:val="hu-HU"/>
        </w:rPr>
      </w:pPr>
      <w:r>
        <w:rPr>
          <w:lang w:val="hu-HU"/>
        </w:rPr>
        <w:t>Az adott mező kitöltése után az UC1 2. lépésére kerül a vezérlés</w:t>
      </w:r>
    </w:p>
    <w:p w14:paraId="73ED6A7B" w14:textId="58DF7614" w:rsidR="00D44F9B" w:rsidRDefault="00797672" w:rsidP="00D44F9B">
      <w:pPr>
        <w:pStyle w:val="Cmsor5"/>
        <w:rPr>
          <w:lang w:val="hu-HU"/>
        </w:rPr>
      </w:pPr>
      <w:r w:rsidRPr="00562471">
        <w:rPr>
          <w:lang w:val="hu-HU"/>
        </w:rPr>
        <w:t>Kivétel</w:t>
      </w:r>
      <w:r w:rsidR="00E47C82" w:rsidRPr="00562471">
        <w:rPr>
          <w:lang w:val="hu-HU"/>
        </w:rPr>
        <w:t xml:space="preserve"> </w:t>
      </w:r>
      <w:r w:rsidR="00B424F1">
        <w:rPr>
          <w:lang w:val="hu-HU"/>
        </w:rPr>
        <w:t>E2</w:t>
      </w:r>
      <w:r w:rsidR="00E47C82" w:rsidRPr="00562471">
        <w:rPr>
          <w:lang w:val="hu-HU"/>
        </w:rPr>
        <w:t xml:space="preserve"> </w:t>
      </w:r>
      <w:r w:rsidR="00330343">
        <w:rPr>
          <w:lang w:val="hu-HU"/>
        </w:rPr>
        <w:t>– Hibás e-mail cím vagy oktatási azonosító</w:t>
      </w:r>
    </w:p>
    <w:p w14:paraId="0FC1BF5A" w14:textId="57DE3C01" w:rsidR="00330343" w:rsidRDefault="00330343" w:rsidP="00330343">
      <w:pPr>
        <w:pStyle w:val="Szvegtrzs"/>
        <w:numPr>
          <w:ilvl w:val="0"/>
          <w:numId w:val="40"/>
        </w:numPr>
        <w:rPr>
          <w:lang w:val="hu-HU"/>
        </w:rPr>
      </w:pPr>
      <w:r>
        <w:rPr>
          <w:lang w:val="hu-HU"/>
        </w:rPr>
        <w:t>Az alkalmazás felugró ablakban figyelmeztet:</w:t>
      </w:r>
    </w:p>
    <w:p w14:paraId="03B0D8CB" w14:textId="33AF2465" w:rsidR="00330343" w:rsidRDefault="00330343" w:rsidP="00330343">
      <w:pPr>
        <w:pStyle w:val="Szvegtrzs"/>
        <w:numPr>
          <w:ilvl w:val="1"/>
          <w:numId w:val="40"/>
        </w:numPr>
        <w:rPr>
          <w:lang w:val="hu-HU"/>
        </w:rPr>
      </w:pPr>
      <w:r>
        <w:rPr>
          <w:lang w:val="hu-HU"/>
        </w:rPr>
        <w:t>Figyelmeztetés: „Nem megfe</w:t>
      </w:r>
      <w:r w:rsidR="001F0DA7">
        <w:rPr>
          <w:lang w:val="hu-HU"/>
        </w:rPr>
        <w:t>lelő e-mail cím!</w:t>
      </w:r>
      <w:r>
        <w:rPr>
          <w:lang w:val="hu-HU"/>
        </w:rPr>
        <w:t>”</w:t>
      </w:r>
      <w:r w:rsidR="001F0DA7">
        <w:rPr>
          <w:lang w:val="hu-HU"/>
        </w:rPr>
        <w:t xml:space="preserve"> vagy „Nem megfelelő oktatási azonosító!”</w:t>
      </w:r>
    </w:p>
    <w:p w14:paraId="6113FEFF" w14:textId="78803109" w:rsidR="001F0DA7" w:rsidRDefault="001F0DA7" w:rsidP="00330343">
      <w:pPr>
        <w:pStyle w:val="Szvegtrzs"/>
        <w:numPr>
          <w:ilvl w:val="1"/>
          <w:numId w:val="40"/>
        </w:numPr>
        <w:rPr>
          <w:lang w:val="hu-HU"/>
        </w:rPr>
      </w:pPr>
      <w:r>
        <w:rPr>
          <w:lang w:val="hu-HU"/>
        </w:rPr>
        <w:t>Gomb „OK”</w:t>
      </w:r>
    </w:p>
    <w:p w14:paraId="68E61250" w14:textId="706B9126" w:rsidR="001F0DA7" w:rsidRDefault="001F0DA7" w:rsidP="001F0DA7">
      <w:pPr>
        <w:pStyle w:val="Szvegtrzs"/>
        <w:numPr>
          <w:ilvl w:val="0"/>
          <w:numId w:val="40"/>
        </w:numPr>
        <w:rPr>
          <w:lang w:val="hu-HU"/>
        </w:rPr>
      </w:pPr>
      <w:r>
        <w:rPr>
          <w:lang w:val="hu-HU"/>
        </w:rPr>
        <w:t>Az alkalmazás megjegyzi az űrlap tartalmát.</w:t>
      </w:r>
    </w:p>
    <w:p w14:paraId="69AC4827" w14:textId="6AE97570" w:rsidR="001F0DA7" w:rsidRPr="00330343" w:rsidRDefault="001F0DA7" w:rsidP="001F0DA7">
      <w:pPr>
        <w:pStyle w:val="Szvegtrzs"/>
        <w:numPr>
          <w:ilvl w:val="0"/>
          <w:numId w:val="40"/>
        </w:numPr>
        <w:rPr>
          <w:lang w:val="hu-HU"/>
        </w:rPr>
      </w:pPr>
      <w:r>
        <w:rPr>
          <w:lang w:val="hu-HU"/>
        </w:rPr>
        <w:t>A vezérlés visszakerül az UC1 Regisztráció 1. lépésére.</w:t>
      </w:r>
    </w:p>
    <w:p w14:paraId="2A4052B8" w14:textId="70D6FE1C" w:rsidR="00FB030F" w:rsidRPr="00562471" w:rsidRDefault="00FB030F" w:rsidP="00D44F9B">
      <w:pPr>
        <w:pStyle w:val="Szmozottlista"/>
        <w:numPr>
          <w:ilvl w:val="0"/>
          <w:numId w:val="0"/>
        </w:numPr>
        <w:ind w:left="1040"/>
        <w:rPr>
          <w:lang w:val="hu-HU"/>
        </w:rPr>
      </w:pPr>
    </w:p>
    <w:p w14:paraId="602179BC" w14:textId="77777777" w:rsidR="00464F48" w:rsidRPr="00562471" w:rsidRDefault="00797672" w:rsidP="00487385">
      <w:pPr>
        <w:pStyle w:val="Cmsor4"/>
        <w:rPr>
          <w:lang w:val="hu-HU"/>
        </w:rPr>
      </w:pPr>
      <w:r w:rsidRPr="00562471">
        <w:rPr>
          <w:lang w:val="hu-HU"/>
        </w:rPr>
        <w:t>Utófeltételek</w:t>
      </w:r>
    </w:p>
    <w:p w14:paraId="6AF5212A" w14:textId="64C61B08" w:rsidR="009836C4" w:rsidRPr="00F271CC" w:rsidRDefault="001F0DA7" w:rsidP="001F0DA7">
      <w:pPr>
        <w:pStyle w:val="Cmsor5"/>
        <w:numPr>
          <w:ilvl w:val="0"/>
          <w:numId w:val="0"/>
        </w:numPr>
        <w:ind w:left="1008"/>
        <w:rPr>
          <w:lang w:val="hu-HU"/>
        </w:rPr>
      </w:pPr>
      <w:r>
        <w:rPr>
          <w:lang w:val="hu-HU"/>
        </w:rPr>
        <w:t>Sikeres regisztráció után a vezérlés átkerül az UC2 „Bejelentkezés” használati esethez.</w:t>
      </w:r>
      <w:r w:rsidR="0000479A" w:rsidRPr="00F271CC">
        <w:rPr>
          <w:lang w:val="hu-HU"/>
        </w:rPr>
        <w:br w:type="page"/>
      </w:r>
    </w:p>
    <w:p w14:paraId="5906380D" w14:textId="324DBB35" w:rsidR="00264C22" w:rsidRPr="00562471" w:rsidRDefault="00DD1EEA" w:rsidP="00DD1EEA">
      <w:pPr>
        <w:pStyle w:val="Cmsor3"/>
        <w:rPr>
          <w:lang w:val="hu-HU"/>
        </w:rPr>
      </w:pPr>
      <w:bookmarkStart w:id="15" w:name="_Toc216523379"/>
      <w:bookmarkStart w:id="16" w:name="_Toc216524030"/>
      <w:bookmarkStart w:id="17" w:name="_Toc216524680"/>
      <w:bookmarkStart w:id="18" w:name="_Toc216831625"/>
      <w:bookmarkStart w:id="19" w:name="_Toc216523380"/>
      <w:bookmarkStart w:id="20" w:name="_Toc216524031"/>
      <w:bookmarkStart w:id="21" w:name="_Toc216524681"/>
      <w:bookmarkStart w:id="22" w:name="_Toc216831626"/>
      <w:bookmarkStart w:id="23" w:name="_Toc216523381"/>
      <w:bookmarkStart w:id="24" w:name="_Toc216524032"/>
      <w:bookmarkStart w:id="25" w:name="_Toc216524682"/>
      <w:bookmarkStart w:id="26" w:name="_Toc216831627"/>
      <w:bookmarkStart w:id="27" w:name="_Toc216523383"/>
      <w:bookmarkStart w:id="28" w:name="_Toc216524034"/>
      <w:bookmarkStart w:id="29" w:name="_Toc216524684"/>
      <w:bookmarkStart w:id="30" w:name="_Toc216831629"/>
      <w:bookmarkStart w:id="31" w:name="_Toc216523386"/>
      <w:bookmarkStart w:id="32" w:name="_Toc216524037"/>
      <w:bookmarkStart w:id="33" w:name="_Toc216524687"/>
      <w:bookmarkStart w:id="34" w:name="_Toc216831632"/>
      <w:bookmarkStart w:id="35" w:name="_Toc216523388"/>
      <w:bookmarkStart w:id="36" w:name="_Toc216524039"/>
      <w:bookmarkStart w:id="37" w:name="_Toc216524689"/>
      <w:bookmarkStart w:id="38" w:name="_Toc216831634"/>
      <w:bookmarkStart w:id="39" w:name="_Toc216523389"/>
      <w:bookmarkStart w:id="40" w:name="_Toc216524040"/>
      <w:bookmarkStart w:id="41" w:name="_Toc216524690"/>
      <w:bookmarkStart w:id="42" w:name="_Toc216831635"/>
      <w:bookmarkStart w:id="43" w:name="_Toc216523390"/>
      <w:bookmarkStart w:id="44" w:name="_Toc216524041"/>
      <w:bookmarkStart w:id="45" w:name="_Toc216524691"/>
      <w:bookmarkStart w:id="46" w:name="_Toc216831636"/>
      <w:bookmarkStart w:id="47" w:name="_Toc216523393"/>
      <w:bookmarkStart w:id="48" w:name="_Toc216524044"/>
      <w:bookmarkStart w:id="49" w:name="_Toc216524694"/>
      <w:bookmarkStart w:id="50" w:name="_Toc216831639"/>
      <w:bookmarkStart w:id="51" w:name="_Toc216523394"/>
      <w:bookmarkStart w:id="52" w:name="_Toc216524045"/>
      <w:bookmarkStart w:id="53" w:name="_Toc216524695"/>
      <w:bookmarkStart w:id="54" w:name="_Toc216831640"/>
      <w:bookmarkStart w:id="55" w:name="_Toc216523396"/>
      <w:bookmarkStart w:id="56" w:name="_Toc216524047"/>
      <w:bookmarkStart w:id="57" w:name="_Toc216524697"/>
      <w:bookmarkStart w:id="58" w:name="_Toc216831642"/>
      <w:bookmarkStart w:id="59" w:name="_Toc216523397"/>
      <w:bookmarkStart w:id="60" w:name="_Toc216524048"/>
      <w:bookmarkStart w:id="61" w:name="_Toc216524698"/>
      <w:bookmarkStart w:id="62" w:name="_Toc216831643"/>
      <w:bookmarkStart w:id="63" w:name="_Toc216523398"/>
      <w:bookmarkStart w:id="64" w:name="_Toc216524049"/>
      <w:bookmarkStart w:id="65" w:name="_Toc216524699"/>
      <w:bookmarkStart w:id="66" w:name="_Toc216831644"/>
      <w:bookmarkStart w:id="67" w:name="_Toc216523399"/>
      <w:bookmarkStart w:id="68" w:name="_Toc216524050"/>
      <w:bookmarkStart w:id="69" w:name="_Toc216524700"/>
      <w:bookmarkStart w:id="70" w:name="_Toc216831645"/>
      <w:bookmarkStart w:id="71" w:name="_Toc216523402"/>
      <w:bookmarkStart w:id="72" w:name="_Toc216524053"/>
      <w:bookmarkStart w:id="73" w:name="_Toc216524703"/>
      <w:bookmarkStart w:id="74" w:name="_Toc216831648"/>
      <w:bookmarkStart w:id="75" w:name="_Toc216523404"/>
      <w:bookmarkStart w:id="76" w:name="_Toc216524055"/>
      <w:bookmarkStart w:id="77" w:name="_Toc216524705"/>
      <w:bookmarkStart w:id="78" w:name="_Toc216831650"/>
      <w:bookmarkStart w:id="79" w:name="_Toc216523405"/>
      <w:bookmarkStart w:id="80" w:name="_Toc216524056"/>
      <w:bookmarkStart w:id="81" w:name="_Toc216524706"/>
      <w:bookmarkStart w:id="82" w:name="_Toc216831651"/>
      <w:bookmarkStart w:id="83" w:name="_Toc216523406"/>
      <w:bookmarkStart w:id="84" w:name="_Toc216524057"/>
      <w:bookmarkStart w:id="85" w:name="_Toc216524707"/>
      <w:bookmarkStart w:id="86" w:name="_Toc216831652"/>
      <w:bookmarkStart w:id="87" w:name="_Toc217280374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562471">
        <w:rPr>
          <w:lang w:val="hu-HU"/>
        </w:rPr>
        <w:lastRenderedPageBreak/>
        <w:t xml:space="preserve">UC2 </w:t>
      </w:r>
      <w:bookmarkEnd w:id="87"/>
      <w:r w:rsidR="00B43ED2">
        <w:rPr>
          <w:lang w:val="hu-HU"/>
        </w:rPr>
        <w:t>Bejelentkezés</w:t>
      </w:r>
    </w:p>
    <w:p w14:paraId="5EA124DC" w14:textId="1F07E6C3" w:rsidR="00DD1EEA" w:rsidRDefault="00797672" w:rsidP="00DD1EEA">
      <w:pPr>
        <w:pStyle w:val="Cmsor4"/>
        <w:rPr>
          <w:lang w:val="hu-HU"/>
        </w:rPr>
      </w:pPr>
      <w:r w:rsidRPr="00562471">
        <w:rPr>
          <w:lang w:val="hu-HU"/>
        </w:rPr>
        <w:t>Áttekintés</w:t>
      </w:r>
    </w:p>
    <w:p w14:paraId="0D2C8D0D" w14:textId="01695C73" w:rsidR="001F0DA7" w:rsidRPr="001F0DA7" w:rsidRDefault="001F0DA7" w:rsidP="001F0DA7">
      <w:pPr>
        <w:pStyle w:val="Szvegtrzs"/>
        <w:rPr>
          <w:lang w:val="hu-HU"/>
        </w:rPr>
      </w:pPr>
      <w:r>
        <w:rPr>
          <w:lang w:val="hu-HU"/>
        </w:rPr>
        <w:t>Regisztrált felhasználók: névvel, e-mail címmel és oktatási azonosítóval be tudnak jelentkezni a rendszerbe.</w:t>
      </w:r>
    </w:p>
    <w:p w14:paraId="6AE2397F" w14:textId="420C564F" w:rsidR="00DD1EEA" w:rsidRDefault="00797672" w:rsidP="00DD1EEA">
      <w:pPr>
        <w:pStyle w:val="Cmsor4"/>
        <w:rPr>
          <w:lang w:val="hu-HU"/>
        </w:rPr>
      </w:pPr>
      <w:r w:rsidRPr="00562471">
        <w:rPr>
          <w:lang w:val="hu-HU"/>
        </w:rPr>
        <w:t>Szereplők</w:t>
      </w:r>
    </w:p>
    <w:p w14:paraId="6E57E6D2" w14:textId="03F549B3" w:rsidR="001F0DA7" w:rsidRDefault="001F0DA7" w:rsidP="001F0DA7">
      <w:pPr>
        <w:pStyle w:val="Szvegtrzs"/>
        <w:numPr>
          <w:ilvl w:val="0"/>
          <w:numId w:val="37"/>
        </w:numPr>
        <w:rPr>
          <w:lang w:val="hu-HU"/>
        </w:rPr>
      </w:pPr>
      <w:r>
        <w:rPr>
          <w:lang w:val="hu-HU"/>
        </w:rPr>
        <w:t>hallgatók</w:t>
      </w:r>
    </w:p>
    <w:p w14:paraId="74190FFF" w14:textId="45921C26" w:rsidR="001F0DA7" w:rsidRPr="001F0DA7" w:rsidRDefault="001F0DA7" w:rsidP="001F0DA7">
      <w:pPr>
        <w:pStyle w:val="Szvegtrzs"/>
        <w:numPr>
          <w:ilvl w:val="0"/>
          <w:numId w:val="37"/>
        </w:numPr>
        <w:rPr>
          <w:lang w:val="hu-HU"/>
        </w:rPr>
      </w:pPr>
      <w:r>
        <w:rPr>
          <w:lang w:val="hu-HU"/>
        </w:rPr>
        <w:t>felhasználók</w:t>
      </w:r>
    </w:p>
    <w:p w14:paraId="2C1C75BD" w14:textId="114EAA4F" w:rsidR="00DD1EEA" w:rsidRDefault="00797672" w:rsidP="00DD1EEA">
      <w:pPr>
        <w:pStyle w:val="Cmsor4"/>
        <w:rPr>
          <w:lang w:val="hu-HU"/>
        </w:rPr>
      </w:pPr>
      <w:r w:rsidRPr="00562471">
        <w:rPr>
          <w:lang w:val="hu-HU"/>
        </w:rPr>
        <w:t>Előfeltételek</w:t>
      </w:r>
    </w:p>
    <w:p w14:paraId="11E85DA3" w14:textId="007AC5AD" w:rsidR="001F0DA7" w:rsidRPr="001F0DA7" w:rsidRDefault="001F0DA7" w:rsidP="001F0DA7">
      <w:pPr>
        <w:pStyle w:val="Szvegtrzs"/>
        <w:rPr>
          <w:lang w:val="hu-HU"/>
        </w:rPr>
      </w:pPr>
      <w:r>
        <w:rPr>
          <w:lang w:val="hu-HU"/>
        </w:rPr>
        <w:t>A felhasználó regisztrált a rendszerbe, amiről e-mail értesítést kapott a bejelentkezési adatokkal.</w:t>
      </w:r>
    </w:p>
    <w:p w14:paraId="02679AEE" w14:textId="00FE3B98" w:rsidR="00DD1EEA" w:rsidRDefault="00843932" w:rsidP="00DD1EEA">
      <w:pPr>
        <w:pStyle w:val="Cmsor4"/>
        <w:rPr>
          <w:lang w:val="hu-HU"/>
        </w:rPr>
      </w:pPr>
      <w:r w:rsidRPr="00562471">
        <w:rPr>
          <w:lang w:val="hu-HU"/>
        </w:rPr>
        <w:t>Indulás</w:t>
      </w:r>
    </w:p>
    <w:p w14:paraId="3440DD1C" w14:textId="5BC58BC1" w:rsidR="001F0DA7" w:rsidRPr="001F0DA7" w:rsidRDefault="001F0DA7" w:rsidP="001F0DA7">
      <w:pPr>
        <w:pStyle w:val="Szvegtrzs"/>
        <w:rPr>
          <w:lang w:val="hu-HU"/>
        </w:rPr>
      </w:pPr>
      <w:r>
        <w:rPr>
          <w:lang w:val="hu-HU"/>
        </w:rPr>
        <w:t>A használat elkezdéséhez a „Bejelentkezés” gombra kell kattintani.</w:t>
      </w:r>
    </w:p>
    <w:p w14:paraId="6FBFDA2E" w14:textId="77777777" w:rsidR="00DD1EEA" w:rsidRPr="00562471" w:rsidRDefault="00797672" w:rsidP="00DD1EEA">
      <w:pPr>
        <w:pStyle w:val="Cmsor4"/>
        <w:rPr>
          <w:lang w:val="hu-HU"/>
        </w:rPr>
      </w:pPr>
      <w:r w:rsidRPr="00562471">
        <w:rPr>
          <w:lang w:val="hu-HU"/>
        </w:rPr>
        <w:t>Fő útvonal</w:t>
      </w:r>
    </w:p>
    <w:p w14:paraId="2E21F7E5" w14:textId="28849E8B" w:rsidR="00E92608" w:rsidRPr="00562471" w:rsidRDefault="00417EB7" w:rsidP="00B7017B">
      <w:pPr>
        <w:pStyle w:val="Szmozottlista"/>
        <w:numPr>
          <w:ilvl w:val="0"/>
          <w:numId w:val="10"/>
        </w:numPr>
        <w:rPr>
          <w:lang w:val="hu-HU"/>
        </w:rPr>
      </w:pPr>
      <w:r>
        <w:rPr>
          <w:lang w:val="hu-HU"/>
        </w:rPr>
        <w:t>A bejelentkezési képernyő felépítése</w:t>
      </w:r>
    </w:p>
    <w:tbl>
      <w:tblPr>
        <w:tblW w:w="0" w:type="auto"/>
        <w:tblInd w:w="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2"/>
        <w:gridCol w:w="1560"/>
        <w:gridCol w:w="3402"/>
        <w:gridCol w:w="1417"/>
      </w:tblGrid>
      <w:tr w:rsidR="00E92608" w:rsidRPr="00562471" w14:paraId="0A0BA7BE" w14:textId="77777777" w:rsidTr="00212605">
        <w:trPr>
          <w:trHeight w:val="597"/>
        </w:trPr>
        <w:tc>
          <w:tcPr>
            <w:tcW w:w="2192" w:type="dxa"/>
            <w:shd w:val="clear" w:color="auto" w:fill="E0E0E0"/>
            <w:vAlign w:val="center"/>
          </w:tcPr>
          <w:p w14:paraId="682FD64B" w14:textId="77777777" w:rsidR="00E92608" w:rsidRPr="00562471" w:rsidRDefault="006D7DE5" w:rsidP="007C6F82">
            <w:pPr>
              <w:pStyle w:val="Szvegtrzs"/>
              <w:ind w:left="37"/>
              <w:rPr>
                <w:b/>
                <w:lang w:val="hu-HU"/>
              </w:rPr>
            </w:pPr>
            <w:r w:rsidRPr="00562471">
              <w:rPr>
                <w:b/>
                <w:lang w:val="hu-HU"/>
              </w:rPr>
              <w:t>Felület elem</w:t>
            </w:r>
          </w:p>
        </w:tc>
        <w:tc>
          <w:tcPr>
            <w:tcW w:w="1560" w:type="dxa"/>
            <w:shd w:val="clear" w:color="auto" w:fill="E0E0E0"/>
            <w:vAlign w:val="center"/>
          </w:tcPr>
          <w:p w14:paraId="0E3CEDBD" w14:textId="77777777" w:rsidR="00E92608" w:rsidRPr="00562471" w:rsidRDefault="006D7DE5" w:rsidP="007C6F82">
            <w:pPr>
              <w:pStyle w:val="Szvegtrzs"/>
              <w:ind w:left="37"/>
              <w:rPr>
                <w:b/>
                <w:lang w:val="hu-HU"/>
              </w:rPr>
            </w:pPr>
            <w:r w:rsidRPr="00562471">
              <w:rPr>
                <w:b/>
                <w:lang w:val="hu-HU"/>
              </w:rPr>
              <w:t>Típus</w:t>
            </w:r>
          </w:p>
        </w:tc>
        <w:tc>
          <w:tcPr>
            <w:tcW w:w="3402" w:type="dxa"/>
            <w:shd w:val="clear" w:color="auto" w:fill="E0E0E0"/>
            <w:vAlign w:val="center"/>
          </w:tcPr>
          <w:p w14:paraId="5279341D" w14:textId="77777777" w:rsidR="00E92608" w:rsidRPr="00562471" w:rsidRDefault="006D7DE5" w:rsidP="007C6F82">
            <w:pPr>
              <w:pStyle w:val="Szvegtrzs"/>
              <w:ind w:left="37"/>
              <w:rPr>
                <w:b/>
                <w:lang w:val="hu-HU"/>
              </w:rPr>
            </w:pPr>
            <w:r w:rsidRPr="00562471">
              <w:rPr>
                <w:b/>
                <w:lang w:val="hu-HU"/>
              </w:rPr>
              <w:t>Leírás</w:t>
            </w:r>
          </w:p>
        </w:tc>
        <w:tc>
          <w:tcPr>
            <w:tcW w:w="1417" w:type="dxa"/>
            <w:shd w:val="clear" w:color="auto" w:fill="E0E0E0"/>
            <w:vAlign w:val="center"/>
          </w:tcPr>
          <w:p w14:paraId="0ED12F2E" w14:textId="77777777" w:rsidR="00E92608" w:rsidRPr="00562471" w:rsidRDefault="006D7DE5" w:rsidP="007C6F82">
            <w:pPr>
              <w:pStyle w:val="Szvegtrzs"/>
              <w:ind w:left="37"/>
              <w:rPr>
                <w:b/>
                <w:lang w:val="hu-HU"/>
              </w:rPr>
            </w:pPr>
            <w:r w:rsidRPr="00562471">
              <w:rPr>
                <w:b/>
                <w:lang w:val="hu-HU"/>
              </w:rPr>
              <w:t>Kötelező</w:t>
            </w:r>
          </w:p>
        </w:tc>
      </w:tr>
      <w:tr w:rsidR="001F0DA7" w:rsidRPr="00562471" w14:paraId="0EF8AAA2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1888CD41" w14:textId="2FF2304B" w:rsidR="001F0DA7" w:rsidRPr="00562471" w:rsidRDefault="00AA0383" w:rsidP="001F0DA7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Bejelentkezés</w:t>
            </w:r>
          </w:p>
        </w:tc>
        <w:tc>
          <w:tcPr>
            <w:tcW w:w="1560" w:type="dxa"/>
            <w:vAlign w:val="center"/>
          </w:tcPr>
          <w:p w14:paraId="5336E5D1" w14:textId="7323EFAA" w:rsidR="001F0DA7" w:rsidRPr="00562471" w:rsidRDefault="00AA0383" w:rsidP="001F0DA7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Nem szerkeszthető cím</w:t>
            </w:r>
          </w:p>
        </w:tc>
        <w:tc>
          <w:tcPr>
            <w:tcW w:w="3402" w:type="dxa"/>
            <w:vAlign w:val="center"/>
          </w:tcPr>
          <w:p w14:paraId="2618EA7E" w14:textId="3A77A4CC" w:rsidR="001F0DA7" w:rsidRPr="00562471" w:rsidRDefault="00AA0383" w:rsidP="001F0DA7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További szöveg: „Add meg a</w:t>
            </w:r>
            <w:r w:rsidR="00797F59">
              <w:rPr>
                <w:lang w:val="hu-HU"/>
              </w:rPr>
              <w:t>z alábbi adataid</w:t>
            </w:r>
            <w:r>
              <w:rPr>
                <w:lang w:val="hu-HU"/>
              </w:rPr>
              <w:t>!”</w:t>
            </w:r>
          </w:p>
        </w:tc>
        <w:tc>
          <w:tcPr>
            <w:tcW w:w="1417" w:type="dxa"/>
            <w:vAlign w:val="center"/>
          </w:tcPr>
          <w:p w14:paraId="24E8B872" w14:textId="19DBF882" w:rsidR="001F0DA7" w:rsidRPr="00562471" w:rsidRDefault="001F0DA7" w:rsidP="001F0DA7">
            <w:pPr>
              <w:jc w:val="left"/>
              <w:rPr>
                <w:lang w:val="hu-HU"/>
              </w:rPr>
            </w:pPr>
          </w:p>
        </w:tc>
      </w:tr>
      <w:tr w:rsidR="00AA0383" w:rsidRPr="00562471" w14:paraId="6F1DE2CA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74B6CBAF" w14:textId="6B916977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Teljes név</w:t>
            </w:r>
          </w:p>
        </w:tc>
        <w:tc>
          <w:tcPr>
            <w:tcW w:w="1560" w:type="dxa"/>
            <w:vAlign w:val="center"/>
          </w:tcPr>
          <w:p w14:paraId="23B0F9AD" w14:textId="4487F710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Szöveges mező (</w:t>
            </w:r>
            <w:proofErr w:type="spellStart"/>
            <w:r>
              <w:rPr>
                <w:lang w:val="hu-HU"/>
              </w:rPr>
              <w:t>max</w:t>
            </w:r>
            <w:proofErr w:type="spellEnd"/>
            <w:r>
              <w:rPr>
                <w:lang w:val="hu-HU"/>
              </w:rPr>
              <w:t>. 50)</w:t>
            </w:r>
          </w:p>
        </w:tc>
        <w:tc>
          <w:tcPr>
            <w:tcW w:w="3402" w:type="dxa"/>
            <w:vAlign w:val="center"/>
          </w:tcPr>
          <w:p w14:paraId="2E3BA2AE" w14:textId="2F1DEBF8" w:rsidR="00AA0383" w:rsidRPr="00C56F07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A hallgató teljes neve</w:t>
            </w:r>
          </w:p>
        </w:tc>
        <w:tc>
          <w:tcPr>
            <w:tcW w:w="1417" w:type="dxa"/>
            <w:vAlign w:val="center"/>
          </w:tcPr>
          <w:p w14:paraId="40DCBBD0" w14:textId="29F243B0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</w:tr>
      <w:tr w:rsidR="00AA0383" w:rsidRPr="00562471" w14:paraId="0E01C18D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6892637B" w14:textId="4E1B926D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Email cím</w:t>
            </w:r>
          </w:p>
        </w:tc>
        <w:tc>
          <w:tcPr>
            <w:tcW w:w="1560" w:type="dxa"/>
            <w:vAlign w:val="center"/>
          </w:tcPr>
          <w:p w14:paraId="52FF4883" w14:textId="12CD311F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Szöveges mező (</w:t>
            </w:r>
            <w:proofErr w:type="spellStart"/>
            <w:r>
              <w:rPr>
                <w:lang w:val="hu-HU"/>
              </w:rPr>
              <w:t>max</w:t>
            </w:r>
            <w:proofErr w:type="spellEnd"/>
            <w:r>
              <w:rPr>
                <w:lang w:val="hu-HU"/>
              </w:rPr>
              <w:t>. 20)</w:t>
            </w:r>
          </w:p>
        </w:tc>
        <w:tc>
          <w:tcPr>
            <w:tcW w:w="3402" w:type="dxa"/>
            <w:vAlign w:val="center"/>
          </w:tcPr>
          <w:p w14:paraId="268DB9D6" w14:textId="64E23DB6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A hallgató e-mail címe</w:t>
            </w:r>
          </w:p>
        </w:tc>
        <w:tc>
          <w:tcPr>
            <w:tcW w:w="1417" w:type="dxa"/>
            <w:vAlign w:val="center"/>
          </w:tcPr>
          <w:p w14:paraId="261EFDF7" w14:textId="56666BF2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</w:tr>
      <w:tr w:rsidR="00AA0383" w:rsidRPr="00562471" w14:paraId="1F83F246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746B095F" w14:textId="32481448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Hallgatói azonosító</w:t>
            </w:r>
          </w:p>
        </w:tc>
        <w:tc>
          <w:tcPr>
            <w:tcW w:w="1560" w:type="dxa"/>
            <w:vAlign w:val="center"/>
          </w:tcPr>
          <w:p w14:paraId="495388D5" w14:textId="123EE12E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Szöveges mező (10)</w:t>
            </w:r>
          </w:p>
        </w:tc>
        <w:tc>
          <w:tcPr>
            <w:tcW w:w="3402" w:type="dxa"/>
            <w:vAlign w:val="center"/>
          </w:tcPr>
          <w:p w14:paraId="15D95339" w14:textId="11515F15" w:rsidR="00AA0383" w:rsidRPr="00562471" w:rsidRDefault="00AA0383" w:rsidP="00AA0383">
            <w:pPr>
              <w:pStyle w:val="Szvegblokk"/>
              <w:ind w:left="0" w:right="0"/>
              <w:jc w:val="left"/>
              <w:rPr>
                <w:lang w:val="hu-HU"/>
              </w:rPr>
            </w:pPr>
            <w:r>
              <w:rPr>
                <w:lang w:val="hu-HU"/>
              </w:rPr>
              <w:t>A hallgató oktatási azonosítója</w:t>
            </w:r>
          </w:p>
        </w:tc>
        <w:tc>
          <w:tcPr>
            <w:tcW w:w="1417" w:type="dxa"/>
            <w:vAlign w:val="center"/>
          </w:tcPr>
          <w:p w14:paraId="4D5A628F" w14:textId="79B95309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Igen</w:t>
            </w:r>
          </w:p>
        </w:tc>
      </w:tr>
      <w:tr w:rsidR="00AA0383" w:rsidRPr="00562471" w14:paraId="7DF94D22" w14:textId="77777777" w:rsidTr="00212605">
        <w:trPr>
          <w:trHeight w:val="230"/>
        </w:trPr>
        <w:tc>
          <w:tcPr>
            <w:tcW w:w="2192" w:type="dxa"/>
            <w:vAlign w:val="center"/>
          </w:tcPr>
          <w:p w14:paraId="27ACE805" w14:textId="235D4FB4" w:rsidR="00AA0383" w:rsidRPr="00562471" w:rsidRDefault="00AA0383" w:rsidP="00AA0383">
            <w:pPr>
              <w:pStyle w:val="Szvegtrzs"/>
              <w:ind w:left="0"/>
              <w:rPr>
                <w:lang w:val="hu-HU"/>
              </w:rPr>
            </w:pPr>
            <w:r>
              <w:rPr>
                <w:lang w:val="hu-HU"/>
              </w:rPr>
              <w:t xml:space="preserve">Belépés </w:t>
            </w:r>
          </w:p>
        </w:tc>
        <w:tc>
          <w:tcPr>
            <w:tcW w:w="1560" w:type="dxa"/>
            <w:vAlign w:val="center"/>
          </w:tcPr>
          <w:p w14:paraId="2F4DCD6D" w14:textId="77B236EB" w:rsidR="00AA0383" w:rsidRPr="00562471" w:rsidRDefault="00AA0383" w:rsidP="00AA0383">
            <w:pPr>
              <w:jc w:val="left"/>
              <w:rPr>
                <w:lang w:val="hu-HU"/>
              </w:rPr>
            </w:pPr>
            <w:r>
              <w:rPr>
                <w:lang w:val="hu-HU"/>
              </w:rPr>
              <w:t>Gomb</w:t>
            </w:r>
          </w:p>
        </w:tc>
        <w:tc>
          <w:tcPr>
            <w:tcW w:w="3402" w:type="dxa"/>
            <w:vAlign w:val="center"/>
          </w:tcPr>
          <w:p w14:paraId="56CE9E9F" w14:textId="5E06F258" w:rsidR="00AA0383" w:rsidRPr="00562471" w:rsidRDefault="00AA0383" w:rsidP="00AA0383">
            <w:pPr>
              <w:pStyle w:val="Szvegtrzs"/>
              <w:ind w:left="0"/>
              <w:rPr>
                <w:lang w:val="hu-HU"/>
              </w:rPr>
            </w:pPr>
            <w:r>
              <w:rPr>
                <w:lang w:val="hu-HU"/>
              </w:rPr>
              <w:t>Belépteti a felhasználót a rendszerbe!</w:t>
            </w:r>
          </w:p>
        </w:tc>
        <w:tc>
          <w:tcPr>
            <w:tcW w:w="1417" w:type="dxa"/>
            <w:vAlign w:val="center"/>
          </w:tcPr>
          <w:p w14:paraId="4FA8134D" w14:textId="5A45D1DA" w:rsidR="00AA0383" w:rsidRPr="00562471" w:rsidRDefault="00AA0383" w:rsidP="00AA0383">
            <w:pPr>
              <w:jc w:val="left"/>
              <w:rPr>
                <w:lang w:val="hu-HU"/>
              </w:rPr>
            </w:pPr>
          </w:p>
        </w:tc>
      </w:tr>
    </w:tbl>
    <w:p w14:paraId="02B164CD" w14:textId="164548EB" w:rsidR="0003017E" w:rsidRPr="00562471" w:rsidRDefault="00AA0383" w:rsidP="00B7017B">
      <w:pPr>
        <w:pStyle w:val="Szmozottlista"/>
        <w:rPr>
          <w:lang w:val="hu-HU"/>
        </w:rPr>
      </w:pPr>
      <w:r>
        <w:rPr>
          <w:lang w:val="hu-HU"/>
        </w:rPr>
        <w:t>A felhasználó kitölti az űrlapot.</w:t>
      </w:r>
    </w:p>
    <w:p w14:paraId="6A74BB60" w14:textId="776DD4DD" w:rsidR="0003017E" w:rsidRPr="00562471" w:rsidRDefault="00AA0383" w:rsidP="00B7017B">
      <w:pPr>
        <w:pStyle w:val="Szmozottlista"/>
        <w:rPr>
          <w:lang w:val="hu-HU"/>
        </w:rPr>
      </w:pPr>
      <w:r>
        <w:rPr>
          <w:lang w:val="hu-HU"/>
        </w:rPr>
        <w:t>A felhasználó a „Bejelentkezés” gombra kattint.</w:t>
      </w:r>
    </w:p>
    <w:p w14:paraId="696193C7" w14:textId="723B5DA1" w:rsidR="001D76EE" w:rsidRPr="00AA0383" w:rsidRDefault="00AA0383" w:rsidP="001D76EE">
      <w:pPr>
        <w:pStyle w:val="Szmozottlista"/>
        <w:rPr>
          <w:lang w:val="hu-HU"/>
        </w:rPr>
      </w:pPr>
      <w:r w:rsidRPr="00AA0383">
        <w:rPr>
          <w:lang w:val="hu-HU"/>
        </w:rPr>
        <w:t>A vezérlés átkerül az UC3 „Intézmény numerikus értékelése” használati esethez.</w:t>
      </w:r>
    </w:p>
    <w:p w14:paraId="4939EC18" w14:textId="6A83F048" w:rsidR="00DD1EEA" w:rsidRDefault="00797672" w:rsidP="00DD1EEA">
      <w:pPr>
        <w:pStyle w:val="Cmsor4"/>
        <w:rPr>
          <w:lang w:val="hu-HU"/>
        </w:rPr>
      </w:pPr>
      <w:r w:rsidRPr="00562471">
        <w:rPr>
          <w:lang w:val="hu-HU"/>
        </w:rPr>
        <w:t>Alternatív útvonalak</w:t>
      </w:r>
    </w:p>
    <w:p w14:paraId="62A5F1AA" w14:textId="4D572319" w:rsidR="00AA0383" w:rsidRPr="00AA0383" w:rsidRDefault="00AA0383" w:rsidP="00AA0383">
      <w:pPr>
        <w:pStyle w:val="Szvegtrzs"/>
        <w:rPr>
          <w:lang w:val="hu-HU"/>
        </w:rPr>
      </w:pPr>
      <w:r>
        <w:rPr>
          <w:lang w:val="hu-HU"/>
        </w:rPr>
        <w:t>Nincsenek alternatív útvonalak.</w:t>
      </w:r>
    </w:p>
    <w:p w14:paraId="081598E5" w14:textId="77777777" w:rsidR="00DD1EEA" w:rsidRPr="00562471" w:rsidRDefault="00797672" w:rsidP="00DD1EEA">
      <w:pPr>
        <w:pStyle w:val="Cmsor4"/>
        <w:rPr>
          <w:lang w:val="hu-HU"/>
        </w:rPr>
      </w:pPr>
      <w:r w:rsidRPr="00562471">
        <w:rPr>
          <w:lang w:val="hu-HU"/>
        </w:rPr>
        <w:t>Kivételek</w:t>
      </w:r>
    </w:p>
    <w:p w14:paraId="60B39EE7" w14:textId="36365B36" w:rsidR="00AA0383" w:rsidRDefault="00797672" w:rsidP="00AA0383">
      <w:pPr>
        <w:pStyle w:val="Cmsor5"/>
        <w:rPr>
          <w:lang w:val="hu-HU"/>
        </w:rPr>
      </w:pPr>
      <w:r w:rsidRPr="00562471">
        <w:rPr>
          <w:lang w:val="hu-HU"/>
        </w:rPr>
        <w:t>Kivétel</w:t>
      </w:r>
      <w:r w:rsidR="00E57B33" w:rsidRPr="00562471">
        <w:rPr>
          <w:lang w:val="hu-HU"/>
        </w:rPr>
        <w:t xml:space="preserve"> E</w:t>
      </w:r>
      <w:r w:rsidR="00B424F1">
        <w:rPr>
          <w:lang w:val="hu-HU"/>
        </w:rPr>
        <w:t>1</w:t>
      </w:r>
      <w:r w:rsidR="00E57B33" w:rsidRPr="00562471">
        <w:rPr>
          <w:lang w:val="hu-HU"/>
        </w:rPr>
        <w:t xml:space="preserve"> – </w:t>
      </w:r>
      <w:r w:rsidR="00AA0383">
        <w:rPr>
          <w:lang w:val="hu-HU"/>
        </w:rPr>
        <w:t xml:space="preserve">A </w:t>
      </w:r>
      <w:r w:rsidR="00635A52">
        <w:rPr>
          <w:lang w:val="hu-HU"/>
        </w:rPr>
        <w:t>felhasználó</w:t>
      </w:r>
      <w:r w:rsidR="00AA0383">
        <w:rPr>
          <w:lang w:val="hu-HU"/>
        </w:rPr>
        <w:t xml:space="preserve"> nem adott meg minden kötelező mezőt.</w:t>
      </w:r>
    </w:p>
    <w:p w14:paraId="65E3E9E5" w14:textId="6016DBD4" w:rsidR="00AA0383" w:rsidRPr="00635A52" w:rsidRDefault="00AA0383" w:rsidP="00635A52">
      <w:pPr>
        <w:pStyle w:val="Szmozottlista"/>
        <w:numPr>
          <w:ilvl w:val="0"/>
          <w:numId w:val="41"/>
        </w:numPr>
        <w:rPr>
          <w:lang w:val="hu-HU"/>
        </w:rPr>
      </w:pPr>
      <w:r w:rsidRPr="00635A52">
        <w:rPr>
          <w:lang w:val="hu-HU"/>
        </w:rPr>
        <w:t>Az alkalmazás felugró ablakban figyelmeztet:</w:t>
      </w:r>
    </w:p>
    <w:p w14:paraId="7390D832" w14:textId="437F4AF6" w:rsidR="00AA0383" w:rsidRDefault="00AA0383" w:rsidP="00AA0383">
      <w:pPr>
        <w:pStyle w:val="Szvegtrzs"/>
        <w:numPr>
          <w:ilvl w:val="1"/>
          <w:numId w:val="39"/>
        </w:numPr>
        <w:rPr>
          <w:lang w:val="hu-HU"/>
        </w:rPr>
      </w:pPr>
      <w:r>
        <w:rPr>
          <w:lang w:val="hu-HU"/>
        </w:rPr>
        <w:lastRenderedPageBreak/>
        <w:t>Figyelmeztetés: „Minden mező kitöltése kötelező!”</w:t>
      </w:r>
    </w:p>
    <w:p w14:paraId="16C2E67C" w14:textId="77777777" w:rsidR="00AA0383" w:rsidRDefault="00AA0383" w:rsidP="00AA0383">
      <w:pPr>
        <w:pStyle w:val="Szvegtrzs"/>
        <w:numPr>
          <w:ilvl w:val="1"/>
          <w:numId w:val="39"/>
        </w:numPr>
        <w:rPr>
          <w:lang w:val="hu-HU"/>
        </w:rPr>
      </w:pPr>
      <w:r>
        <w:rPr>
          <w:lang w:val="hu-HU"/>
        </w:rPr>
        <w:t>Gomb „OK”</w:t>
      </w:r>
    </w:p>
    <w:p w14:paraId="4E10E150" w14:textId="7E673673" w:rsidR="00AA0383" w:rsidRPr="00635A52" w:rsidRDefault="00AA0383" w:rsidP="00635A52">
      <w:pPr>
        <w:pStyle w:val="Szmozottlista"/>
        <w:numPr>
          <w:ilvl w:val="0"/>
          <w:numId w:val="41"/>
        </w:numPr>
        <w:rPr>
          <w:lang w:val="hu-HU"/>
        </w:rPr>
      </w:pPr>
      <w:r w:rsidRPr="00635A52">
        <w:rPr>
          <w:lang w:val="hu-HU"/>
        </w:rPr>
        <w:t>A hiányosan kitöltött mező kerete pirosra vált</w:t>
      </w:r>
    </w:p>
    <w:p w14:paraId="78A091BA" w14:textId="04323D37" w:rsidR="00AA0383" w:rsidRPr="00C41231" w:rsidRDefault="00AA0383" w:rsidP="00635A52">
      <w:pPr>
        <w:pStyle w:val="Szmozottlista"/>
        <w:rPr>
          <w:lang w:val="hu-HU"/>
        </w:rPr>
      </w:pPr>
      <w:r>
        <w:rPr>
          <w:lang w:val="hu-HU"/>
        </w:rPr>
        <w:t>Az adott mező kitöltése után az UC</w:t>
      </w:r>
      <w:r w:rsidR="00635A52">
        <w:rPr>
          <w:lang w:val="hu-HU"/>
        </w:rPr>
        <w:t>2</w:t>
      </w:r>
      <w:r>
        <w:rPr>
          <w:lang w:val="hu-HU"/>
        </w:rPr>
        <w:t xml:space="preserve"> </w:t>
      </w:r>
      <w:r w:rsidR="00635A52">
        <w:rPr>
          <w:lang w:val="hu-HU"/>
        </w:rPr>
        <w:t>3</w:t>
      </w:r>
      <w:r>
        <w:rPr>
          <w:lang w:val="hu-HU"/>
        </w:rPr>
        <w:t>. lépésére kerül a vezérlés</w:t>
      </w:r>
    </w:p>
    <w:p w14:paraId="693E099C" w14:textId="06DB9A1B" w:rsidR="00635A52" w:rsidRDefault="00635A52" w:rsidP="00635A52">
      <w:pPr>
        <w:pStyle w:val="Cmsor5"/>
        <w:rPr>
          <w:lang w:val="hu-HU"/>
        </w:rPr>
      </w:pPr>
      <w:r w:rsidRPr="00562471">
        <w:rPr>
          <w:lang w:val="hu-HU"/>
        </w:rPr>
        <w:t xml:space="preserve">Kivétel </w:t>
      </w:r>
      <w:r>
        <w:rPr>
          <w:lang w:val="hu-HU"/>
        </w:rPr>
        <w:t>E2</w:t>
      </w:r>
      <w:r w:rsidRPr="00562471">
        <w:rPr>
          <w:lang w:val="hu-HU"/>
        </w:rPr>
        <w:t xml:space="preserve"> </w:t>
      </w:r>
      <w:r>
        <w:rPr>
          <w:lang w:val="hu-HU"/>
        </w:rPr>
        <w:t>– A megadott név, e-mail cím vagy oktatási azonosító nem megfelelő.</w:t>
      </w:r>
    </w:p>
    <w:p w14:paraId="0C03A1AF" w14:textId="08A4A483" w:rsidR="00635A52" w:rsidRPr="00635A52" w:rsidRDefault="00635A52" w:rsidP="00635A52">
      <w:pPr>
        <w:pStyle w:val="Szmozottlista"/>
        <w:numPr>
          <w:ilvl w:val="0"/>
          <w:numId w:val="42"/>
        </w:numPr>
        <w:rPr>
          <w:lang w:val="hu-HU"/>
        </w:rPr>
      </w:pPr>
      <w:r w:rsidRPr="00635A52">
        <w:rPr>
          <w:lang w:val="hu-HU"/>
        </w:rPr>
        <w:t>Az alkalmazás felugró ablakban figyelmeztet:</w:t>
      </w:r>
    </w:p>
    <w:p w14:paraId="025E5B4B" w14:textId="6CF5E052" w:rsidR="00635A52" w:rsidRDefault="00635A52" w:rsidP="00635A52">
      <w:pPr>
        <w:pStyle w:val="Szvegtrzs"/>
        <w:numPr>
          <w:ilvl w:val="1"/>
          <w:numId w:val="40"/>
        </w:numPr>
        <w:rPr>
          <w:lang w:val="hu-HU"/>
        </w:rPr>
      </w:pPr>
      <w:r>
        <w:rPr>
          <w:lang w:val="hu-HU"/>
        </w:rPr>
        <w:t>Figyelmeztetés: „Nem megfelelő név!”, „Nem megfelelő e-mail cím!” vagy „Nem megfelelő oktatási azonosító!”</w:t>
      </w:r>
    </w:p>
    <w:p w14:paraId="78E0FFDE" w14:textId="77777777" w:rsidR="00635A52" w:rsidRDefault="00635A52" w:rsidP="00635A52">
      <w:pPr>
        <w:pStyle w:val="Szvegtrzs"/>
        <w:numPr>
          <w:ilvl w:val="1"/>
          <w:numId w:val="40"/>
        </w:numPr>
        <w:rPr>
          <w:lang w:val="hu-HU"/>
        </w:rPr>
      </w:pPr>
      <w:r>
        <w:rPr>
          <w:lang w:val="hu-HU"/>
        </w:rPr>
        <w:t>Gomb „OK”</w:t>
      </w:r>
    </w:p>
    <w:p w14:paraId="6AC4ED9F" w14:textId="06C70CE7" w:rsidR="00635A52" w:rsidRPr="00635A52" w:rsidRDefault="00635A52" w:rsidP="00635A52">
      <w:pPr>
        <w:pStyle w:val="Szmozottlista"/>
        <w:numPr>
          <w:ilvl w:val="0"/>
          <w:numId w:val="42"/>
        </w:numPr>
        <w:rPr>
          <w:lang w:val="hu-HU"/>
        </w:rPr>
      </w:pPr>
      <w:r w:rsidRPr="00635A52">
        <w:rPr>
          <w:lang w:val="hu-HU"/>
        </w:rPr>
        <w:t>Az alkalmazás megjegyzi az űrlap tartalmát.</w:t>
      </w:r>
    </w:p>
    <w:p w14:paraId="1FDCD4FD" w14:textId="65DA999C" w:rsidR="00635A52" w:rsidRPr="00330343" w:rsidRDefault="00635A52" w:rsidP="00635A52">
      <w:pPr>
        <w:pStyle w:val="Szmozottlista"/>
        <w:rPr>
          <w:lang w:val="hu-HU"/>
        </w:rPr>
      </w:pPr>
      <w:r>
        <w:rPr>
          <w:lang w:val="hu-HU"/>
        </w:rPr>
        <w:t>A vezérlés visszakerül az UC2 Bejelentkezés 2. lépésére.</w:t>
      </w:r>
    </w:p>
    <w:p w14:paraId="74B21F29" w14:textId="77777777" w:rsidR="00DD1EEA" w:rsidRPr="00562471" w:rsidRDefault="00797672" w:rsidP="00DD1EEA">
      <w:pPr>
        <w:pStyle w:val="Cmsor4"/>
        <w:rPr>
          <w:lang w:val="hu-HU"/>
        </w:rPr>
      </w:pPr>
      <w:r w:rsidRPr="00562471">
        <w:rPr>
          <w:lang w:val="hu-HU"/>
        </w:rPr>
        <w:t>Utófeltételek</w:t>
      </w:r>
    </w:p>
    <w:p w14:paraId="70075D57" w14:textId="7B98B86B" w:rsidR="00DD1EEA" w:rsidRPr="00562471" w:rsidRDefault="00635A52" w:rsidP="007C3EEA">
      <w:pPr>
        <w:pStyle w:val="Szvegtrzs"/>
        <w:rPr>
          <w:lang w:val="hu-HU"/>
        </w:rPr>
      </w:pPr>
      <w:r>
        <w:rPr>
          <w:lang w:val="hu-HU"/>
        </w:rPr>
        <w:t>Sikeres bejelentkezés után a vezérlés átkerül az UC3 „Intézmény numerikus értékelése” használati esethez.</w:t>
      </w:r>
    </w:p>
    <w:p w14:paraId="15E1898F" w14:textId="173510F7" w:rsidR="000F130E" w:rsidRPr="00562471" w:rsidRDefault="000F130E" w:rsidP="00F337AA">
      <w:pPr>
        <w:pStyle w:val="Szvegtrzs"/>
        <w:jc w:val="center"/>
        <w:rPr>
          <w:lang w:val="hu-HU"/>
        </w:rPr>
      </w:pPr>
    </w:p>
    <w:p w14:paraId="0866E29B" w14:textId="69D88495" w:rsidR="000F130E" w:rsidRPr="00562471" w:rsidRDefault="000F130E" w:rsidP="00F337AA">
      <w:pPr>
        <w:pStyle w:val="Szvegtrzs"/>
        <w:jc w:val="center"/>
        <w:rPr>
          <w:lang w:val="hu-HU"/>
        </w:rPr>
      </w:pPr>
    </w:p>
    <w:p w14:paraId="6E101BDD" w14:textId="77777777" w:rsidR="00F552A7" w:rsidRPr="00562471" w:rsidRDefault="00F552A7" w:rsidP="00F337AA">
      <w:pPr>
        <w:pStyle w:val="Szvegtrzs"/>
        <w:jc w:val="center"/>
        <w:rPr>
          <w:lang w:val="hu-HU"/>
        </w:rPr>
      </w:pPr>
    </w:p>
    <w:p w14:paraId="7B09D907" w14:textId="32633274" w:rsidR="00D93D34" w:rsidRPr="00562471" w:rsidRDefault="00D93D34" w:rsidP="00F337AA">
      <w:pPr>
        <w:pStyle w:val="Szvegtrzs"/>
        <w:jc w:val="center"/>
        <w:rPr>
          <w:lang w:val="hu-HU"/>
        </w:rPr>
      </w:pPr>
    </w:p>
    <w:p w14:paraId="43D7E98A" w14:textId="4CDEA625" w:rsidR="003B1CD3" w:rsidRPr="00562471" w:rsidRDefault="003B1CD3" w:rsidP="003B1CD3">
      <w:pPr>
        <w:pStyle w:val="Cmsor3"/>
        <w:rPr>
          <w:lang w:val="hu-HU"/>
        </w:rPr>
      </w:pPr>
      <w:bookmarkStart w:id="88" w:name="_Toc217280375"/>
      <w:r w:rsidRPr="00562471">
        <w:rPr>
          <w:lang w:val="hu-HU"/>
        </w:rPr>
        <w:t xml:space="preserve">UC3 </w:t>
      </w:r>
      <w:bookmarkEnd w:id="88"/>
      <w:r w:rsidR="00AA0383">
        <w:rPr>
          <w:lang w:val="hu-HU"/>
        </w:rPr>
        <w:t>Intézmény n</w:t>
      </w:r>
      <w:r w:rsidR="00417EB7">
        <w:rPr>
          <w:lang w:val="hu-HU"/>
        </w:rPr>
        <w:t>umerikus értékelés</w:t>
      </w:r>
      <w:r w:rsidR="00AA0383">
        <w:rPr>
          <w:lang w:val="hu-HU"/>
        </w:rPr>
        <w:t>e</w:t>
      </w:r>
    </w:p>
    <w:p w14:paraId="33084A8A" w14:textId="6BAD66B1" w:rsidR="000F130E" w:rsidRPr="00562471" w:rsidRDefault="00213D4E" w:rsidP="00213D4E">
      <w:pPr>
        <w:pStyle w:val="Szvegtrzs"/>
        <w:rPr>
          <w:lang w:val="hu-HU"/>
        </w:rPr>
      </w:pPr>
      <w:r>
        <w:rPr>
          <w:lang w:val="hu-HU"/>
        </w:rPr>
        <w:t>Később kerül kidolgozásra.</w:t>
      </w:r>
    </w:p>
    <w:p w14:paraId="60205BCF" w14:textId="173E520E" w:rsidR="003B1CD3" w:rsidRPr="00562471" w:rsidRDefault="003B1CD3" w:rsidP="003B1CD3">
      <w:pPr>
        <w:pStyle w:val="Cmsor3"/>
        <w:rPr>
          <w:lang w:val="hu-HU"/>
        </w:rPr>
      </w:pPr>
      <w:bookmarkStart w:id="89" w:name="_Toc217280376"/>
      <w:r w:rsidRPr="00562471">
        <w:rPr>
          <w:lang w:val="hu-HU"/>
        </w:rPr>
        <w:t xml:space="preserve">UC4 </w:t>
      </w:r>
      <w:bookmarkEnd w:id="89"/>
      <w:r w:rsidR="00AA0383">
        <w:rPr>
          <w:lang w:val="hu-HU"/>
        </w:rPr>
        <w:t>Intézmény s</w:t>
      </w:r>
      <w:r w:rsidR="00417EB7">
        <w:rPr>
          <w:lang w:val="hu-HU"/>
        </w:rPr>
        <w:t>zöveges értékelés</w:t>
      </w:r>
      <w:r w:rsidR="00AA0383">
        <w:rPr>
          <w:lang w:val="hu-HU"/>
        </w:rPr>
        <w:t>e</w:t>
      </w:r>
    </w:p>
    <w:p w14:paraId="6C4E8109" w14:textId="4582C91B" w:rsidR="006C3D4F" w:rsidRPr="00562471" w:rsidRDefault="00213D4E" w:rsidP="00213D4E">
      <w:pPr>
        <w:pStyle w:val="Szvegtrzs"/>
        <w:rPr>
          <w:lang w:val="hu-HU"/>
        </w:rPr>
      </w:pPr>
      <w:r>
        <w:rPr>
          <w:lang w:val="hu-HU"/>
        </w:rPr>
        <w:t>Később kerül kidolgozásra.</w:t>
      </w:r>
    </w:p>
    <w:p w14:paraId="1AB93A4C" w14:textId="547F0699" w:rsidR="00A6432C" w:rsidRDefault="00A6432C" w:rsidP="00A6432C">
      <w:pPr>
        <w:pStyle w:val="Cmsor3"/>
        <w:rPr>
          <w:lang w:val="hu-HU"/>
        </w:rPr>
      </w:pPr>
      <w:bookmarkStart w:id="90" w:name="_Toc217280377"/>
      <w:r w:rsidRPr="00562471">
        <w:rPr>
          <w:lang w:val="hu-HU"/>
        </w:rPr>
        <w:t xml:space="preserve">UC5 </w:t>
      </w:r>
      <w:bookmarkEnd w:id="90"/>
      <w:r w:rsidR="00417EB7">
        <w:rPr>
          <w:lang w:val="hu-HU"/>
        </w:rPr>
        <w:t>Ér</w:t>
      </w:r>
      <w:r w:rsidR="002B2FD5">
        <w:rPr>
          <w:lang w:val="hu-HU"/>
        </w:rPr>
        <w:t>t</w:t>
      </w:r>
      <w:r w:rsidR="00417EB7">
        <w:rPr>
          <w:lang w:val="hu-HU"/>
        </w:rPr>
        <w:t>ékelések módo</w:t>
      </w:r>
      <w:r w:rsidR="00635A52">
        <w:rPr>
          <w:lang w:val="hu-HU"/>
        </w:rPr>
        <w:t>s</w:t>
      </w:r>
      <w:r w:rsidR="00417EB7">
        <w:rPr>
          <w:lang w:val="hu-HU"/>
        </w:rPr>
        <w:t>ítása</w:t>
      </w:r>
      <w:r w:rsidR="002B2FD5">
        <w:rPr>
          <w:lang w:val="hu-HU"/>
        </w:rPr>
        <w:t>/törlése</w:t>
      </w:r>
    </w:p>
    <w:p w14:paraId="0C5F266A" w14:textId="3E02E73E" w:rsidR="00A87706" w:rsidRDefault="00213D4E" w:rsidP="001647A3">
      <w:pPr>
        <w:pStyle w:val="Szvegtrzs"/>
        <w:rPr>
          <w:lang w:val="hu-HU"/>
        </w:rPr>
      </w:pPr>
      <w:r>
        <w:rPr>
          <w:lang w:val="hu-HU"/>
        </w:rPr>
        <w:t>Később kerül kidolgozásra.</w:t>
      </w:r>
    </w:p>
    <w:p w14:paraId="238DC8AD" w14:textId="5DD706F7" w:rsidR="002B2FD5" w:rsidRDefault="002B2FD5" w:rsidP="002B2FD5">
      <w:pPr>
        <w:pStyle w:val="Cmsor3"/>
        <w:rPr>
          <w:lang w:val="hu-HU"/>
        </w:rPr>
      </w:pPr>
      <w:r w:rsidRPr="00562471">
        <w:rPr>
          <w:lang w:val="hu-HU"/>
        </w:rPr>
        <w:t>UC</w:t>
      </w:r>
      <w:r>
        <w:rPr>
          <w:lang w:val="hu-HU"/>
        </w:rPr>
        <w:t>6</w:t>
      </w:r>
      <w:r w:rsidRPr="00562471">
        <w:rPr>
          <w:lang w:val="hu-HU"/>
        </w:rPr>
        <w:t xml:space="preserve"> </w:t>
      </w:r>
      <w:r>
        <w:rPr>
          <w:lang w:val="hu-HU"/>
        </w:rPr>
        <w:t>Intézményekre való keresés</w:t>
      </w:r>
    </w:p>
    <w:p w14:paraId="57103353" w14:textId="596C69CC" w:rsidR="002B2FD5" w:rsidRDefault="002B2FD5" w:rsidP="001647A3">
      <w:pPr>
        <w:pStyle w:val="Szvegtrzs"/>
        <w:rPr>
          <w:lang w:val="hu-HU"/>
        </w:rPr>
      </w:pPr>
      <w:r>
        <w:rPr>
          <w:lang w:val="hu-HU"/>
        </w:rPr>
        <w:t>Később kerül kidolgozásra.</w:t>
      </w:r>
    </w:p>
    <w:p w14:paraId="7D6944F2" w14:textId="4A86FEEF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37EEFCF4" w14:textId="666AE638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2E0EDA6C" w14:textId="0ADE202D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06852802" w14:textId="3D5C770B" w:rsidR="00A87706" w:rsidRDefault="00A87706" w:rsidP="0000479A">
      <w:pPr>
        <w:pStyle w:val="Szvegtrzs"/>
        <w:ind w:left="0"/>
        <w:jc w:val="center"/>
        <w:rPr>
          <w:lang w:val="hu-HU"/>
        </w:rPr>
      </w:pPr>
    </w:p>
    <w:p w14:paraId="40425C42" w14:textId="77777777" w:rsidR="007A7D93" w:rsidRPr="00562471" w:rsidRDefault="007A7D93" w:rsidP="0000479A">
      <w:pPr>
        <w:pStyle w:val="Szvegtrzs"/>
        <w:ind w:left="0"/>
        <w:jc w:val="center"/>
        <w:rPr>
          <w:lang w:val="hu-HU"/>
        </w:rPr>
      </w:pPr>
    </w:p>
    <w:sectPr w:rsidR="007A7D93" w:rsidRPr="00562471" w:rsidSect="00170736">
      <w:headerReference w:type="default" r:id="rId7"/>
      <w:footerReference w:type="default" r:id="rId8"/>
      <w:headerReference w:type="first" r:id="rId9"/>
      <w:pgSz w:w="11906" w:h="16838" w:code="9"/>
      <w:pgMar w:top="1418" w:right="1134" w:bottom="1134" w:left="1418" w:header="709" w:footer="49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49B49" w14:textId="77777777" w:rsidR="009F48A4" w:rsidRDefault="009F48A4">
      <w:r>
        <w:separator/>
      </w:r>
    </w:p>
  </w:endnote>
  <w:endnote w:type="continuationSeparator" w:id="0">
    <w:p w14:paraId="69AC817A" w14:textId="77777777" w:rsidR="009F48A4" w:rsidRDefault="009F4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F516F" w14:textId="77777777" w:rsidR="00567994" w:rsidRDefault="00567994" w:rsidP="00656F18">
    <w:pPr>
      <w:pStyle w:val="llb"/>
      <w:pBdr>
        <w:top w:val="single" w:sz="2" w:space="1" w:color="auto"/>
      </w:pBdr>
      <w:tabs>
        <w:tab w:val="clear" w:pos="4153"/>
        <w:tab w:val="clear" w:pos="8306"/>
        <w:tab w:val="center" w:pos="4678"/>
        <w:tab w:val="right" w:pos="9356"/>
      </w:tabs>
      <w:spacing w:before="0" w:line="200" w:lineRule="atLeast"/>
      <w:jc w:val="cen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</w:rPr>
      <w:t>19</w:t>
    </w:r>
    <w:r>
      <w:rPr>
        <w:sz w:val="16"/>
      </w:rPr>
      <w:fldChar w:fldCharType="end"/>
    </w:r>
  </w:p>
  <w:p w14:paraId="02B3DE3A" w14:textId="77777777" w:rsidR="00567994" w:rsidRPr="002510EF" w:rsidRDefault="00567994" w:rsidP="00EB21BC">
    <w:pPr>
      <w:pStyle w:val="llb"/>
      <w:pBdr>
        <w:top w:val="single" w:sz="2" w:space="1" w:color="auto"/>
      </w:pBdr>
      <w:tabs>
        <w:tab w:val="clear" w:pos="4153"/>
        <w:tab w:val="clear" w:pos="8306"/>
        <w:tab w:val="center" w:pos="4678"/>
        <w:tab w:val="right" w:pos="9356"/>
      </w:tabs>
      <w:spacing w:before="0" w:line="200" w:lineRule="atLeas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4EC16" w14:textId="77777777" w:rsidR="009F48A4" w:rsidRDefault="009F48A4">
      <w:r>
        <w:separator/>
      </w:r>
    </w:p>
  </w:footnote>
  <w:footnote w:type="continuationSeparator" w:id="0">
    <w:p w14:paraId="7557C278" w14:textId="77777777" w:rsidR="009F48A4" w:rsidRDefault="009F4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B4C0" w14:textId="57CF1B16" w:rsidR="00567994" w:rsidRPr="00562471" w:rsidRDefault="00567994">
    <w:pPr>
      <w:pStyle w:val="lfej"/>
      <w:pBdr>
        <w:bottom w:val="single" w:sz="4" w:space="1" w:color="auto"/>
      </w:pBdr>
      <w:tabs>
        <w:tab w:val="clear" w:pos="4153"/>
        <w:tab w:val="clear" w:pos="8306"/>
        <w:tab w:val="center" w:pos="3686"/>
        <w:tab w:val="right" w:pos="9356"/>
      </w:tabs>
      <w:spacing w:line="260" w:lineRule="exact"/>
      <w:jc w:val="left"/>
      <w:rPr>
        <w:lang w:val="hu-HU"/>
      </w:rPr>
    </w:pPr>
    <w:r w:rsidRPr="00562471">
      <w:rPr>
        <w:lang w:val="hu-HU"/>
      </w:rPr>
      <w:t xml:space="preserve">2020 </w:t>
    </w:r>
    <w:r>
      <w:rPr>
        <w:lang w:val="hu-HU"/>
      </w:rPr>
      <w:t xml:space="preserve">november 12. </w:t>
    </w:r>
    <w:r w:rsidRPr="00562471">
      <w:rPr>
        <w:lang w:val="hu-HU"/>
      </w:rPr>
      <w:t>v</w:t>
    </w:r>
    <w:r>
      <w:rPr>
        <w:lang w:val="hu-HU"/>
      </w:rPr>
      <w:t>0.2</w:t>
    </w:r>
    <w:r w:rsidRPr="00562471">
      <w:rPr>
        <w:lang w:val="hu-HU"/>
      </w:rPr>
      <w:br/>
    </w:r>
    <w:proofErr w:type="spellStart"/>
    <w:r w:rsidR="00703887">
      <w:rPr>
        <w:lang w:val="hu-HU"/>
      </w:rPr>
      <w:t>fels_int</w:t>
    </w:r>
    <w:proofErr w:type="spellEnd"/>
    <w:r w:rsidRPr="00562471">
      <w:rPr>
        <w:lang w:val="hu-HU"/>
      </w:rPr>
      <w:t xml:space="preserve"> – Követelmény specifikáció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83CD1" w14:textId="77777777" w:rsidR="00567994" w:rsidRPr="00E97A75" w:rsidRDefault="00567994" w:rsidP="00A00C47">
    <w:pPr>
      <w:framePr w:w="9092" w:hSpace="142" w:wrap="auto" w:vAnchor="page" w:hAnchor="page" w:x="1695" w:y="1805"/>
      <w:tabs>
        <w:tab w:val="left" w:pos="6577"/>
        <w:tab w:val="right" w:pos="9582"/>
      </w:tabs>
      <w:jc w:val="right"/>
    </w:pPr>
  </w:p>
  <w:p w14:paraId="35F1F2D2" w14:textId="77777777" w:rsidR="00567994" w:rsidRDefault="0056799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41" type="#_x0000_t75" style="width:9pt;height:9pt" o:bullet="t">
        <v:imagedata r:id="rId1" o:title="BD21434_"/>
      </v:shape>
    </w:pict>
  </w:numPicBullet>
  <w:numPicBullet w:numPicBulletId="1">
    <w:pict>
      <v:shape id="_x0000_i2042" type="#_x0000_t75" style="width:9pt;height:9pt" o:bullet="t">
        <v:imagedata r:id="rId2" o:title="MCBD15173_0000[1]"/>
      </v:shape>
    </w:pict>
  </w:numPicBullet>
  <w:numPicBullet w:numPicBulletId="2">
    <w:pict>
      <v:shape id="_x0000_i2043" type="#_x0000_t75" style="width:6.6pt;height:6.6pt" o:bullet="t">
        <v:imagedata r:id="rId3" o:title="lhbullet"/>
      </v:shape>
    </w:pict>
  </w:numPicBullet>
  <w:numPicBullet w:numPicBulletId="3">
    <w:pict>
      <v:shape id="_x0000_i2044" type="#_x0000_t75" style="width:5.4pt;height:5.4pt" o:bullet="t">
        <v:imagedata r:id="rId4" o:title="lhbullet"/>
      </v:shape>
    </w:pict>
  </w:numPicBullet>
  <w:numPicBullet w:numPicBulletId="4">
    <w:pict>
      <v:shape id="_x0000_i2045" type="#_x0000_t75" style="width:9pt;height:9pt" o:bullet="t">
        <v:imagedata r:id="rId5" o:title="BD14985_"/>
      </v:shape>
    </w:pict>
  </w:numPicBullet>
  <w:abstractNum w:abstractNumId="0" w15:restartNumberingAfterBreak="0">
    <w:nsid w:val="FFFFFF88"/>
    <w:multiLevelType w:val="singleLevel"/>
    <w:tmpl w:val="FAF8B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E5656C"/>
    <w:multiLevelType w:val="hybridMultilevel"/>
    <w:tmpl w:val="4EDE19CC"/>
    <w:lvl w:ilvl="0" w:tplc="E31A12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60" w:hanging="360"/>
      </w:pPr>
    </w:lvl>
    <w:lvl w:ilvl="2" w:tplc="040E001B" w:tentative="1">
      <w:start w:val="1"/>
      <w:numFmt w:val="lowerRoman"/>
      <w:lvlText w:val="%3."/>
      <w:lvlJc w:val="right"/>
      <w:pPr>
        <w:ind w:left="2480" w:hanging="180"/>
      </w:pPr>
    </w:lvl>
    <w:lvl w:ilvl="3" w:tplc="040E000F" w:tentative="1">
      <w:start w:val="1"/>
      <w:numFmt w:val="decimal"/>
      <w:lvlText w:val="%4."/>
      <w:lvlJc w:val="left"/>
      <w:pPr>
        <w:ind w:left="3200" w:hanging="360"/>
      </w:pPr>
    </w:lvl>
    <w:lvl w:ilvl="4" w:tplc="040E0019" w:tentative="1">
      <w:start w:val="1"/>
      <w:numFmt w:val="lowerLetter"/>
      <w:lvlText w:val="%5."/>
      <w:lvlJc w:val="left"/>
      <w:pPr>
        <w:ind w:left="3920" w:hanging="360"/>
      </w:pPr>
    </w:lvl>
    <w:lvl w:ilvl="5" w:tplc="040E001B" w:tentative="1">
      <w:start w:val="1"/>
      <w:numFmt w:val="lowerRoman"/>
      <w:lvlText w:val="%6."/>
      <w:lvlJc w:val="right"/>
      <w:pPr>
        <w:ind w:left="4640" w:hanging="180"/>
      </w:pPr>
    </w:lvl>
    <w:lvl w:ilvl="6" w:tplc="040E000F" w:tentative="1">
      <w:start w:val="1"/>
      <w:numFmt w:val="decimal"/>
      <w:lvlText w:val="%7."/>
      <w:lvlJc w:val="left"/>
      <w:pPr>
        <w:ind w:left="5360" w:hanging="360"/>
      </w:pPr>
    </w:lvl>
    <w:lvl w:ilvl="7" w:tplc="040E0019" w:tentative="1">
      <w:start w:val="1"/>
      <w:numFmt w:val="lowerLetter"/>
      <w:lvlText w:val="%8."/>
      <w:lvlJc w:val="left"/>
      <w:pPr>
        <w:ind w:left="6080" w:hanging="360"/>
      </w:pPr>
    </w:lvl>
    <w:lvl w:ilvl="8" w:tplc="040E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1E2A6F4A"/>
    <w:multiLevelType w:val="hybridMultilevel"/>
    <w:tmpl w:val="DF7E92A2"/>
    <w:lvl w:ilvl="0" w:tplc="28E2B804">
      <w:start w:val="2"/>
      <w:numFmt w:val="bullet"/>
      <w:lvlText w:val="-"/>
      <w:lvlJc w:val="left"/>
      <w:pPr>
        <w:ind w:left="104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 w15:restartNumberingAfterBreak="0">
    <w:nsid w:val="21742275"/>
    <w:multiLevelType w:val="multilevel"/>
    <w:tmpl w:val="AA086DBA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4" w15:restartNumberingAfterBreak="0">
    <w:nsid w:val="230B1AF7"/>
    <w:multiLevelType w:val="multilevel"/>
    <w:tmpl w:val="98E880FA"/>
    <w:lvl w:ilvl="0">
      <w:start w:val="1"/>
      <w:numFmt w:val="decimal"/>
      <w:pStyle w:val="Cmsor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3024"/>
        </w:tabs>
        <w:ind w:left="302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5E50C97"/>
    <w:multiLevelType w:val="multilevel"/>
    <w:tmpl w:val="92D47DAA"/>
    <w:lvl w:ilvl="0">
      <w:start w:val="1"/>
      <w:numFmt w:val="decimal"/>
      <w:pStyle w:val="Szmozottlista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2"/>
        </w:tabs>
        <w:ind w:left="14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0"/>
        </w:tabs>
        <w:ind w:left="19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0"/>
        </w:tabs>
        <w:ind w:left="24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00"/>
        </w:tabs>
        <w:ind w:left="29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20"/>
        </w:tabs>
        <w:ind w:left="34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80"/>
        </w:tabs>
        <w:ind w:left="3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00"/>
        </w:tabs>
        <w:ind w:left="44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60"/>
        </w:tabs>
        <w:ind w:left="5000" w:hanging="1440"/>
      </w:pPr>
      <w:rPr>
        <w:rFonts w:hint="default"/>
      </w:rPr>
    </w:lvl>
  </w:abstractNum>
  <w:abstractNum w:abstractNumId="6" w15:restartNumberingAfterBreak="0">
    <w:nsid w:val="288A7E15"/>
    <w:multiLevelType w:val="hybridMultilevel"/>
    <w:tmpl w:val="1F2C46EA"/>
    <w:lvl w:ilvl="0" w:tplc="9A00615E">
      <w:start w:val="1"/>
      <w:numFmt w:val="bullet"/>
      <w:pStyle w:val="StyleBulleted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46AA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3C35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665C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DC84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3CE60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72D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A67F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C444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35BD8"/>
    <w:multiLevelType w:val="hybridMultilevel"/>
    <w:tmpl w:val="63C4B276"/>
    <w:lvl w:ilvl="0" w:tplc="FA88C4A2">
      <w:start w:val="1"/>
      <w:numFmt w:val="bullet"/>
      <w:pStyle w:val="Enumeration"/>
      <w:lvlText w:val="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C0C0C0"/>
      </w:rPr>
    </w:lvl>
    <w:lvl w:ilvl="1" w:tplc="F2A8B6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D29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3027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E4F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9051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C29E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0E1E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E4AC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80CB9"/>
    <w:multiLevelType w:val="hybridMultilevel"/>
    <w:tmpl w:val="0694ACEA"/>
    <w:lvl w:ilvl="0" w:tplc="28327BC8">
      <w:start w:val="2"/>
      <w:numFmt w:val="bullet"/>
      <w:lvlText w:val="-"/>
      <w:lvlJc w:val="left"/>
      <w:pPr>
        <w:ind w:left="104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7718377F"/>
    <w:multiLevelType w:val="multilevel"/>
    <w:tmpl w:val="E0FCA590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</w:num>
  <w:num w:numId="34">
    <w:abstractNumId w:val="5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2"/>
  </w:num>
  <w:num w:numId="37">
    <w:abstractNumId w:val="8"/>
  </w:num>
  <w:num w:numId="38">
    <w:abstractNumId w:val="1"/>
  </w:num>
  <w:num w:numId="39">
    <w:abstractNumId w:val="9"/>
  </w:num>
  <w:num w:numId="40">
    <w:abstractNumId w:val="3"/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hu-HU" w:vendorID="64" w:dllVersion="4096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9F"/>
    <w:rsid w:val="00002C5A"/>
    <w:rsid w:val="0000479A"/>
    <w:rsid w:val="00014DFD"/>
    <w:rsid w:val="000150C0"/>
    <w:rsid w:val="00016CFE"/>
    <w:rsid w:val="000173E7"/>
    <w:rsid w:val="00021A85"/>
    <w:rsid w:val="00023566"/>
    <w:rsid w:val="0003017E"/>
    <w:rsid w:val="00030D0C"/>
    <w:rsid w:val="00037134"/>
    <w:rsid w:val="0005122E"/>
    <w:rsid w:val="000522B9"/>
    <w:rsid w:val="00055468"/>
    <w:rsid w:val="00060D5A"/>
    <w:rsid w:val="00063D8C"/>
    <w:rsid w:val="0007413A"/>
    <w:rsid w:val="00076556"/>
    <w:rsid w:val="0008281C"/>
    <w:rsid w:val="000854C6"/>
    <w:rsid w:val="00085DEE"/>
    <w:rsid w:val="00095E6E"/>
    <w:rsid w:val="00096F56"/>
    <w:rsid w:val="000A58BD"/>
    <w:rsid w:val="000A6806"/>
    <w:rsid w:val="000B29FC"/>
    <w:rsid w:val="000B4F0F"/>
    <w:rsid w:val="000B7602"/>
    <w:rsid w:val="000C0962"/>
    <w:rsid w:val="000C184B"/>
    <w:rsid w:val="000C3917"/>
    <w:rsid w:val="000C70B3"/>
    <w:rsid w:val="000D10E1"/>
    <w:rsid w:val="000E033D"/>
    <w:rsid w:val="000E0C94"/>
    <w:rsid w:val="000E3C0A"/>
    <w:rsid w:val="000F0FC2"/>
    <w:rsid w:val="000F130E"/>
    <w:rsid w:val="000F2605"/>
    <w:rsid w:val="000F6323"/>
    <w:rsid w:val="00110D61"/>
    <w:rsid w:val="001140DA"/>
    <w:rsid w:val="001147BF"/>
    <w:rsid w:val="001153AC"/>
    <w:rsid w:val="001163FE"/>
    <w:rsid w:val="00123375"/>
    <w:rsid w:val="00123CC0"/>
    <w:rsid w:val="001248B4"/>
    <w:rsid w:val="00127E11"/>
    <w:rsid w:val="00137D75"/>
    <w:rsid w:val="00141813"/>
    <w:rsid w:val="00143717"/>
    <w:rsid w:val="00144759"/>
    <w:rsid w:val="001504BA"/>
    <w:rsid w:val="00155F66"/>
    <w:rsid w:val="001562BD"/>
    <w:rsid w:val="00160BA3"/>
    <w:rsid w:val="0016136F"/>
    <w:rsid w:val="001617CA"/>
    <w:rsid w:val="00162BA1"/>
    <w:rsid w:val="00163820"/>
    <w:rsid w:val="001647A3"/>
    <w:rsid w:val="00166F89"/>
    <w:rsid w:val="00170736"/>
    <w:rsid w:val="001707C7"/>
    <w:rsid w:val="00173037"/>
    <w:rsid w:val="00181082"/>
    <w:rsid w:val="00196401"/>
    <w:rsid w:val="001A0C51"/>
    <w:rsid w:val="001A19E5"/>
    <w:rsid w:val="001A30A4"/>
    <w:rsid w:val="001A7377"/>
    <w:rsid w:val="001B4079"/>
    <w:rsid w:val="001B78D8"/>
    <w:rsid w:val="001C1A66"/>
    <w:rsid w:val="001C35C2"/>
    <w:rsid w:val="001C4E04"/>
    <w:rsid w:val="001D14FB"/>
    <w:rsid w:val="001D30E2"/>
    <w:rsid w:val="001D76EE"/>
    <w:rsid w:val="001D7C8F"/>
    <w:rsid w:val="001E0202"/>
    <w:rsid w:val="001E1621"/>
    <w:rsid w:val="001E2420"/>
    <w:rsid w:val="001F0DA7"/>
    <w:rsid w:val="001F1369"/>
    <w:rsid w:val="001F3DF8"/>
    <w:rsid w:val="001F5D48"/>
    <w:rsid w:val="001F6BE6"/>
    <w:rsid w:val="00200072"/>
    <w:rsid w:val="00201749"/>
    <w:rsid w:val="002025C8"/>
    <w:rsid w:val="00204588"/>
    <w:rsid w:val="00206355"/>
    <w:rsid w:val="00210121"/>
    <w:rsid w:val="00210B54"/>
    <w:rsid w:val="002120E3"/>
    <w:rsid w:val="00212605"/>
    <w:rsid w:val="00213D4E"/>
    <w:rsid w:val="00215F49"/>
    <w:rsid w:val="002168F4"/>
    <w:rsid w:val="002235FD"/>
    <w:rsid w:val="00232329"/>
    <w:rsid w:val="002344F4"/>
    <w:rsid w:val="002348F4"/>
    <w:rsid w:val="00235294"/>
    <w:rsid w:val="002355D7"/>
    <w:rsid w:val="00236C38"/>
    <w:rsid w:val="002413EE"/>
    <w:rsid w:val="002414CB"/>
    <w:rsid w:val="00244481"/>
    <w:rsid w:val="002444A4"/>
    <w:rsid w:val="002502BC"/>
    <w:rsid w:val="002510EF"/>
    <w:rsid w:val="00253067"/>
    <w:rsid w:val="00264C22"/>
    <w:rsid w:val="00265185"/>
    <w:rsid w:val="00274590"/>
    <w:rsid w:val="0028008C"/>
    <w:rsid w:val="00283766"/>
    <w:rsid w:val="00291288"/>
    <w:rsid w:val="002A2FCB"/>
    <w:rsid w:val="002B2FD5"/>
    <w:rsid w:val="002B3348"/>
    <w:rsid w:val="002B5A86"/>
    <w:rsid w:val="002B6142"/>
    <w:rsid w:val="002B7611"/>
    <w:rsid w:val="002C1E9A"/>
    <w:rsid w:val="002C3DA6"/>
    <w:rsid w:val="002C508F"/>
    <w:rsid w:val="002C5351"/>
    <w:rsid w:val="002C5A4A"/>
    <w:rsid w:val="002C68BF"/>
    <w:rsid w:val="002C7FE5"/>
    <w:rsid w:val="002D6A29"/>
    <w:rsid w:val="002D7A21"/>
    <w:rsid w:val="002E11FB"/>
    <w:rsid w:val="002E1E04"/>
    <w:rsid w:val="002E6970"/>
    <w:rsid w:val="00304636"/>
    <w:rsid w:val="00305AD8"/>
    <w:rsid w:val="003112A6"/>
    <w:rsid w:val="00311D96"/>
    <w:rsid w:val="00315A29"/>
    <w:rsid w:val="00321E27"/>
    <w:rsid w:val="00321E9E"/>
    <w:rsid w:val="00322A87"/>
    <w:rsid w:val="003301ED"/>
    <w:rsid w:val="00330343"/>
    <w:rsid w:val="00332DDF"/>
    <w:rsid w:val="00333DF8"/>
    <w:rsid w:val="00334C99"/>
    <w:rsid w:val="0033788C"/>
    <w:rsid w:val="003430F5"/>
    <w:rsid w:val="003557BE"/>
    <w:rsid w:val="003617A1"/>
    <w:rsid w:val="003624C2"/>
    <w:rsid w:val="00362D07"/>
    <w:rsid w:val="00390869"/>
    <w:rsid w:val="00390D9F"/>
    <w:rsid w:val="0039463E"/>
    <w:rsid w:val="00396927"/>
    <w:rsid w:val="003A644C"/>
    <w:rsid w:val="003A6E88"/>
    <w:rsid w:val="003A7FD6"/>
    <w:rsid w:val="003B00CA"/>
    <w:rsid w:val="003B1CD3"/>
    <w:rsid w:val="003B41FF"/>
    <w:rsid w:val="003B63EB"/>
    <w:rsid w:val="003C264E"/>
    <w:rsid w:val="003D01F6"/>
    <w:rsid w:val="003E66D3"/>
    <w:rsid w:val="003F3821"/>
    <w:rsid w:val="00405ABE"/>
    <w:rsid w:val="00416990"/>
    <w:rsid w:val="00417EB7"/>
    <w:rsid w:val="004279B2"/>
    <w:rsid w:val="004325BC"/>
    <w:rsid w:val="004333EA"/>
    <w:rsid w:val="0043379C"/>
    <w:rsid w:val="004453EB"/>
    <w:rsid w:val="00445642"/>
    <w:rsid w:val="00446C5A"/>
    <w:rsid w:val="00455C02"/>
    <w:rsid w:val="004564B0"/>
    <w:rsid w:val="00460F41"/>
    <w:rsid w:val="004625C4"/>
    <w:rsid w:val="004637B9"/>
    <w:rsid w:val="00464E8C"/>
    <w:rsid w:val="00464F48"/>
    <w:rsid w:val="00465027"/>
    <w:rsid w:val="0046764F"/>
    <w:rsid w:val="00471B01"/>
    <w:rsid w:val="00473726"/>
    <w:rsid w:val="0047550D"/>
    <w:rsid w:val="004803D6"/>
    <w:rsid w:val="00481DBD"/>
    <w:rsid w:val="0048375B"/>
    <w:rsid w:val="00487385"/>
    <w:rsid w:val="0049274A"/>
    <w:rsid w:val="00493D8B"/>
    <w:rsid w:val="00493F22"/>
    <w:rsid w:val="00493F78"/>
    <w:rsid w:val="004944E6"/>
    <w:rsid w:val="00494E26"/>
    <w:rsid w:val="004A7CC0"/>
    <w:rsid w:val="004B0398"/>
    <w:rsid w:val="004B34A7"/>
    <w:rsid w:val="004B483A"/>
    <w:rsid w:val="004B7CE9"/>
    <w:rsid w:val="004C4248"/>
    <w:rsid w:val="004C44AC"/>
    <w:rsid w:val="004C4DFE"/>
    <w:rsid w:val="004C60A2"/>
    <w:rsid w:val="004D0B98"/>
    <w:rsid w:val="004E0981"/>
    <w:rsid w:val="004E1245"/>
    <w:rsid w:val="004E3BFB"/>
    <w:rsid w:val="004E77F8"/>
    <w:rsid w:val="004F1705"/>
    <w:rsid w:val="004F33A2"/>
    <w:rsid w:val="004F6BC7"/>
    <w:rsid w:val="004F6E57"/>
    <w:rsid w:val="00501DE7"/>
    <w:rsid w:val="005031D8"/>
    <w:rsid w:val="00504CDE"/>
    <w:rsid w:val="005057DA"/>
    <w:rsid w:val="00505E25"/>
    <w:rsid w:val="0050798B"/>
    <w:rsid w:val="00511C50"/>
    <w:rsid w:val="00512D96"/>
    <w:rsid w:val="00534328"/>
    <w:rsid w:val="005458C4"/>
    <w:rsid w:val="00547A2C"/>
    <w:rsid w:val="00561807"/>
    <w:rsid w:val="00562471"/>
    <w:rsid w:val="00564329"/>
    <w:rsid w:val="00566D11"/>
    <w:rsid w:val="00567994"/>
    <w:rsid w:val="00580469"/>
    <w:rsid w:val="00580666"/>
    <w:rsid w:val="00584A40"/>
    <w:rsid w:val="005A1D84"/>
    <w:rsid w:val="005B0969"/>
    <w:rsid w:val="005B0C37"/>
    <w:rsid w:val="005B1A11"/>
    <w:rsid w:val="005B1F2A"/>
    <w:rsid w:val="005B42B8"/>
    <w:rsid w:val="005B7071"/>
    <w:rsid w:val="005C17B5"/>
    <w:rsid w:val="005C22A6"/>
    <w:rsid w:val="005C31A8"/>
    <w:rsid w:val="005C328A"/>
    <w:rsid w:val="005C44D3"/>
    <w:rsid w:val="005C50C5"/>
    <w:rsid w:val="005C6324"/>
    <w:rsid w:val="005D259F"/>
    <w:rsid w:val="005D68E6"/>
    <w:rsid w:val="005E13EC"/>
    <w:rsid w:val="005E2414"/>
    <w:rsid w:val="005E3AAE"/>
    <w:rsid w:val="005E5C15"/>
    <w:rsid w:val="005E6C5F"/>
    <w:rsid w:val="005F11C4"/>
    <w:rsid w:val="005F2820"/>
    <w:rsid w:val="005F710A"/>
    <w:rsid w:val="00600571"/>
    <w:rsid w:val="00615362"/>
    <w:rsid w:val="00635A52"/>
    <w:rsid w:val="00641373"/>
    <w:rsid w:val="00656C5A"/>
    <w:rsid w:val="00656F18"/>
    <w:rsid w:val="00657935"/>
    <w:rsid w:val="00661822"/>
    <w:rsid w:val="0067101D"/>
    <w:rsid w:val="0067487D"/>
    <w:rsid w:val="006749A0"/>
    <w:rsid w:val="006802AB"/>
    <w:rsid w:val="006804D5"/>
    <w:rsid w:val="00683D9F"/>
    <w:rsid w:val="00685611"/>
    <w:rsid w:val="00686A74"/>
    <w:rsid w:val="00690D86"/>
    <w:rsid w:val="00695657"/>
    <w:rsid w:val="00696490"/>
    <w:rsid w:val="006A3C56"/>
    <w:rsid w:val="006A4B6D"/>
    <w:rsid w:val="006B3DC0"/>
    <w:rsid w:val="006C13C6"/>
    <w:rsid w:val="006C3D4F"/>
    <w:rsid w:val="006D5268"/>
    <w:rsid w:val="006D5B6E"/>
    <w:rsid w:val="006D7DE5"/>
    <w:rsid w:val="006E22A3"/>
    <w:rsid w:val="006E3266"/>
    <w:rsid w:val="006E3643"/>
    <w:rsid w:val="006E67DE"/>
    <w:rsid w:val="006F142D"/>
    <w:rsid w:val="006F5BD4"/>
    <w:rsid w:val="00700973"/>
    <w:rsid w:val="00702B86"/>
    <w:rsid w:val="00703887"/>
    <w:rsid w:val="007058F4"/>
    <w:rsid w:val="00705A0D"/>
    <w:rsid w:val="00706A4A"/>
    <w:rsid w:val="00706CFA"/>
    <w:rsid w:val="00712126"/>
    <w:rsid w:val="00714454"/>
    <w:rsid w:val="007149E7"/>
    <w:rsid w:val="00717569"/>
    <w:rsid w:val="00720A0F"/>
    <w:rsid w:val="00721F1B"/>
    <w:rsid w:val="00722CAC"/>
    <w:rsid w:val="007236E7"/>
    <w:rsid w:val="00726FE6"/>
    <w:rsid w:val="00731259"/>
    <w:rsid w:val="0073307A"/>
    <w:rsid w:val="00733399"/>
    <w:rsid w:val="0073343B"/>
    <w:rsid w:val="00736071"/>
    <w:rsid w:val="00737992"/>
    <w:rsid w:val="00743135"/>
    <w:rsid w:val="00743859"/>
    <w:rsid w:val="00744B15"/>
    <w:rsid w:val="007468FB"/>
    <w:rsid w:val="00756326"/>
    <w:rsid w:val="00756AEF"/>
    <w:rsid w:val="00757C17"/>
    <w:rsid w:val="007639A9"/>
    <w:rsid w:val="00766E5C"/>
    <w:rsid w:val="007671E6"/>
    <w:rsid w:val="007719AE"/>
    <w:rsid w:val="007729F0"/>
    <w:rsid w:val="00784232"/>
    <w:rsid w:val="00790889"/>
    <w:rsid w:val="00790AFC"/>
    <w:rsid w:val="00797672"/>
    <w:rsid w:val="00797F59"/>
    <w:rsid w:val="007A05A9"/>
    <w:rsid w:val="007A4972"/>
    <w:rsid w:val="007A7D93"/>
    <w:rsid w:val="007B1403"/>
    <w:rsid w:val="007B58E9"/>
    <w:rsid w:val="007B6992"/>
    <w:rsid w:val="007B7B1B"/>
    <w:rsid w:val="007C1331"/>
    <w:rsid w:val="007C2357"/>
    <w:rsid w:val="007C3EEA"/>
    <w:rsid w:val="007C6F82"/>
    <w:rsid w:val="007D35F8"/>
    <w:rsid w:val="007D3950"/>
    <w:rsid w:val="007D4474"/>
    <w:rsid w:val="007D5C6C"/>
    <w:rsid w:val="007E16BD"/>
    <w:rsid w:val="007E2E4A"/>
    <w:rsid w:val="007E4694"/>
    <w:rsid w:val="007E5907"/>
    <w:rsid w:val="007F6C8F"/>
    <w:rsid w:val="008002A2"/>
    <w:rsid w:val="0080573A"/>
    <w:rsid w:val="00807190"/>
    <w:rsid w:val="0081236B"/>
    <w:rsid w:val="00813211"/>
    <w:rsid w:val="00813531"/>
    <w:rsid w:val="0081486B"/>
    <w:rsid w:val="008156E3"/>
    <w:rsid w:val="00824BF1"/>
    <w:rsid w:val="00826B7C"/>
    <w:rsid w:val="008347AF"/>
    <w:rsid w:val="00837EA0"/>
    <w:rsid w:val="00843932"/>
    <w:rsid w:val="00847E39"/>
    <w:rsid w:val="00854B14"/>
    <w:rsid w:val="00854C3A"/>
    <w:rsid w:val="00874021"/>
    <w:rsid w:val="00885F8E"/>
    <w:rsid w:val="00886928"/>
    <w:rsid w:val="00890BE6"/>
    <w:rsid w:val="00891933"/>
    <w:rsid w:val="00891EF0"/>
    <w:rsid w:val="0089206D"/>
    <w:rsid w:val="0089629A"/>
    <w:rsid w:val="008A06A2"/>
    <w:rsid w:val="008A6308"/>
    <w:rsid w:val="008A702A"/>
    <w:rsid w:val="008B0C2C"/>
    <w:rsid w:val="008C3C15"/>
    <w:rsid w:val="008C4ABD"/>
    <w:rsid w:val="008C5876"/>
    <w:rsid w:val="008C740B"/>
    <w:rsid w:val="008D1703"/>
    <w:rsid w:val="008D2DCB"/>
    <w:rsid w:val="008D629E"/>
    <w:rsid w:val="008D7D2E"/>
    <w:rsid w:val="008E370C"/>
    <w:rsid w:val="008E52A4"/>
    <w:rsid w:val="008E7A77"/>
    <w:rsid w:val="008F5347"/>
    <w:rsid w:val="00901678"/>
    <w:rsid w:val="00901F84"/>
    <w:rsid w:val="00903BE0"/>
    <w:rsid w:val="009173AD"/>
    <w:rsid w:val="0092052C"/>
    <w:rsid w:val="00922E31"/>
    <w:rsid w:val="00924589"/>
    <w:rsid w:val="0093176D"/>
    <w:rsid w:val="00932A31"/>
    <w:rsid w:val="009347E5"/>
    <w:rsid w:val="00944764"/>
    <w:rsid w:val="00944782"/>
    <w:rsid w:val="00950110"/>
    <w:rsid w:val="009527BD"/>
    <w:rsid w:val="00952A73"/>
    <w:rsid w:val="009548F7"/>
    <w:rsid w:val="00956627"/>
    <w:rsid w:val="00957E71"/>
    <w:rsid w:val="009634A4"/>
    <w:rsid w:val="00964D45"/>
    <w:rsid w:val="0096673F"/>
    <w:rsid w:val="009719E7"/>
    <w:rsid w:val="00977AB3"/>
    <w:rsid w:val="00977E41"/>
    <w:rsid w:val="009836C4"/>
    <w:rsid w:val="0099570E"/>
    <w:rsid w:val="009A03BB"/>
    <w:rsid w:val="009B2D89"/>
    <w:rsid w:val="009B44D1"/>
    <w:rsid w:val="009B6201"/>
    <w:rsid w:val="009B6710"/>
    <w:rsid w:val="009B752D"/>
    <w:rsid w:val="009C00E2"/>
    <w:rsid w:val="009C1B62"/>
    <w:rsid w:val="009C4803"/>
    <w:rsid w:val="009C49E0"/>
    <w:rsid w:val="009D6666"/>
    <w:rsid w:val="009E00F2"/>
    <w:rsid w:val="009E23B1"/>
    <w:rsid w:val="009E287B"/>
    <w:rsid w:val="009F48A4"/>
    <w:rsid w:val="009F48C1"/>
    <w:rsid w:val="00A00C47"/>
    <w:rsid w:val="00A11FE3"/>
    <w:rsid w:val="00A1614B"/>
    <w:rsid w:val="00A22BC5"/>
    <w:rsid w:val="00A2331F"/>
    <w:rsid w:val="00A25465"/>
    <w:rsid w:val="00A25944"/>
    <w:rsid w:val="00A25C54"/>
    <w:rsid w:val="00A30B6B"/>
    <w:rsid w:val="00A31816"/>
    <w:rsid w:val="00A411F3"/>
    <w:rsid w:val="00A41A5A"/>
    <w:rsid w:val="00A454B9"/>
    <w:rsid w:val="00A51107"/>
    <w:rsid w:val="00A5342D"/>
    <w:rsid w:val="00A5516B"/>
    <w:rsid w:val="00A61D10"/>
    <w:rsid w:val="00A620D1"/>
    <w:rsid w:val="00A622D8"/>
    <w:rsid w:val="00A6432C"/>
    <w:rsid w:val="00A6576D"/>
    <w:rsid w:val="00A65A56"/>
    <w:rsid w:val="00A71C59"/>
    <w:rsid w:val="00A76E9F"/>
    <w:rsid w:val="00A81815"/>
    <w:rsid w:val="00A85FAD"/>
    <w:rsid w:val="00A87706"/>
    <w:rsid w:val="00A930AB"/>
    <w:rsid w:val="00A932FB"/>
    <w:rsid w:val="00A977C8"/>
    <w:rsid w:val="00A978DA"/>
    <w:rsid w:val="00A97B41"/>
    <w:rsid w:val="00AA0383"/>
    <w:rsid w:val="00AA3037"/>
    <w:rsid w:val="00AA5A84"/>
    <w:rsid w:val="00AB4153"/>
    <w:rsid w:val="00AB4993"/>
    <w:rsid w:val="00AC55C9"/>
    <w:rsid w:val="00AC5D92"/>
    <w:rsid w:val="00AD095F"/>
    <w:rsid w:val="00AD227B"/>
    <w:rsid w:val="00AD25A1"/>
    <w:rsid w:val="00AD4050"/>
    <w:rsid w:val="00AD739A"/>
    <w:rsid w:val="00AF2379"/>
    <w:rsid w:val="00AF4A96"/>
    <w:rsid w:val="00AF683B"/>
    <w:rsid w:val="00B039EC"/>
    <w:rsid w:val="00B07590"/>
    <w:rsid w:val="00B15E89"/>
    <w:rsid w:val="00B1791D"/>
    <w:rsid w:val="00B25005"/>
    <w:rsid w:val="00B27DDF"/>
    <w:rsid w:val="00B300A6"/>
    <w:rsid w:val="00B34DDD"/>
    <w:rsid w:val="00B424F1"/>
    <w:rsid w:val="00B4293C"/>
    <w:rsid w:val="00B43ED2"/>
    <w:rsid w:val="00B47DA4"/>
    <w:rsid w:val="00B527BC"/>
    <w:rsid w:val="00B565E6"/>
    <w:rsid w:val="00B6532C"/>
    <w:rsid w:val="00B65E09"/>
    <w:rsid w:val="00B7017B"/>
    <w:rsid w:val="00B819DC"/>
    <w:rsid w:val="00B83B7B"/>
    <w:rsid w:val="00B906CC"/>
    <w:rsid w:val="00B949B9"/>
    <w:rsid w:val="00B97BA3"/>
    <w:rsid w:val="00BA0455"/>
    <w:rsid w:val="00BA1FE7"/>
    <w:rsid w:val="00BA29FB"/>
    <w:rsid w:val="00BA3ED5"/>
    <w:rsid w:val="00BB6ECF"/>
    <w:rsid w:val="00BE4720"/>
    <w:rsid w:val="00BF34DE"/>
    <w:rsid w:val="00BF6A7D"/>
    <w:rsid w:val="00BF78A2"/>
    <w:rsid w:val="00C01E89"/>
    <w:rsid w:val="00C03107"/>
    <w:rsid w:val="00C348ED"/>
    <w:rsid w:val="00C3533F"/>
    <w:rsid w:val="00C41231"/>
    <w:rsid w:val="00C42FEC"/>
    <w:rsid w:val="00C462AA"/>
    <w:rsid w:val="00C56B74"/>
    <w:rsid w:val="00C56F07"/>
    <w:rsid w:val="00C57CAC"/>
    <w:rsid w:val="00C61E13"/>
    <w:rsid w:val="00C62513"/>
    <w:rsid w:val="00C6251A"/>
    <w:rsid w:val="00C665AD"/>
    <w:rsid w:val="00C6757F"/>
    <w:rsid w:val="00C705A6"/>
    <w:rsid w:val="00C71DB6"/>
    <w:rsid w:val="00C75638"/>
    <w:rsid w:val="00C82B29"/>
    <w:rsid w:val="00C82DAA"/>
    <w:rsid w:val="00C84C06"/>
    <w:rsid w:val="00C86D35"/>
    <w:rsid w:val="00CA5269"/>
    <w:rsid w:val="00CA73C1"/>
    <w:rsid w:val="00CB3A27"/>
    <w:rsid w:val="00CB44C4"/>
    <w:rsid w:val="00CC0ACB"/>
    <w:rsid w:val="00CC2F1D"/>
    <w:rsid w:val="00CD4E84"/>
    <w:rsid w:val="00CE1045"/>
    <w:rsid w:val="00CE35BD"/>
    <w:rsid w:val="00CE466E"/>
    <w:rsid w:val="00CE721C"/>
    <w:rsid w:val="00CF489B"/>
    <w:rsid w:val="00CF6631"/>
    <w:rsid w:val="00D026EC"/>
    <w:rsid w:val="00D03667"/>
    <w:rsid w:val="00D0701F"/>
    <w:rsid w:val="00D1180D"/>
    <w:rsid w:val="00D11A88"/>
    <w:rsid w:val="00D23080"/>
    <w:rsid w:val="00D269EE"/>
    <w:rsid w:val="00D330F8"/>
    <w:rsid w:val="00D34043"/>
    <w:rsid w:val="00D3684D"/>
    <w:rsid w:val="00D405DA"/>
    <w:rsid w:val="00D41836"/>
    <w:rsid w:val="00D41E73"/>
    <w:rsid w:val="00D44F9B"/>
    <w:rsid w:val="00D470CE"/>
    <w:rsid w:val="00D51825"/>
    <w:rsid w:val="00D52609"/>
    <w:rsid w:val="00D57C15"/>
    <w:rsid w:val="00D6282E"/>
    <w:rsid w:val="00D6345C"/>
    <w:rsid w:val="00D712F0"/>
    <w:rsid w:val="00D72847"/>
    <w:rsid w:val="00D72A23"/>
    <w:rsid w:val="00D74845"/>
    <w:rsid w:val="00D92C7B"/>
    <w:rsid w:val="00D93D34"/>
    <w:rsid w:val="00DA2580"/>
    <w:rsid w:val="00DB7758"/>
    <w:rsid w:val="00DC161E"/>
    <w:rsid w:val="00DC1A2D"/>
    <w:rsid w:val="00DC36A5"/>
    <w:rsid w:val="00DC4357"/>
    <w:rsid w:val="00DD0773"/>
    <w:rsid w:val="00DD1525"/>
    <w:rsid w:val="00DD19BE"/>
    <w:rsid w:val="00DD1EEA"/>
    <w:rsid w:val="00DF3730"/>
    <w:rsid w:val="00E0151D"/>
    <w:rsid w:val="00E01B06"/>
    <w:rsid w:val="00E02777"/>
    <w:rsid w:val="00E07B98"/>
    <w:rsid w:val="00E1070E"/>
    <w:rsid w:val="00E20E9B"/>
    <w:rsid w:val="00E2105B"/>
    <w:rsid w:val="00E21FB7"/>
    <w:rsid w:val="00E24850"/>
    <w:rsid w:val="00E27093"/>
    <w:rsid w:val="00E338FD"/>
    <w:rsid w:val="00E417C4"/>
    <w:rsid w:val="00E435FF"/>
    <w:rsid w:val="00E4460E"/>
    <w:rsid w:val="00E44971"/>
    <w:rsid w:val="00E47C82"/>
    <w:rsid w:val="00E51384"/>
    <w:rsid w:val="00E56780"/>
    <w:rsid w:val="00E57B33"/>
    <w:rsid w:val="00E71F57"/>
    <w:rsid w:val="00E75601"/>
    <w:rsid w:val="00E75BA3"/>
    <w:rsid w:val="00E80F6C"/>
    <w:rsid w:val="00E82B0D"/>
    <w:rsid w:val="00E82CF2"/>
    <w:rsid w:val="00E91EEE"/>
    <w:rsid w:val="00E92608"/>
    <w:rsid w:val="00E94E58"/>
    <w:rsid w:val="00E971B6"/>
    <w:rsid w:val="00E97BDE"/>
    <w:rsid w:val="00EA25E8"/>
    <w:rsid w:val="00EA7EC9"/>
    <w:rsid w:val="00EB123D"/>
    <w:rsid w:val="00EB21BC"/>
    <w:rsid w:val="00EB5AA4"/>
    <w:rsid w:val="00EC30F2"/>
    <w:rsid w:val="00EC4B12"/>
    <w:rsid w:val="00EC5739"/>
    <w:rsid w:val="00EC5B9D"/>
    <w:rsid w:val="00ED0AC9"/>
    <w:rsid w:val="00ED329A"/>
    <w:rsid w:val="00ED50C2"/>
    <w:rsid w:val="00ED5425"/>
    <w:rsid w:val="00ED5550"/>
    <w:rsid w:val="00ED5A17"/>
    <w:rsid w:val="00EE0FAA"/>
    <w:rsid w:val="00EE1F0F"/>
    <w:rsid w:val="00EE21A4"/>
    <w:rsid w:val="00EE30A8"/>
    <w:rsid w:val="00EE53FA"/>
    <w:rsid w:val="00EF3A81"/>
    <w:rsid w:val="00F028F0"/>
    <w:rsid w:val="00F0784F"/>
    <w:rsid w:val="00F1007D"/>
    <w:rsid w:val="00F104FB"/>
    <w:rsid w:val="00F14D29"/>
    <w:rsid w:val="00F23BED"/>
    <w:rsid w:val="00F24DBE"/>
    <w:rsid w:val="00F271CC"/>
    <w:rsid w:val="00F304F8"/>
    <w:rsid w:val="00F319C3"/>
    <w:rsid w:val="00F32F47"/>
    <w:rsid w:val="00F337AA"/>
    <w:rsid w:val="00F35B84"/>
    <w:rsid w:val="00F41D5B"/>
    <w:rsid w:val="00F41EC0"/>
    <w:rsid w:val="00F4224B"/>
    <w:rsid w:val="00F42DFD"/>
    <w:rsid w:val="00F430A9"/>
    <w:rsid w:val="00F44325"/>
    <w:rsid w:val="00F552A7"/>
    <w:rsid w:val="00F625C7"/>
    <w:rsid w:val="00F6379F"/>
    <w:rsid w:val="00F64753"/>
    <w:rsid w:val="00F715E8"/>
    <w:rsid w:val="00F7545B"/>
    <w:rsid w:val="00F77EA8"/>
    <w:rsid w:val="00F8451B"/>
    <w:rsid w:val="00FA7271"/>
    <w:rsid w:val="00FA7598"/>
    <w:rsid w:val="00FB030F"/>
    <w:rsid w:val="00FB2376"/>
    <w:rsid w:val="00FC1F71"/>
    <w:rsid w:val="00FC3E04"/>
    <w:rsid w:val="00FD433B"/>
    <w:rsid w:val="00FD46C4"/>
    <w:rsid w:val="00FD7905"/>
    <w:rsid w:val="00FE19D4"/>
    <w:rsid w:val="00FE2095"/>
    <w:rsid w:val="00FE38B0"/>
    <w:rsid w:val="00FE472B"/>
    <w:rsid w:val="00FF3098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97EB5D"/>
  <w15:chartTrackingRefBased/>
  <w15:docId w15:val="{BFDB766B-0367-41F5-A94B-BE736129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next w:val="Szvegblokk"/>
    <w:qFormat/>
    <w:rsid w:val="00002C5A"/>
    <w:pPr>
      <w:spacing w:before="60" w:line="280" w:lineRule="atLeast"/>
      <w:jc w:val="both"/>
    </w:pPr>
    <w:rPr>
      <w:rFonts w:ascii="Arial" w:hAnsi="Arial"/>
      <w:sz w:val="22"/>
      <w:lang w:val="en-GB" w:eastAsia="de-DE"/>
    </w:rPr>
  </w:style>
  <w:style w:type="paragraph" w:styleId="Cmsor1">
    <w:name w:val="heading 1"/>
    <w:basedOn w:val="Norml"/>
    <w:next w:val="Szvegtrzs"/>
    <w:qFormat/>
    <w:rsid w:val="00170736"/>
    <w:pPr>
      <w:keepNext/>
      <w:numPr>
        <w:numId w:val="3"/>
      </w:numPr>
      <w:shd w:val="clear" w:color="auto" w:fill="FFFFFF"/>
      <w:spacing w:before="240" w:after="120"/>
      <w:jc w:val="left"/>
      <w:outlineLvl w:val="0"/>
    </w:pPr>
    <w:rPr>
      <w:b/>
      <w:snapToGrid w:val="0"/>
      <w:kern w:val="28"/>
      <w:sz w:val="28"/>
      <w:szCs w:val="32"/>
    </w:rPr>
  </w:style>
  <w:style w:type="paragraph" w:styleId="Cmsor2">
    <w:name w:val="heading 2"/>
    <w:basedOn w:val="Norml"/>
    <w:next w:val="Szvegtrzs"/>
    <w:qFormat/>
    <w:rsid w:val="00170736"/>
    <w:pPr>
      <w:keepNext/>
      <w:numPr>
        <w:ilvl w:val="1"/>
        <w:numId w:val="3"/>
      </w:numPr>
      <w:tabs>
        <w:tab w:val="left" w:pos="680"/>
        <w:tab w:val="left" w:pos="1077"/>
      </w:tabs>
      <w:spacing w:before="120" w:after="60"/>
      <w:jc w:val="left"/>
      <w:outlineLvl w:val="1"/>
    </w:pPr>
    <w:rPr>
      <w:b/>
      <w:snapToGrid w:val="0"/>
      <w:sz w:val="24"/>
    </w:rPr>
  </w:style>
  <w:style w:type="paragraph" w:styleId="Cmsor3">
    <w:name w:val="heading 3"/>
    <w:basedOn w:val="Norml"/>
    <w:next w:val="Szvegtrzs"/>
    <w:qFormat/>
    <w:rsid w:val="00464F48"/>
    <w:pPr>
      <w:keepNext/>
      <w:numPr>
        <w:ilvl w:val="2"/>
        <w:numId w:val="3"/>
      </w:numPr>
      <w:tabs>
        <w:tab w:val="left" w:pos="425"/>
        <w:tab w:val="left" w:pos="1077"/>
      </w:tabs>
      <w:spacing w:before="240" w:after="60" w:line="0" w:lineRule="atLeast"/>
      <w:jc w:val="left"/>
      <w:outlineLvl w:val="2"/>
    </w:pPr>
    <w:rPr>
      <w:b/>
      <w:snapToGrid w:val="0"/>
      <w:sz w:val="24"/>
    </w:rPr>
  </w:style>
  <w:style w:type="paragraph" w:styleId="Cmsor4">
    <w:name w:val="heading 4"/>
    <w:basedOn w:val="Norml"/>
    <w:next w:val="Szvegtrzs"/>
    <w:qFormat/>
    <w:rsid w:val="00487385"/>
    <w:pPr>
      <w:keepNext/>
      <w:numPr>
        <w:ilvl w:val="3"/>
        <w:numId w:val="3"/>
      </w:numPr>
      <w:tabs>
        <w:tab w:val="clear" w:pos="3024"/>
        <w:tab w:val="num" w:pos="993"/>
      </w:tabs>
      <w:spacing w:before="240" w:after="60"/>
      <w:ind w:left="567" w:hanging="567"/>
      <w:outlineLvl w:val="3"/>
    </w:pPr>
    <w:rPr>
      <w:i/>
      <w:snapToGrid w:val="0"/>
      <w:sz w:val="24"/>
    </w:rPr>
  </w:style>
  <w:style w:type="paragraph" w:styleId="Cmsor5">
    <w:name w:val="heading 5"/>
    <w:basedOn w:val="Norml"/>
    <w:next w:val="Szvegtrzs"/>
    <w:qFormat/>
    <w:rsid w:val="000C70B3"/>
    <w:pPr>
      <w:numPr>
        <w:ilvl w:val="4"/>
        <w:numId w:val="3"/>
      </w:numPr>
      <w:spacing w:before="240" w:after="60"/>
      <w:outlineLvl w:val="4"/>
    </w:pPr>
    <w:rPr>
      <w:snapToGrid w:val="0"/>
    </w:rPr>
  </w:style>
  <w:style w:type="paragraph" w:styleId="Cmsor6">
    <w:name w:val="heading 6"/>
    <w:basedOn w:val="Norml"/>
    <w:next w:val="Szvegtrzs"/>
    <w:qFormat/>
    <w:rsid w:val="00170736"/>
    <w:pPr>
      <w:numPr>
        <w:ilvl w:val="5"/>
        <w:numId w:val="3"/>
      </w:numPr>
      <w:spacing w:before="240" w:after="60"/>
      <w:outlineLvl w:val="5"/>
    </w:pPr>
    <w:rPr>
      <w:b/>
      <w:snapToGrid w:val="0"/>
    </w:rPr>
  </w:style>
  <w:style w:type="paragraph" w:styleId="Cmsor7">
    <w:name w:val="heading 7"/>
    <w:basedOn w:val="Norml"/>
    <w:next w:val="Norml"/>
    <w:qFormat/>
    <w:rsid w:val="00170736"/>
    <w:pPr>
      <w:numPr>
        <w:ilvl w:val="6"/>
        <w:numId w:val="3"/>
      </w:numPr>
      <w:spacing w:before="240" w:after="60"/>
      <w:outlineLvl w:val="6"/>
    </w:pPr>
    <w:rPr>
      <w:b/>
      <w:snapToGrid w:val="0"/>
    </w:rPr>
  </w:style>
  <w:style w:type="paragraph" w:styleId="Cmsor8">
    <w:name w:val="heading 8"/>
    <w:basedOn w:val="Norml"/>
    <w:next w:val="Norml"/>
    <w:qFormat/>
    <w:rsid w:val="00170736"/>
    <w:pPr>
      <w:numPr>
        <w:ilvl w:val="7"/>
        <w:numId w:val="3"/>
      </w:numPr>
      <w:spacing w:before="240" w:after="60"/>
      <w:outlineLvl w:val="7"/>
    </w:pPr>
    <w:rPr>
      <w:b/>
      <w:snapToGrid w:val="0"/>
    </w:rPr>
  </w:style>
  <w:style w:type="paragraph" w:styleId="Cmsor9">
    <w:name w:val="heading 9"/>
    <w:basedOn w:val="Norml"/>
    <w:next w:val="Norml"/>
    <w:qFormat/>
    <w:rsid w:val="00170736"/>
    <w:pPr>
      <w:spacing w:before="240" w:after="60"/>
      <w:outlineLvl w:val="8"/>
    </w:pPr>
    <w:rPr>
      <w:i/>
      <w:snapToGrid w:val="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blokk">
    <w:name w:val="Block Text"/>
    <w:basedOn w:val="Norml"/>
    <w:rsid w:val="00002C5A"/>
    <w:pPr>
      <w:spacing w:after="120"/>
      <w:ind w:left="1440" w:right="1440"/>
    </w:pPr>
  </w:style>
  <w:style w:type="paragraph" w:styleId="Szvegtrzs">
    <w:name w:val="Body Text"/>
    <w:basedOn w:val="Norml"/>
    <w:link w:val="SzvegtrzsChar"/>
    <w:rsid w:val="00566D11"/>
    <w:pPr>
      <w:spacing w:after="60"/>
      <w:ind w:left="680"/>
      <w:contextualSpacing/>
      <w:jc w:val="left"/>
    </w:pPr>
    <w:rPr>
      <w:snapToGrid w:val="0"/>
    </w:rPr>
  </w:style>
  <w:style w:type="paragraph" w:styleId="lfej">
    <w:name w:val="header"/>
    <w:basedOn w:val="Norml"/>
    <w:pPr>
      <w:tabs>
        <w:tab w:val="center" w:pos="4153"/>
        <w:tab w:val="right" w:pos="8306"/>
      </w:tabs>
    </w:pPr>
    <w:rPr>
      <w:snapToGrid w:val="0"/>
    </w:rPr>
  </w:style>
  <w:style w:type="paragraph" w:customStyle="1" w:styleId="TtileRevisionCell">
    <w:name w:val="Ttile_Revision_Cell"/>
    <w:basedOn w:val="Szvegtrzs"/>
    <w:rsid w:val="00F8451B"/>
    <w:rPr>
      <w:sz w:val="20"/>
    </w:rPr>
  </w:style>
  <w:style w:type="paragraph" w:styleId="llb">
    <w:name w:val="footer"/>
    <w:basedOn w:val="Norml"/>
    <w:pPr>
      <w:tabs>
        <w:tab w:val="center" w:pos="4153"/>
        <w:tab w:val="right" w:pos="8306"/>
      </w:tabs>
    </w:pPr>
    <w:rPr>
      <w:snapToGrid w:val="0"/>
    </w:rPr>
  </w:style>
  <w:style w:type="paragraph" w:styleId="Cm">
    <w:name w:val="Title"/>
    <w:basedOn w:val="Norml"/>
    <w:qFormat/>
    <w:pPr>
      <w:spacing w:before="240" w:after="60"/>
      <w:jc w:val="center"/>
      <w:outlineLvl w:val="0"/>
    </w:pPr>
    <w:rPr>
      <w:b/>
      <w:snapToGrid w:val="0"/>
      <w:kern w:val="28"/>
      <w:sz w:val="32"/>
    </w:rPr>
  </w:style>
  <w:style w:type="paragraph" w:styleId="TJ2">
    <w:name w:val="toc 2"/>
    <w:basedOn w:val="Norml"/>
    <w:next w:val="Norml"/>
    <w:autoRedefine/>
    <w:semiHidden/>
    <w:pPr>
      <w:ind w:left="220"/>
    </w:pPr>
  </w:style>
  <w:style w:type="paragraph" w:styleId="TJ1">
    <w:name w:val="toc 1"/>
    <w:basedOn w:val="Norml"/>
    <w:next w:val="Norml"/>
    <w:autoRedefine/>
    <w:semiHidden/>
    <w:rsid w:val="00DD1525"/>
    <w:pPr>
      <w:tabs>
        <w:tab w:val="left" w:pos="440"/>
        <w:tab w:val="right" w:leader="dot" w:pos="9344"/>
      </w:tabs>
    </w:pPr>
  </w:style>
  <w:style w:type="paragraph" w:styleId="TJ3">
    <w:name w:val="toc 3"/>
    <w:basedOn w:val="Norml"/>
    <w:next w:val="Norml"/>
    <w:autoRedefine/>
    <w:semiHidden/>
    <w:rsid w:val="0033788C"/>
    <w:pPr>
      <w:tabs>
        <w:tab w:val="left" w:pos="1320"/>
        <w:tab w:val="right" w:leader="dot" w:pos="9344"/>
      </w:tabs>
      <w:ind w:left="440"/>
    </w:pPr>
    <w:rPr>
      <w:noProof/>
      <w:color w:val="FF0000"/>
    </w:rPr>
  </w:style>
  <w:style w:type="paragraph" w:styleId="TJ4">
    <w:name w:val="toc 4"/>
    <w:basedOn w:val="Norml"/>
    <w:next w:val="Norml"/>
    <w:autoRedefine/>
    <w:semiHidden/>
    <w:pPr>
      <w:ind w:left="660"/>
    </w:pPr>
  </w:style>
  <w:style w:type="paragraph" w:styleId="TJ5">
    <w:name w:val="toc 5"/>
    <w:basedOn w:val="Norml"/>
    <w:next w:val="Norml"/>
    <w:autoRedefine/>
    <w:semiHidden/>
    <w:pPr>
      <w:ind w:left="880"/>
    </w:pPr>
  </w:style>
  <w:style w:type="paragraph" w:styleId="TJ6">
    <w:name w:val="toc 6"/>
    <w:basedOn w:val="Norml"/>
    <w:next w:val="Norml"/>
    <w:autoRedefine/>
    <w:semiHidden/>
    <w:pPr>
      <w:ind w:left="1100"/>
    </w:pPr>
  </w:style>
  <w:style w:type="paragraph" w:styleId="TJ7">
    <w:name w:val="toc 7"/>
    <w:basedOn w:val="Norml"/>
    <w:next w:val="Norml"/>
    <w:autoRedefine/>
    <w:semiHidden/>
    <w:pPr>
      <w:ind w:left="1320"/>
    </w:pPr>
  </w:style>
  <w:style w:type="paragraph" w:styleId="TJ8">
    <w:name w:val="toc 8"/>
    <w:basedOn w:val="Norml"/>
    <w:next w:val="Norml"/>
    <w:autoRedefine/>
    <w:semiHidden/>
    <w:pPr>
      <w:ind w:left="1540"/>
    </w:pPr>
  </w:style>
  <w:style w:type="paragraph" w:styleId="TJ9">
    <w:name w:val="toc 9"/>
    <w:basedOn w:val="Norml"/>
    <w:next w:val="Norml"/>
    <w:autoRedefine/>
    <w:semiHidden/>
    <w:pPr>
      <w:ind w:left="1600"/>
    </w:pPr>
    <w:rPr>
      <w:snapToGrid w:val="0"/>
      <w:sz w:val="18"/>
    </w:rPr>
  </w:style>
  <w:style w:type="paragraph" w:customStyle="1" w:styleId="TableHeading">
    <w:name w:val="Table Heading"/>
    <w:basedOn w:val="Norml"/>
    <w:pPr>
      <w:spacing w:before="120" w:after="120"/>
    </w:pPr>
    <w:rPr>
      <w:b/>
      <w:snapToGrid w:val="0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  <w:snapToGrid w:val="0"/>
    </w:rPr>
  </w:style>
  <w:style w:type="paragraph" w:styleId="Kpalrs">
    <w:name w:val="caption"/>
    <w:basedOn w:val="Norml"/>
    <w:next w:val="Norml"/>
    <w:qFormat/>
    <w:pPr>
      <w:spacing w:before="0" w:after="120"/>
      <w:ind w:left="1418" w:hanging="1418"/>
    </w:pPr>
    <w:rPr>
      <w:b/>
      <w:snapToGrid w:val="0"/>
    </w:rPr>
  </w:style>
  <w:style w:type="paragraph" w:styleId="brajegyzk">
    <w:name w:val="table of figures"/>
    <w:basedOn w:val="Norml"/>
    <w:next w:val="Norml"/>
    <w:semiHidden/>
    <w:pPr>
      <w:ind w:left="1418" w:hanging="1418"/>
    </w:pPr>
  </w:style>
  <w:style w:type="paragraph" w:customStyle="1" w:styleId="TitleDocumentInformation">
    <w:name w:val="Title_Document_Information"/>
    <w:basedOn w:val="Szvegtrzs"/>
    <w:rsid w:val="00ED50C2"/>
    <w:pPr>
      <w:tabs>
        <w:tab w:val="left" w:pos="2835"/>
        <w:tab w:val="left" w:pos="3402"/>
        <w:tab w:val="left" w:pos="5670"/>
        <w:tab w:val="left" w:pos="8505"/>
      </w:tabs>
      <w:ind w:left="567" w:right="567"/>
    </w:pPr>
  </w:style>
  <w:style w:type="character" w:styleId="Hiperhivatkozs">
    <w:name w:val="Hyperlink"/>
    <w:rPr>
      <w:color w:val="0000FF"/>
      <w:u w:val="single"/>
    </w:rPr>
  </w:style>
  <w:style w:type="paragraph" w:customStyle="1" w:styleId="Comment">
    <w:name w:val="Comment"/>
    <w:next w:val="Szvegtrzs"/>
    <w:rsid w:val="002348F4"/>
    <w:pPr>
      <w:tabs>
        <w:tab w:val="left" w:pos="1360"/>
        <w:tab w:val="left" w:pos="1813"/>
      </w:tabs>
      <w:spacing w:before="100" w:beforeAutospacing="1" w:after="100" w:afterAutospacing="1"/>
      <w:ind w:left="680" w:right="680"/>
      <w:jc w:val="both"/>
    </w:pPr>
    <w:rPr>
      <w:rFonts w:ascii="Arial" w:hAnsi="Arial"/>
      <w:lang w:val="de-DE" w:eastAsia="de-DE"/>
    </w:rPr>
  </w:style>
  <w:style w:type="paragraph" w:customStyle="1" w:styleId="Definition">
    <w:name w:val="Definition"/>
    <w:rsid w:val="00743135"/>
    <w:pPr>
      <w:keepNext/>
      <w:tabs>
        <w:tab w:val="left" w:pos="1021"/>
      </w:tabs>
      <w:spacing w:before="40" w:after="102"/>
      <w:ind w:left="851"/>
    </w:pPr>
    <w:rPr>
      <w:sz w:val="22"/>
      <w:lang w:val="de-DE" w:eastAsia="de-DE"/>
    </w:rPr>
  </w:style>
  <w:style w:type="character" w:styleId="Mrltotthiperhivatkozs">
    <w:name w:val="FollowedHyperlink"/>
    <w:rPr>
      <w:color w:val="800080"/>
      <w:u w:val="single"/>
    </w:rPr>
  </w:style>
  <w:style w:type="paragraph" w:customStyle="1" w:styleId="Enumeration">
    <w:name w:val="Enumeration"/>
    <w:basedOn w:val="Norml"/>
    <w:link w:val="EnumerationChar"/>
    <w:rsid w:val="009634A4"/>
    <w:pPr>
      <w:numPr>
        <w:numId w:val="1"/>
      </w:numPr>
      <w:ind w:left="1106"/>
    </w:pPr>
  </w:style>
  <w:style w:type="table" w:styleId="Rcsostblzat3">
    <w:name w:val="Table Grid 3"/>
    <w:basedOn w:val="Normltblzat"/>
    <w:rsid w:val="007729F0"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leTitle">
    <w:name w:val="Title_Title"/>
    <w:basedOn w:val="Norml"/>
    <w:rsid w:val="00B83B7B"/>
    <w:pPr>
      <w:spacing w:before="240" w:after="120"/>
      <w:jc w:val="right"/>
    </w:pPr>
    <w:rPr>
      <w:b/>
      <w:sz w:val="48"/>
    </w:rPr>
  </w:style>
  <w:style w:type="paragraph" w:customStyle="1" w:styleId="TitleCompany">
    <w:name w:val="Title_Company"/>
    <w:basedOn w:val="Norml"/>
    <w:rsid w:val="005C6324"/>
    <w:pPr>
      <w:jc w:val="right"/>
    </w:pPr>
  </w:style>
  <w:style w:type="paragraph" w:customStyle="1" w:styleId="TitleProject">
    <w:name w:val="Title_Project"/>
    <w:basedOn w:val="TitleTitle"/>
    <w:rsid w:val="00123375"/>
    <w:pPr>
      <w:spacing w:before="7200" w:after="240"/>
    </w:pPr>
    <w:rPr>
      <w:b w:val="0"/>
      <w:i/>
      <w:sz w:val="32"/>
    </w:rPr>
  </w:style>
  <w:style w:type="character" w:styleId="Jegyzethivatkozs">
    <w:name w:val="annotation reference"/>
    <w:semiHidden/>
    <w:rsid w:val="00F41EC0"/>
    <w:rPr>
      <w:sz w:val="16"/>
      <w:szCs w:val="16"/>
    </w:rPr>
  </w:style>
  <w:style w:type="paragraph" w:styleId="Jegyzetszveg">
    <w:name w:val="annotation text"/>
    <w:basedOn w:val="Norml"/>
    <w:semiHidden/>
    <w:rsid w:val="00F41EC0"/>
  </w:style>
  <w:style w:type="paragraph" w:styleId="Megjegyzstrgya">
    <w:name w:val="annotation subject"/>
    <w:basedOn w:val="Jegyzetszveg"/>
    <w:next w:val="Jegyzetszveg"/>
    <w:semiHidden/>
    <w:rsid w:val="00F41EC0"/>
    <w:rPr>
      <w:b/>
      <w:bCs/>
    </w:rPr>
  </w:style>
  <w:style w:type="paragraph" w:styleId="Buborkszveg">
    <w:name w:val="Balloon Text"/>
    <w:basedOn w:val="Norml"/>
    <w:semiHidden/>
    <w:rsid w:val="00F41EC0"/>
    <w:rPr>
      <w:rFonts w:ascii="Tahoma" w:hAnsi="Tahoma" w:cs="Tahoma"/>
      <w:sz w:val="16"/>
      <w:szCs w:val="16"/>
    </w:rPr>
  </w:style>
  <w:style w:type="paragraph" w:customStyle="1" w:styleId="TitleHead">
    <w:name w:val="Title_Head"/>
    <w:basedOn w:val="Norml"/>
    <w:rsid w:val="00123375"/>
    <w:pPr>
      <w:spacing w:before="960" w:after="360"/>
    </w:pPr>
    <w:rPr>
      <w:b/>
      <w:bCs/>
      <w:sz w:val="28"/>
    </w:rPr>
  </w:style>
  <w:style w:type="paragraph" w:customStyle="1" w:styleId="TableHeaderA">
    <w:name w:val="Table Header A"/>
    <w:basedOn w:val="Norml"/>
    <w:rsid w:val="002348F4"/>
    <w:pPr>
      <w:spacing w:after="120"/>
      <w:jc w:val="center"/>
    </w:pPr>
    <w:rPr>
      <w:b/>
      <w:lang w:eastAsia="zh-CN"/>
    </w:rPr>
  </w:style>
  <w:style w:type="paragraph" w:customStyle="1" w:styleId="CommentBlue">
    <w:name w:val="CommentBlue"/>
    <w:basedOn w:val="Comment"/>
    <w:next w:val="Cmsor2"/>
    <w:rsid w:val="00D11A88"/>
    <w:rPr>
      <w:color w:val="0000FF"/>
    </w:rPr>
  </w:style>
  <w:style w:type="table" w:customStyle="1" w:styleId="TableWithoutHeader">
    <w:name w:val="Table Without Header"/>
    <w:basedOn w:val="Normltblzat"/>
    <w:rsid w:val="00722CAC"/>
    <w:rPr>
      <w:rFonts w:ascii="Arial" w:hAnsi="Arial"/>
      <w:sz w:val="22"/>
    </w:rPr>
    <w:tblPr>
      <w:tblStyleRow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band1Horz">
      <w:rPr>
        <w:color w:val="auto"/>
      </w:rPr>
      <w:tblPr/>
      <w:tcPr>
        <w:shd w:val="clear" w:color="auto" w:fill="FFFFCC"/>
      </w:tcPr>
    </w:tblStylePr>
    <w:tblStylePr w:type="band2Horz">
      <w:rPr>
        <w:color w:val="auto"/>
      </w:rPr>
    </w:tblStylePr>
  </w:style>
  <w:style w:type="table" w:customStyle="1" w:styleId="TableWithHeader">
    <w:name w:val="Table With Header"/>
    <w:basedOn w:val="Normltblzat"/>
    <w:rsid w:val="005B42B8"/>
    <w:pPr>
      <w:jc w:val="center"/>
    </w:pPr>
    <w:rPr>
      <w:rFonts w:ascii="Arial" w:hAnsi="Arial"/>
      <w:sz w:val="22"/>
    </w:r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color w:val="auto"/>
        <w:sz w:val="22"/>
      </w:rPr>
      <w:tblPr/>
      <w:tcPr>
        <w:shd w:val="clear" w:color="auto" w:fill="E0E0E0"/>
      </w:tcPr>
    </w:tblStylePr>
    <w:tblStylePr w:type="band1Horz">
      <w:rPr>
        <w:color w:val="auto"/>
      </w:rPr>
    </w:tblStylePr>
    <w:tblStylePr w:type="band2Horz">
      <w:rPr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CC"/>
      </w:tcPr>
    </w:tblStylePr>
  </w:style>
  <w:style w:type="table" w:styleId="Rcsostblzat">
    <w:name w:val="Table Grid"/>
    <w:basedOn w:val="Normltblzat"/>
    <w:rsid w:val="004279B2"/>
    <w:pPr>
      <w:spacing w:before="60" w:line="28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zvegtrzsChar">
    <w:name w:val="Szövegtörzs Char"/>
    <w:link w:val="Szvegtrzs"/>
    <w:rsid w:val="00566D11"/>
    <w:rPr>
      <w:rFonts w:ascii="Arial" w:hAnsi="Arial"/>
      <w:snapToGrid w:val="0"/>
      <w:sz w:val="22"/>
      <w:lang w:val="en-GB" w:eastAsia="de-DE" w:bidi="ar-SA"/>
    </w:rPr>
  </w:style>
  <w:style w:type="character" w:customStyle="1" w:styleId="StyleBulleted1Char">
    <w:name w:val="Style Bulleted1 Char"/>
    <w:link w:val="StyleBulleted1"/>
    <w:rsid w:val="006E3266"/>
    <w:rPr>
      <w:rFonts w:ascii="Arial" w:hAnsi="Arial"/>
      <w:sz w:val="22"/>
      <w:lang w:val="en-GB" w:eastAsia="de-DE" w:bidi="ar-SA"/>
    </w:rPr>
  </w:style>
  <w:style w:type="paragraph" w:customStyle="1" w:styleId="StyleBulleted1">
    <w:name w:val="Style Bulleted1"/>
    <w:basedOn w:val="Norml"/>
    <w:link w:val="StyleBulleted1Char"/>
    <w:rsid w:val="006E3266"/>
    <w:pPr>
      <w:numPr>
        <w:numId w:val="2"/>
      </w:numPr>
      <w:spacing w:before="0" w:line="240" w:lineRule="auto"/>
      <w:ind w:left="1778"/>
      <w:jc w:val="left"/>
    </w:pPr>
  </w:style>
  <w:style w:type="paragraph" w:styleId="Vltozat">
    <w:name w:val="Revision"/>
    <w:hidden/>
    <w:uiPriority w:val="99"/>
    <w:semiHidden/>
    <w:rsid w:val="00944764"/>
    <w:rPr>
      <w:rFonts w:ascii="Arial" w:hAnsi="Arial"/>
      <w:sz w:val="22"/>
      <w:lang w:val="en-GB" w:eastAsia="de-DE"/>
    </w:rPr>
  </w:style>
  <w:style w:type="paragraph" w:styleId="Lista">
    <w:name w:val="List"/>
    <w:basedOn w:val="Norml"/>
    <w:rsid w:val="002C68BF"/>
    <w:pPr>
      <w:ind w:left="283" w:hanging="283"/>
    </w:pPr>
  </w:style>
  <w:style w:type="character" w:customStyle="1" w:styleId="EnumerationChar">
    <w:name w:val="Enumeration Char"/>
    <w:link w:val="Enumeration"/>
    <w:rsid w:val="005F2820"/>
    <w:rPr>
      <w:rFonts w:ascii="Arial" w:hAnsi="Arial"/>
      <w:sz w:val="22"/>
      <w:lang w:val="en-GB" w:eastAsia="de-DE" w:bidi="ar-SA"/>
    </w:rPr>
  </w:style>
  <w:style w:type="paragraph" w:styleId="Szmozottlista">
    <w:name w:val="List Number"/>
    <w:aliases w:val="steps"/>
    <w:basedOn w:val="Lista"/>
    <w:rsid w:val="002C68BF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svn\projectoffice\trunk\templates\software\Software%20Requirements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</Template>
  <TotalTime>159</TotalTime>
  <Pages>10</Pages>
  <Words>957</Words>
  <Characters>6605</Characters>
  <Application>Microsoft Office Word</Application>
  <DocSecurity>0</DocSecurity>
  <Lines>55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Manager>ISTQB Foundation</Manager>
  <Company>Lufthansa Systems</Company>
  <LinksUpToDate>false</LinksUpToDate>
  <CharactersWithSpaces>7547</CharactersWithSpaces>
  <SharedDoc>false</SharedDoc>
  <HLinks>
    <vt:vector size="102" baseType="variant">
      <vt:variant>
        <vt:i4>393322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_[5]_</vt:lpwstr>
      </vt:variant>
      <vt:variant>
        <vt:i4>6226005</vt:i4>
      </vt:variant>
      <vt:variant>
        <vt:i4>101</vt:i4>
      </vt:variant>
      <vt:variant>
        <vt:i4>0</vt:i4>
      </vt:variant>
      <vt:variant>
        <vt:i4>5</vt:i4>
      </vt:variant>
      <vt:variant>
        <vt:lpwstr>https://lh.svn/LH-Mail/DOC/Specifications</vt:lpwstr>
      </vt:variant>
      <vt:variant>
        <vt:lpwstr/>
      </vt:variant>
      <vt:variant>
        <vt:i4>1245246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_Toc217280377</vt:lpwstr>
      </vt:variant>
      <vt:variant>
        <vt:i4>1245246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_Toc217280376</vt:lpwstr>
      </vt:variant>
      <vt:variant>
        <vt:i4>1245246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_Toc217280375</vt:lpwstr>
      </vt:variant>
      <vt:variant>
        <vt:i4>1245246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_Toc217280374</vt:lpwstr>
      </vt:variant>
      <vt:variant>
        <vt:i4>1245246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_Toc217280373</vt:lpwstr>
      </vt:variant>
      <vt:variant>
        <vt:i4>1245246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_Toc217280372</vt:lpwstr>
      </vt:variant>
      <vt:variant>
        <vt:i4>1245246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_Toc217280371</vt:lpwstr>
      </vt:variant>
      <vt:variant>
        <vt:i4>1245246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_Toc217280370</vt:lpwstr>
      </vt:variant>
      <vt:variant>
        <vt:i4>1179710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_Toc217280369</vt:lpwstr>
      </vt:variant>
      <vt:variant>
        <vt:i4>1179710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_Toc217280368</vt:lpwstr>
      </vt:variant>
      <vt:variant>
        <vt:i4>1179710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_Toc217280367</vt:lpwstr>
      </vt:variant>
      <vt:variant>
        <vt:i4>1179710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_Toc217280366</vt:lpwstr>
      </vt:variant>
      <vt:variant>
        <vt:i4>1179710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_Toc217280365</vt:lpwstr>
      </vt:variant>
      <vt:variant>
        <vt:i4>1179710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_Toc217280364</vt:lpwstr>
      </vt:variant>
      <vt:variant>
        <vt:i4>1179710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_Toc217280363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LH-Mail</dc:subject>
  <dc:creator>Mátyás Márton</dc:creator>
  <cp:keywords/>
  <dc:description>1.0</dc:description>
  <cp:lastModifiedBy>Emeric Bartos</cp:lastModifiedBy>
  <cp:revision>5</cp:revision>
  <cp:lastPrinted>2009-01-07T09:12:00Z</cp:lastPrinted>
  <dcterms:created xsi:type="dcterms:W3CDTF">2021-02-28T18:20:00Z</dcterms:created>
  <dcterms:modified xsi:type="dcterms:W3CDTF">2021-02-28T22:25:00Z</dcterms:modified>
  <cp:category>Application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Project Office</vt:lpwstr>
  </property>
</Properties>
</file>